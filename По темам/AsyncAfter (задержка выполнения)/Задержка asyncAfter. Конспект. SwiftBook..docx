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4432" w14:textId="352B0039" w:rsidR="00ED1775" w:rsidRPr="00ED1775" w:rsidRDefault="003E65CD" w:rsidP="00C83504">
      <w:pPr>
        <w:spacing w:line="240" w:lineRule="auto"/>
        <w:ind w:firstLine="0"/>
        <w:rPr>
          <w:rFonts w:ascii="Calibri" w:hAnsi="Calibri" w:cs="Calibri"/>
          <w:b/>
          <w:bCs/>
          <w:color w:val="000000"/>
          <w:sz w:val="32"/>
          <w:szCs w:val="32"/>
        </w:rPr>
      </w:pPr>
      <w:bookmarkStart w:id="0" w:name="_Ref293344509"/>
      <w:r w:rsidRPr="003E65CD">
        <w:rPr>
          <w:rFonts w:ascii="Calibri" w:hAnsi="Calibri" w:cs="Calibri"/>
          <w:b/>
          <w:bCs/>
          <w:color w:val="000000"/>
          <w:sz w:val="32"/>
          <w:szCs w:val="32"/>
        </w:rPr>
        <w:t xml:space="preserve">Задержка </w:t>
      </w:r>
      <w:proofErr w:type="spellStart"/>
      <w:r w:rsidRPr="003E65CD">
        <w:rPr>
          <w:rFonts w:ascii="Calibri" w:hAnsi="Calibri" w:cs="Calibri"/>
          <w:b/>
          <w:bCs/>
          <w:color w:val="000000"/>
          <w:sz w:val="32"/>
          <w:szCs w:val="32"/>
        </w:rPr>
        <w:t>asyncAfter</w:t>
      </w:r>
      <w:proofErr w:type="spellEnd"/>
    </w:p>
    <w:p w14:paraId="06EF167F" w14:textId="4337C094" w:rsidR="00ED1775" w:rsidRDefault="00ED1775" w:rsidP="00C83504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6E13CBF9" w14:textId="77777777" w:rsidR="00707567" w:rsidRDefault="00707567" w:rsidP="00C83504">
      <w:pPr>
        <w:spacing w:line="240" w:lineRule="auto"/>
        <w:ind w:firstLine="0"/>
        <w:rPr>
          <w:rFonts w:ascii="Calibri" w:hAnsi="Calibri" w:cs="Calibri"/>
          <w:color w:val="000000"/>
        </w:rPr>
      </w:pPr>
      <w:proofErr w:type="spellStart"/>
      <w:r w:rsidRPr="00707567">
        <w:rPr>
          <w:rFonts w:ascii="Calibri" w:hAnsi="Calibri" w:cs="Calibri"/>
          <w:b/>
          <w:bCs/>
          <w:color w:val="000000"/>
        </w:rPr>
        <w:t>asyncAfter</w:t>
      </w:r>
      <w:proofErr w:type="spellEnd"/>
    </w:p>
    <w:p w14:paraId="4CE3C2CF" w14:textId="6067885A" w:rsidR="00707567" w:rsidRPr="00707567" w:rsidRDefault="00707567" w:rsidP="00C83504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707567">
        <w:rPr>
          <w:rFonts w:ascii="Calibri" w:hAnsi="Calibri" w:cs="Calibri"/>
          <w:color w:val="000000"/>
        </w:rPr>
        <w:t xml:space="preserve">метод в </w:t>
      </w:r>
      <w:proofErr w:type="spellStart"/>
      <w:r w:rsidRPr="00707567">
        <w:rPr>
          <w:rFonts w:ascii="Calibri" w:hAnsi="Calibri" w:cs="Calibri"/>
          <w:color w:val="000000"/>
        </w:rPr>
        <w:t>Swift</w:t>
      </w:r>
      <w:proofErr w:type="spellEnd"/>
      <w:r w:rsidRPr="00707567">
        <w:rPr>
          <w:rFonts w:ascii="Calibri" w:hAnsi="Calibri" w:cs="Calibri"/>
          <w:color w:val="000000"/>
        </w:rPr>
        <w:t>, предоставляемый GCD (</w:t>
      </w:r>
      <w:proofErr w:type="spellStart"/>
      <w:r w:rsidRPr="00707567">
        <w:rPr>
          <w:rFonts w:ascii="Calibri" w:hAnsi="Calibri" w:cs="Calibri"/>
          <w:color w:val="000000"/>
        </w:rPr>
        <w:t>Grand</w:t>
      </w:r>
      <w:proofErr w:type="spellEnd"/>
      <w:r w:rsidRPr="00707567">
        <w:rPr>
          <w:rFonts w:ascii="Calibri" w:hAnsi="Calibri" w:cs="Calibri"/>
          <w:color w:val="000000"/>
        </w:rPr>
        <w:t xml:space="preserve"> </w:t>
      </w:r>
      <w:proofErr w:type="spellStart"/>
      <w:r w:rsidRPr="00707567">
        <w:rPr>
          <w:rFonts w:ascii="Calibri" w:hAnsi="Calibri" w:cs="Calibri"/>
          <w:color w:val="000000"/>
        </w:rPr>
        <w:t>Central</w:t>
      </w:r>
      <w:proofErr w:type="spellEnd"/>
      <w:r w:rsidRPr="00707567">
        <w:rPr>
          <w:rFonts w:ascii="Calibri" w:hAnsi="Calibri" w:cs="Calibri"/>
          <w:color w:val="000000"/>
        </w:rPr>
        <w:t xml:space="preserve"> </w:t>
      </w:r>
      <w:proofErr w:type="spellStart"/>
      <w:r w:rsidRPr="00707567">
        <w:rPr>
          <w:rFonts w:ascii="Calibri" w:hAnsi="Calibri" w:cs="Calibri"/>
          <w:color w:val="000000"/>
        </w:rPr>
        <w:t>Dispatch</w:t>
      </w:r>
      <w:proofErr w:type="spellEnd"/>
      <w:r w:rsidRPr="00707567">
        <w:rPr>
          <w:rFonts w:ascii="Calibri" w:hAnsi="Calibri" w:cs="Calibri"/>
          <w:color w:val="000000"/>
        </w:rPr>
        <w:t>), который используется для выполнения блока кода или задачи через определенный интервал времени. Этот метод позволяет запланировать выполнение кода в будущем, создавая асинхронную задачу, которая начнется после заданной задержки.</w:t>
      </w:r>
    </w:p>
    <w:p w14:paraId="41143B92" w14:textId="77777777" w:rsidR="00707567" w:rsidRPr="00ED1775" w:rsidRDefault="00707567" w:rsidP="00C83504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621E89EE" w14:textId="4FC46B70" w:rsidR="00A336DC" w:rsidRPr="00A336DC" w:rsidRDefault="00A336DC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A336DC">
        <w:rPr>
          <w:rFonts w:ascii="Calibri" w:hAnsi="Calibri" w:cs="Calibri"/>
          <w:b/>
          <w:bCs/>
          <w:color w:val="000000"/>
        </w:rPr>
        <w:t>Импорт необходимых модулей</w:t>
      </w:r>
    </w:p>
    <w:bookmarkEnd w:id="0"/>
    <w:p w14:paraId="199EFC50" w14:textId="09D6A241" w:rsidR="00A336DC" w:rsidRPr="00ED1775" w:rsidRDefault="00A336DC" w:rsidP="00C83504">
      <w:pPr>
        <w:pStyle w:val="listing"/>
        <w:spacing w:before="0" w:after="0"/>
        <w:jc w:val="both"/>
        <w:rPr>
          <w:color w:val="8D5C48"/>
        </w:rPr>
      </w:pPr>
      <w:r w:rsidRPr="00A336DC">
        <w:rPr>
          <w:color w:val="8D5C48"/>
        </w:rPr>
        <w:t>import Dispatch</w:t>
      </w:r>
    </w:p>
    <w:p w14:paraId="35E0E869" w14:textId="0A1B3BF5" w:rsidR="00D81B9C" w:rsidRDefault="00D81B9C" w:rsidP="00C83504">
      <w:pPr>
        <w:spacing w:line="240" w:lineRule="auto"/>
        <w:ind w:firstLine="0"/>
        <w:rPr>
          <w:lang w:val="en-US"/>
        </w:rPr>
      </w:pPr>
    </w:p>
    <w:p w14:paraId="68A35812" w14:textId="4DABF50A" w:rsidR="00A336DC" w:rsidRPr="00A336DC" w:rsidRDefault="00A336DC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A336DC">
        <w:rPr>
          <w:rFonts w:ascii="Calibri" w:hAnsi="Calibri" w:cs="Calibri"/>
          <w:b/>
          <w:bCs/>
          <w:color w:val="000000"/>
        </w:rPr>
        <w:t xml:space="preserve">Использование </w:t>
      </w:r>
      <w:proofErr w:type="spellStart"/>
      <w:r w:rsidRPr="00A336DC">
        <w:rPr>
          <w:rFonts w:ascii="Calibri" w:hAnsi="Calibri" w:cs="Calibri"/>
          <w:b/>
          <w:bCs/>
          <w:color w:val="000000"/>
        </w:rPr>
        <w:t>asyncAfter</w:t>
      </w:r>
      <w:proofErr w:type="spellEnd"/>
      <w:r w:rsidRPr="00A336DC">
        <w:rPr>
          <w:rFonts w:ascii="Calibri" w:hAnsi="Calibri" w:cs="Calibri"/>
          <w:b/>
          <w:bCs/>
          <w:color w:val="000000"/>
        </w:rPr>
        <w:t xml:space="preserve"> для запланированного выполнения </w:t>
      </w:r>
      <w:r>
        <w:rPr>
          <w:rFonts w:ascii="Calibri" w:hAnsi="Calibri" w:cs="Calibri"/>
          <w:b/>
          <w:bCs/>
          <w:color w:val="000000"/>
        </w:rPr>
        <w:t>кода</w:t>
      </w:r>
    </w:p>
    <w:p w14:paraId="5FBACC9E" w14:textId="77777777" w:rsidR="00A336DC" w:rsidRPr="00A336DC" w:rsidRDefault="00A336DC" w:rsidP="00C83504">
      <w:pPr>
        <w:pStyle w:val="listing"/>
        <w:spacing w:before="0" w:after="0"/>
        <w:rPr>
          <w:color w:val="8D5C48"/>
        </w:rPr>
      </w:pPr>
      <w:r w:rsidRPr="00A336DC">
        <w:rPr>
          <w:color w:val="8D5C48"/>
        </w:rPr>
        <w:t>let delayInSeconds: Double = 2.0</w:t>
      </w:r>
    </w:p>
    <w:p w14:paraId="1C489FDE" w14:textId="77777777" w:rsidR="00A336DC" w:rsidRPr="00A336DC" w:rsidRDefault="00A336DC" w:rsidP="00C83504">
      <w:pPr>
        <w:pStyle w:val="listing"/>
        <w:spacing w:before="0" w:after="0"/>
        <w:rPr>
          <w:color w:val="8D5C48"/>
        </w:rPr>
      </w:pPr>
      <w:r w:rsidRPr="00A336DC">
        <w:rPr>
          <w:color w:val="8D5C48"/>
        </w:rPr>
        <w:t>let queue = DispatchQueue.global(qos: .background)</w:t>
      </w:r>
    </w:p>
    <w:p w14:paraId="2929D2A7" w14:textId="77777777" w:rsidR="00A336DC" w:rsidRPr="00A336DC" w:rsidRDefault="00A336DC" w:rsidP="00C83504">
      <w:pPr>
        <w:pStyle w:val="listing"/>
        <w:spacing w:before="0" w:after="0"/>
        <w:rPr>
          <w:color w:val="8D5C48"/>
        </w:rPr>
      </w:pPr>
    </w:p>
    <w:p w14:paraId="448323B0" w14:textId="77777777" w:rsidR="00A336DC" w:rsidRPr="00A336DC" w:rsidRDefault="00A336DC" w:rsidP="00C83504">
      <w:pPr>
        <w:pStyle w:val="listing"/>
        <w:spacing w:before="0" w:after="0"/>
        <w:rPr>
          <w:color w:val="8D5C48"/>
        </w:rPr>
      </w:pPr>
      <w:r w:rsidRPr="00A336DC">
        <w:rPr>
          <w:color w:val="8D5C48"/>
        </w:rPr>
        <w:t>queue.asyncAfter(deadline: .now() + delayInSeconds) {</w:t>
      </w:r>
    </w:p>
    <w:p w14:paraId="75FCFAAA" w14:textId="77777777" w:rsidR="00A336DC" w:rsidRPr="00A336DC" w:rsidRDefault="00A336DC" w:rsidP="00C83504">
      <w:pPr>
        <w:pStyle w:val="listing"/>
        <w:spacing w:before="0" w:after="0"/>
        <w:rPr>
          <w:color w:val="8D5C48"/>
          <w:lang w:val="ru-RU"/>
        </w:rPr>
      </w:pPr>
      <w:r w:rsidRPr="00A336DC">
        <w:rPr>
          <w:color w:val="8D5C48"/>
        </w:rPr>
        <w:t xml:space="preserve">    </w:t>
      </w:r>
      <w:r w:rsidRPr="00A336DC">
        <w:rPr>
          <w:color w:val="8D5C48"/>
          <w:lang w:val="ru-RU"/>
        </w:rPr>
        <w:t>// Ваш код, который будет выполнен после задержки</w:t>
      </w:r>
    </w:p>
    <w:p w14:paraId="4A0855CB" w14:textId="052942E6" w:rsidR="00A336DC" w:rsidRPr="00ED1775" w:rsidRDefault="00A336DC" w:rsidP="00C83504">
      <w:pPr>
        <w:pStyle w:val="listing"/>
        <w:spacing w:before="0" w:after="0"/>
        <w:rPr>
          <w:color w:val="8D5C48"/>
        </w:rPr>
      </w:pPr>
      <w:r w:rsidRPr="00A336DC">
        <w:rPr>
          <w:color w:val="8D5C48"/>
        </w:rPr>
        <w:t>}</w:t>
      </w:r>
    </w:p>
    <w:p w14:paraId="29FA49CC" w14:textId="77777777" w:rsidR="00A336DC" w:rsidRDefault="00A336DC" w:rsidP="00C83504">
      <w:pPr>
        <w:spacing w:line="240" w:lineRule="auto"/>
        <w:ind w:firstLine="0"/>
        <w:rPr>
          <w:lang w:val="en-US"/>
        </w:rPr>
      </w:pPr>
    </w:p>
    <w:p w14:paraId="790FB2AD" w14:textId="5C73DBD1" w:rsidR="00A336DC" w:rsidRPr="00A336DC" w:rsidRDefault="00A336DC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A336DC">
        <w:rPr>
          <w:rFonts w:ascii="Calibri" w:hAnsi="Calibri" w:cs="Calibri"/>
          <w:b/>
          <w:bCs/>
          <w:color w:val="000000"/>
        </w:rPr>
        <w:t>Определение времени задержки</w:t>
      </w:r>
    </w:p>
    <w:p w14:paraId="0049F212" w14:textId="77777777" w:rsidR="0006485E" w:rsidRPr="0006485E" w:rsidRDefault="0006485E" w:rsidP="00C83504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06485E">
        <w:rPr>
          <w:rFonts w:ascii="Calibri" w:hAnsi="Calibri" w:cs="Calibri"/>
          <w:color w:val="000000"/>
        </w:rPr>
        <w:t xml:space="preserve">Время задержки определяется параметром </w:t>
      </w:r>
      <w:proofErr w:type="spellStart"/>
      <w:r w:rsidRPr="0006485E">
        <w:rPr>
          <w:rFonts w:ascii="Calibri" w:hAnsi="Calibri" w:cs="Calibri"/>
          <w:color w:val="000000"/>
        </w:rPr>
        <w:t>deadline</w:t>
      </w:r>
      <w:proofErr w:type="spellEnd"/>
      <w:r w:rsidRPr="0006485E">
        <w:rPr>
          <w:rFonts w:ascii="Calibri" w:hAnsi="Calibri" w:cs="Calibri"/>
          <w:color w:val="000000"/>
        </w:rPr>
        <w:t xml:space="preserve">, который устанавливается с использованием </w:t>
      </w:r>
      <w:proofErr w:type="spellStart"/>
      <w:r w:rsidRPr="0006485E">
        <w:rPr>
          <w:rFonts w:ascii="Calibri" w:hAnsi="Calibri" w:cs="Calibri"/>
          <w:color w:val="000000"/>
        </w:rPr>
        <w:t>DispatchTime</w:t>
      </w:r>
      <w:proofErr w:type="spellEnd"/>
      <w:r w:rsidRPr="0006485E">
        <w:rPr>
          <w:rFonts w:ascii="Calibri" w:hAnsi="Calibri" w:cs="Calibri"/>
          <w:color w:val="000000"/>
        </w:rPr>
        <w:t>.</w:t>
      </w:r>
    </w:p>
    <w:p w14:paraId="2FD84BF8" w14:textId="77777777" w:rsidR="0006485E" w:rsidRPr="0006485E" w:rsidRDefault="0006485E" w:rsidP="00C83504">
      <w:pPr>
        <w:spacing w:line="240" w:lineRule="auto"/>
        <w:ind w:firstLine="567"/>
        <w:rPr>
          <w:rFonts w:ascii="Calibri" w:hAnsi="Calibri" w:cs="Calibri"/>
          <w:color w:val="000000"/>
        </w:rPr>
      </w:pPr>
      <w:proofErr w:type="spellStart"/>
      <w:r w:rsidRPr="0006485E">
        <w:rPr>
          <w:rFonts w:ascii="Calibri" w:hAnsi="Calibri" w:cs="Calibri"/>
          <w:color w:val="000000"/>
        </w:rPr>
        <w:t>DispatchTime.now</w:t>
      </w:r>
      <w:proofErr w:type="spellEnd"/>
      <w:r w:rsidRPr="0006485E">
        <w:rPr>
          <w:rFonts w:ascii="Calibri" w:hAnsi="Calibri" w:cs="Calibri"/>
          <w:color w:val="000000"/>
        </w:rPr>
        <w:t>() представляет текущее время.</w:t>
      </w:r>
    </w:p>
    <w:p w14:paraId="51D7DD26" w14:textId="69813B0B" w:rsidR="00A336DC" w:rsidRDefault="0006485E" w:rsidP="00C83504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06485E">
        <w:rPr>
          <w:rFonts w:ascii="Calibri" w:hAnsi="Calibri" w:cs="Calibri"/>
          <w:color w:val="000000"/>
        </w:rPr>
        <w:t xml:space="preserve">+ </w:t>
      </w:r>
      <w:proofErr w:type="spellStart"/>
      <w:r w:rsidRPr="0006485E">
        <w:rPr>
          <w:rFonts w:ascii="Calibri" w:hAnsi="Calibri" w:cs="Calibri"/>
          <w:color w:val="000000"/>
        </w:rPr>
        <w:t>delayInSeconds</w:t>
      </w:r>
      <w:proofErr w:type="spellEnd"/>
      <w:r w:rsidRPr="0006485E">
        <w:rPr>
          <w:rFonts w:ascii="Calibri" w:hAnsi="Calibri" w:cs="Calibri"/>
          <w:color w:val="000000"/>
        </w:rPr>
        <w:t xml:space="preserve"> добавляет к текущему времени задержку в секундах.</w:t>
      </w:r>
    </w:p>
    <w:p w14:paraId="1DC302B2" w14:textId="5D4B1724" w:rsidR="0006485E" w:rsidRDefault="0006485E" w:rsidP="00C83504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4384871B" w14:textId="3FBF120C" w:rsidR="00F615CF" w:rsidRPr="00F615CF" w:rsidRDefault="00F615CF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F615CF">
        <w:rPr>
          <w:rFonts w:ascii="Calibri" w:hAnsi="Calibri" w:cs="Calibri"/>
          <w:b/>
          <w:bCs/>
          <w:color w:val="000000"/>
        </w:rPr>
        <w:t>Определение очереди для выполнения задачи</w:t>
      </w:r>
    </w:p>
    <w:p w14:paraId="24C3ADED" w14:textId="6D2E7187" w:rsidR="0006485E" w:rsidRDefault="00F615CF" w:rsidP="00C83504">
      <w:pPr>
        <w:spacing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Можно</w:t>
      </w:r>
      <w:r w:rsidRPr="00F615CF">
        <w:rPr>
          <w:rFonts w:ascii="Calibri" w:hAnsi="Calibri" w:cs="Calibri"/>
          <w:color w:val="000000"/>
        </w:rPr>
        <w:t xml:space="preserve"> выбрать нужную очередь для выполнения задачи. В приведенном примере используется глобальная фоновая очередь (</w:t>
      </w:r>
      <w:proofErr w:type="spellStart"/>
      <w:r w:rsidRPr="00F615CF">
        <w:rPr>
          <w:rFonts w:ascii="Calibri" w:hAnsi="Calibri" w:cs="Calibri"/>
          <w:color w:val="000000"/>
        </w:rPr>
        <w:t>DispatchQueue.global</w:t>
      </w:r>
      <w:proofErr w:type="spellEnd"/>
      <w:r w:rsidRPr="00F615CF">
        <w:rPr>
          <w:rFonts w:ascii="Calibri" w:hAnsi="Calibri" w:cs="Calibri"/>
          <w:color w:val="000000"/>
        </w:rPr>
        <w:t>).</w:t>
      </w:r>
    </w:p>
    <w:p w14:paraId="43B5452C" w14:textId="1C2B891F" w:rsidR="00D73A9A" w:rsidRDefault="00D73A9A" w:rsidP="00C83504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4D381F76" w14:textId="6592AF7C" w:rsidR="00D73A9A" w:rsidRDefault="00D73A9A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D73A9A">
        <w:rPr>
          <w:rFonts w:ascii="Calibri" w:hAnsi="Calibri" w:cs="Calibri"/>
          <w:b/>
          <w:bCs/>
          <w:color w:val="000000"/>
        </w:rPr>
        <w:t>Асинхронное выполнение кода после задержки</w:t>
      </w:r>
    </w:p>
    <w:p w14:paraId="47630FC0" w14:textId="046D00CF" w:rsidR="00D73A9A" w:rsidRDefault="00D73A9A" w:rsidP="00C83504">
      <w:pPr>
        <w:pStyle w:val="a6"/>
        <w:spacing w:line="240" w:lineRule="auto"/>
        <w:ind w:firstLine="708"/>
        <w:rPr>
          <w:rFonts w:ascii="Calibri" w:hAnsi="Calibri" w:cs="Calibri"/>
          <w:color w:val="000000"/>
        </w:rPr>
      </w:pPr>
      <w:r w:rsidRPr="00D73A9A">
        <w:rPr>
          <w:rFonts w:ascii="Calibri" w:hAnsi="Calibri" w:cs="Calibri"/>
          <w:color w:val="000000"/>
        </w:rPr>
        <w:t>Код, переданный внутри замыкания, будет выполнен асинхронно после указанной задержки.</w:t>
      </w:r>
    </w:p>
    <w:p w14:paraId="64C4C0C4" w14:textId="0FD16189" w:rsidR="00D73A9A" w:rsidRDefault="00D73A9A" w:rsidP="00C83504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6E97802F" w14:textId="6129DCE9" w:rsidR="00D73A9A" w:rsidRDefault="00D73A9A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D73A9A">
        <w:rPr>
          <w:rFonts w:ascii="Calibri" w:hAnsi="Calibri" w:cs="Calibri"/>
          <w:b/>
          <w:bCs/>
          <w:color w:val="000000"/>
        </w:rPr>
        <w:t>Пример использования для обновления пользовательского интерфейса</w:t>
      </w:r>
    </w:p>
    <w:p w14:paraId="0BB9CE11" w14:textId="77777777" w:rsidR="00ED26D5" w:rsidRPr="00ED26D5" w:rsidRDefault="00ED26D5" w:rsidP="00C83504">
      <w:pPr>
        <w:pStyle w:val="listing"/>
        <w:numPr>
          <w:ilvl w:val="0"/>
          <w:numId w:val="33"/>
        </w:numPr>
        <w:spacing w:before="0" w:after="0"/>
        <w:rPr>
          <w:color w:val="8D5C48"/>
        </w:rPr>
      </w:pPr>
      <w:r w:rsidRPr="00ED26D5">
        <w:rPr>
          <w:color w:val="8D5C48"/>
        </w:rPr>
        <w:t>DispatchQueue.main.asyncAfter(deadline: .now() + 3.0) {</w:t>
      </w:r>
    </w:p>
    <w:p w14:paraId="722312CD" w14:textId="77777777" w:rsidR="00ED26D5" w:rsidRPr="00ED26D5" w:rsidRDefault="00ED26D5" w:rsidP="00C83504">
      <w:pPr>
        <w:pStyle w:val="listing"/>
        <w:numPr>
          <w:ilvl w:val="0"/>
          <w:numId w:val="33"/>
        </w:numPr>
        <w:spacing w:before="0" w:after="0"/>
        <w:rPr>
          <w:color w:val="8D5C48"/>
          <w:lang w:val="ru-RU"/>
        </w:rPr>
      </w:pPr>
      <w:r w:rsidRPr="00ED26D5">
        <w:rPr>
          <w:color w:val="8D5C48"/>
        </w:rPr>
        <w:t xml:space="preserve">    </w:t>
      </w:r>
      <w:r w:rsidRPr="00ED26D5">
        <w:rPr>
          <w:color w:val="8D5C48"/>
          <w:lang w:val="ru-RU"/>
        </w:rPr>
        <w:t xml:space="preserve">// Обновление </w:t>
      </w:r>
      <w:r w:rsidRPr="00ED26D5">
        <w:rPr>
          <w:color w:val="8D5C48"/>
        </w:rPr>
        <w:t>UI</w:t>
      </w:r>
      <w:r w:rsidRPr="00ED26D5">
        <w:rPr>
          <w:color w:val="8D5C48"/>
          <w:lang w:val="ru-RU"/>
        </w:rPr>
        <w:t xml:space="preserve"> или выполнение других операций на главном потоке</w:t>
      </w:r>
    </w:p>
    <w:p w14:paraId="0D3C8FF5" w14:textId="628A0E4B" w:rsidR="00C83504" w:rsidRDefault="00ED26D5" w:rsidP="00C83504">
      <w:pPr>
        <w:pStyle w:val="listing"/>
        <w:numPr>
          <w:ilvl w:val="0"/>
          <w:numId w:val="33"/>
        </w:numPr>
        <w:spacing w:before="0" w:after="0"/>
        <w:rPr>
          <w:color w:val="8D5C48"/>
        </w:rPr>
      </w:pPr>
      <w:r w:rsidRPr="00ED26D5">
        <w:rPr>
          <w:color w:val="8D5C48"/>
        </w:rPr>
        <w:t>}</w:t>
      </w:r>
    </w:p>
    <w:p w14:paraId="6C6541F3" w14:textId="77777777" w:rsidR="00F9434D" w:rsidRDefault="00F9434D" w:rsidP="00F9434D">
      <w:pPr>
        <w:pStyle w:val="a6"/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</w:p>
    <w:p w14:paraId="3C2ACBE3" w14:textId="2AAA900E" w:rsidR="00C83504" w:rsidRDefault="00C83504" w:rsidP="00C83504">
      <w:pPr>
        <w:pStyle w:val="a6"/>
        <w:numPr>
          <w:ilvl w:val="0"/>
          <w:numId w:val="33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C83504">
        <w:rPr>
          <w:rFonts w:ascii="Calibri" w:hAnsi="Calibri" w:cs="Calibri"/>
          <w:b/>
          <w:bCs/>
          <w:color w:val="000000"/>
        </w:rPr>
        <w:t>Отмена выполнения задачи (если необходимо)</w:t>
      </w:r>
    </w:p>
    <w:p w14:paraId="72FCFF0F" w14:textId="3B889190" w:rsidR="00C83504" w:rsidRPr="00C83504" w:rsidRDefault="00C83504" w:rsidP="00C83504">
      <w:pPr>
        <w:pStyle w:val="a6"/>
        <w:spacing w:line="240" w:lineRule="auto"/>
        <w:ind w:firstLine="708"/>
        <w:rPr>
          <w:rFonts w:ascii="Calibri" w:hAnsi="Calibri" w:cs="Calibri"/>
          <w:color w:val="000000"/>
        </w:rPr>
      </w:pPr>
      <w:r w:rsidRPr="00C83504">
        <w:rPr>
          <w:rFonts w:ascii="Calibri" w:hAnsi="Calibri" w:cs="Calibri"/>
          <w:color w:val="000000"/>
        </w:rPr>
        <w:t xml:space="preserve">Возвращаемое значение из метода </w:t>
      </w:r>
      <w:proofErr w:type="spellStart"/>
      <w:r w:rsidRPr="00C83504">
        <w:rPr>
          <w:rFonts w:ascii="Calibri" w:hAnsi="Calibri" w:cs="Calibri"/>
          <w:color w:val="000000"/>
        </w:rPr>
        <w:t>asyncAfter</w:t>
      </w:r>
      <w:proofErr w:type="spellEnd"/>
      <w:r w:rsidRPr="00C83504">
        <w:rPr>
          <w:rFonts w:ascii="Calibri" w:hAnsi="Calibri" w:cs="Calibri"/>
          <w:color w:val="000000"/>
        </w:rPr>
        <w:t xml:space="preserve"> является объектом </w:t>
      </w:r>
      <w:proofErr w:type="spellStart"/>
      <w:r w:rsidRPr="00C83504">
        <w:rPr>
          <w:rFonts w:ascii="Calibri" w:hAnsi="Calibri" w:cs="Calibri"/>
          <w:color w:val="000000"/>
        </w:rPr>
        <w:t>DispatchWorkItem</w:t>
      </w:r>
      <w:proofErr w:type="spellEnd"/>
      <w:r w:rsidRPr="00C83504">
        <w:rPr>
          <w:rFonts w:ascii="Calibri" w:hAnsi="Calibri" w:cs="Calibri"/>
          <w:color w:val="000000"/>
        </w:rPr>
        <w:t>, который можно использовать для отмены выполнения задачи, если это станет необходимым.</w:t>
      </w:r>
    </w:p>
    <w:sectPr w:rsidR="00C83504" w:rsidRPr="00C83504" w:rsidSect="00ED1775">
      <w:footnotePr>
        <w:numRestart w:val="eachPage"/>
      </w:footnotePr>
      <w:pgSz w:w="11906" w:h="16838"/>
      <w:pgMar w:top="720" w:right="720" w:bottom="720" w:left="720" w:header="0" w:footer="24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D">
      <wne:wch wne:val="00002014"/>
    </wne:keymap>
    <wne:keymap wne:kcmPrimary="186D">
      <wne:wch wne:val="00002013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FD32" w14:textId="77777777" w:rsidR="00716FCA" w:rsidRDefault="00716FCA" w:rsidP="00ED51CD">
      <w:pPr>
        <w:spacing w:line="240" w:lineRule="auto"/>
      </w:pPr>
      <w:r>
        <w:separator/>
      </w:r>
    </w:p>
  </w:endnote>
  <w:endnote w:type="continuationSeparator" w:id="0">
    <w:p w14:paraId="578EEC3E" w14:textId="77777777" w:rsidR="00716FCA" w:rsidRDefault="00716FCA" w:rsidP="00ED5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5441" w14:textId="77777777" w:rsidR="00716FCA" w:rsidRDefault="00716FCA" w:rsidP="00ED51CD">
      <w:pPr>
        <w:spacing w:line="240" w:lineRule="auto"/>
      </w:pPr>
      <w:r>
        <w:separator/>
      </w:r>
    </w:p>
  </w:footnote>
  <w:footnote w:type="continuationSeparator" w:id="0">
    <w:p w14:paraId="2A5BF34C" w14:textId="77777777" w:rsidR="00716FCA" w:rsidRDefault="00716FCA" w:rsidP="00ED5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0752A1D"/>
    <w:multiLevelType w:val="multilevel"/>
    <w:tmpl w:val="26DAF63C"/>
    <w:lvl w:ilvl="0">
      <w:start w:val="3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993B25"/>
    <w:multiLevelType w:val="multilevel"/>
    <w:tmpl w:val="E4B23DDC"/>
    <w:lvl w:ilvl="0">
      <w:start w:val="4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52B12677"/>
    <w:multiLevelType w:val="multilevel"/>
    <w:tmpl w:val="F356DACE"/>
    <w:lvl w:ilvl="0">
      <w:start w:val="2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5EC340A"/>
    <w:multiLevelType w:val="hybridMultilevel"/>
    <w:tmpl w:val="83CC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55A16"/>
    <w:multiLevelType w:val="hybridMultilevel"/>
    <w:tmpl w:val="57DE5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C4FA6"/>
    <w:multiLevelType w:val="multilevel"/>
    <w:tmpl w:val="42EEF3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1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ru-RU" w:vendorID="1" w:dllVersion="512" w:checkStyle="1"/>
  <w:proofState w:spelling="clean" w:grammar="clean"/>
  <w:attachedTemplate r:id="rId1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E"/>
    <w:rsid w:val="0000052A"/>
    <w:rsid w:val="00000988"/>
    <w:rsid w:val="000009B9"/>
    <w:rsid w:val="00000C85"/>
    <w:rsid w:val="00001DA7"/>
    <w:rsid w:val="000024E8"/>
    <w:rsid w:val="00005608"/>
    <w:rsid w:val="00005C58"/>
    <w:rsid w:val="00007F3F"/>
    <w:rsid w:val="0001190C"/>
    <w:rsid w:val="00011B43"/>
    <w:rsid w:val="0001217C"/>
    <w:rsid w:val="000131B4"/>
    <w:rsid w:val="000138FF"/>
    <w:rsid w:val="00014D3A"/>
    <w:rsid w:val="00020840"/>
    <w:rsid w:val="00021344"/>
    <w:rsid w:val="00021858"/>
    <w:rsid w:val="000219CD"/>
    <w:rsid w:val="00025A44"/>
    <w:rsid w:val="00026674"/>
    <w:rsid w:val="000301B5"/>
    <w:rsid w:val="00030633"/>
    <w:rsid w:val="00030FCF"/>
    <w:rsid w:val="00032978"/>
    <w:rsid w:val="0003390D"/>
    <w:rsid w:val="0003416A"/>
    <w:rsid w:val="000346B7"/>
    <w:rsid w:val="00034DB4"/>
    <w:rsid w:val="0003598A"/>
    <w:rsid w:val="00035AB9"/>
    <w:rsid w:val="0003655B"/>
    <w:rsid w:val="00036AD7"/>
    <w:rsid w:val="00036E26"/>
    <w:rsid w:val="00042388"/>
    <w:rsid w:val="00042D43"/>
    <w:rsid w:val="00044520"/>
    <w:rsid w:val="000468BA"/>
    <w:rsid w:val="000509E9"/>
    <w:rsid w:val="000525E5"/>
    <w:rsid w:val="00052AE6"/>
    <w:rsid w:val="00052FF4"/>
    <w:rsid w:val="0005337F"/>
    <w:rsid w:val="00053B95"/>
    <w:rsid w:val="000554F0"/>
    <w:rsid w:val="00055679"/>
    <w:rsid w:val="0005630C"/>
    <w:rsid w:val="000564CA"/>
    <w:rsid w:val="0005738B"/>
    <w:rsid w:val="000605D9"/>
    <w:rsid w:val="00060CED"/>
    <w:rsid w:val="00061491"/>
    <w:rsid w:val="00061EEB"/>
    <w:rsid w:val="00062E18"/>
    <w:rsid w:val="0006485E"/>
    <w:rsid w:val="00064B75"/>
    <w:rsid w:val="00065B4C"/>
    <w:rsid w:val="00065BEF"/>
    <w:rsid w:val="00065E54"/>
    <w:rsid w:val="00066078"/>
    <w:rsid w:val="0006638B"/>
    <w:rsid w:val="00066AB3"/>
    <w:rsid w:val="00066F64"/>
    <w:rsid w:val="0007118C"/>
    <w:rsid w:val="0007145A"/>
    <w:rsid w:val="000714BB"/>
    <w:rsid w:val="000728BE"/>
    <w:rsid w:val="00073F00"/>
    <w:rsid w:val="00073F01"/>
    <w:rsid w:val="00075F2C"/>
    <w:rsid w:val="00077DF7"/>
    <w:rsid w:val="000809B8"/>
    <w:rsid w:val="000820EC"/>
    <w:rsid w:val="00082275"/>
    <w:rsid w:val="000857D0"/>
    <w:rsid w:val="00085EE5"/>
    <w:rsid w:val="00087CF0"/>
    <w:rsid w:val="00087F85"/>
    <w:rsid w:val="000906E5"/>
    <w:rsid w:val="00091981"/>
    <w:rsid w:val="000921E8"/>
    <w:rsid w:val="00094BF3"/>
    <w:rsid w:val="0009536F"/>
    <w:rsid w:val="0009717A"/>
    <w:rsid w:val="0009797B"/>
    <w:rsid w:val="000A056F"/>
    <w:rsid w:val="000A186B"/>
    <w:rsid w:val="000A1FF1"/>
    <w:rsid w:val="000A22FF"/>
    <w:rsid w:val="000A2FD6"/>
    <w:rsid w:val="000A51FD"/>
    <w:rsid w:val="000A5540"/>
    <w:rsid w:val="000A7A2B"/>
    <w:rsid w:val="000A7B63"/>
    <w:rsid w:val="000A7F2B"/>
    <w:rsid w:val="000B13BC"/>
    <w:rsid w:val="000B2F4E"/>
    <w:rsid w:val="000B49E6"/>
    <w:rsid w:val="000B5240"/>
    <w:rsid w:val="000B6913"/>
    <w:rsid w:val="000B6AC5"/>
    <w:rsid w:val="000C01AE"/>
    <w:rsid w:val="000C0867"/>
    <w:rsid w:val="000C1442"/>
    <w:rsid w:val="000C2E65"/>
    <w:rsid w:val="000C3C21"/>
    <w:rsid w:val="000C4104"/>
    <w:rsid w:val="000C4A57"/>
    <w:rsid w:val="000C4FF6"/>
    <w:rsid w:val="000C56DC"/>
    <w:rsid w:val="000C5879"/>
    <w:rsid w:val="000C5EE0"/>
    <w:rsid w:val="000C6BEC"/>
    <w:rsid w:val="000C76F6"/>
    <w:rsid w:val="000C7C97"/>
    <w:rsid w:val="000D038A"/>
    <w:rsid w:val="000D07A6"/>
    <w:rsid w:val="000D0D67"/>
    <w:rsid w:val="000D0DBD"/>
    <w:rsid w:val="000D159B"/>
    <w:rsid w:val="000D22B0"/>
    <w:rsid w:val="000D25A0"/>
    <w:rsid w:val="000D3163"/>
    <w:rsid w:val="000D3429"/>
    <w:rsid w:val="000D4091"/>
    <w:rsid w:val="000D51BB"/>
    <w:rsid w:val="000D5200"/>
    <w:rsid w:val="000D5733"/>
    <w:rsid w:val="000D5A2C"/>
    <w:rsid w:val="000D63C9"/>
    <w:rsid w:val="000D64FC"/>
    <w:rsid w:val="000D6780"/>
    <w:rsid w:val="000D7757"/>
    <w:rsid w:val="000E2815"/>
    <w:rsid w:val="000E2A53"/>
    <w:rsid w:val="000E33F6"/>
    <w:rsid w:val="000E3747"/>
    <w:rsid w:val="000E42D3"/>
    <w:rsid w:val="000E5B7F"/>
    <w:rsid w:val="000E5F97"/>
    <w:rsid w:val="000E61D6"/>
    <w:rsid w:val="000E704A"/>
    <w:rsid w:val="000E73A2"/>
    <w:rsid w:val="000F031B"/>
    <w:rsid w:val="000F0526"/>
    <w:rsid w:val="000F0B2D"/>
    <w:rsid w:val="000F23B2"/>
    <w:rsid w:val="000F3369"/>
    <w:rsid w:val="000F3EA0"/>
    <w:rsid w:val="000F48BD"/>
    <w:rsid w:val="000F60EF"/>
    <w:rsid w:val="000F67B0"/>
    <w:rsid w:val="000F6EFA"/>
    <w:rsid w:val="0010204A"/>
    <w:rsid w:val="00102370"/>
    <w:rsid w:val="00102623"/>
    <w:rsid w:val="001031C3"/>
    <w:rsid w:val="00104B77"/>
    <w:rsid w:val="00104DB8"/>
    <w:rsid w:val="00105112"/>
    <w:rsid w:val="001103B2"/>
    <w:rsid w:val="00111496"/>
    <w:rsid w:val="0011160A"/>
    <w:rsid w:val="001129BE"/>
    <w:rsid w:val="00112A68"/>
    <w:rsid w:val="001136C0"/>
    <w:rsid w:val="00114E6F"/>
    <w:rsid w:val="00116548"/>
    <w:rsid w:val="00116899"/>
    <w:rsid w:val="001169F0"/>
    <w:rsid w:val="00120486"/>
    <w:rsid w:val="00121BE4"/>
    <w:rsid w:val="00123725"/>
    <w:rsid w:val="00124B14"/>
    <w:rsid w:val="001255E4"/>
    <w:rsid w:val="00125F35"/>
    <w:rsid w:val="0012665C"/>
    <w:rsid w:val="001277B8"/>
    <w:rsid w:val="00130058"/>
    <w:rsid w:val="001301F4"/>
    <w:rsid w:val="0013076A"/>
    <w:rsid w:val="0013176A"/>
    <w:rsid w:val="00132918"/>
    <w:rsid w:val="00132BCC"/>
    <w:rsid w:val="0013590D"/>
    <w:rsid w:val="0013652C"/>
    <w:rsid w:val="00140D3B"/>
    <w:rsid w:val="00140D9B"/>
    <w:rsid w:val="00142C38"/>
    <w:rsid w:val="00143FFB"/>
    <w:rsid w:val="00144D22"/>
    <w:rsid w:val="001543D7"/>
    <w:rsid w:val="001546FF"/>
    <w:rsid w:val="00154A81"/>
    <w:rsid w:val="00155D07"/>
    <w:rsid w:val="001560D4"/>
    <w:rsid w:val="00156559"/>
    <w:rsid w:val="00156C0E"/>
    <w:rsid w:val="00160A1A"/>
    <w:rsid w:val="001624DE"/>
    <w:rsid w:val="001640D8"/>
    <w:rsid w:val="00166845"/>
    <w:rsid w:val="00167898"/>
    <w:rsid w:val="001701A6"/>
    <w:rsid w:val="0017310D"/>
    <w:rsid w:val="00174456"/>
    <w:rsid w:val="001745FE"/>
    <w:rsid w:val="001746C2"/>
    <w:rsid w:val="00176184"/>
    <w:rsid w:val="001761D7"/>
    <w:rsid w:val="00176870"/>
    <w:rsid w:val="001768B8"/>
    <w:rsid w:val="00176A39"/>
    <w:rsid w:val="00180166"/>
    <w:rsid w:val="0018090B"/>
    <w:rsid w:val="00180C24"/>
    <w:rsid w:val="00181BC8"/>
    <w:rsid w:val="00181D4B"/>
    <w:rsid w:val="00181FF2"/>
    <w:rsid w:val="00183325"/>
    <w:rsid w:val="00184041"/>
    <w:rsid w:val="0018434A"/>
    <w:rsid w:val="00184A17"/>
    <w:rsid w:val="00184DB8"/>
    <w:rsid w:val="001863AD"/>
    <w:rsid w:val="00186529"/>
    <w:rsid w:val="001867BE"/>
    <w:rsid w:val="00190C66"/>
    <w:rsid w:val="00191A0F"/>
    <w:rsid w:val="00193560"/>
    <w:rsid w:val="00193A57"/>
    <w:rsid w:val="00193C72"/>
    <w:rsid w:val="001942AB"/>
    <w:rsid w:val="001948EA"/>
    <w:rsid w:val="00194D9C"/>
    <w:rsid w:val="001953B9"/>
    <w:rsid w:val="00195A59"/>
    <w:rsid w:val="00195E3F"/>
    <w:rsid w:val="00196362"/>
    <w:rsid w:val="001974AA"/>
    <w:rsid w:val="00197F04"/>
    <w:rsid w:val="001A144A"/>
    <w:rsid w:val="001A14D3"/>
    <w:rsid w:val="001A193C"/>
    <w:rsid w:val="001A26AF"/>
    <w:rsid w:val="001A2711"/>
    <w:rsid w:val="001A2E07"/>
    <w:rsid w:val="001A3C00"/>
    <w:rsid w:val="001A3C08"/>
    <w:rsid w:val="001A404E"/>
    <w:rsid w:val="001A46B7"/>
    <w:rsid w:val="001A4C64"/>
    <w:rsid w:val="001A4F03"/>
    <w:rsid w:val="001A6080"/>
    <w:rsid w:val="001A61D9"/>
    <w:rsid w:val="001A68A0"/>
    <w:rsid w:val="001A7881"/>
    <w:rsid w:val="001B1AD9"/>
    <w:rsid w:val="001B2416"/>
    <w:rsid w:val="001B254B"/>
    <w:rsid w:val="001B26D7"/>
    <w:rsid w:val="001B2D09"/>
    <w:rsid w:val="001B36C6"/>
    <w:rsid w:val="001B5054"/>
    <w:rsid w:val="001B58F1"/>
    <w:rsid w:val="001B62E4"/>
    <w:rsid w:val="001B6B92"/>
    <w:rsid w:val="001B7145"/>
    <w:rsid w:val="001C0509"/>
    <w:rsid w:val="001C1387"/>
    <w:rsid w:val="001C15DE"/>
    <w:rsid w:val="001C3DCE"/>
    <w:rsid w:val="001C598C"/>
    <w:rsid w:val="001C6F01"/>
    <w:rsid w:val="001C7767"/>
    <w:rsid w:val="001C7927"/>
    <w:rsid w:val="001D0097"/>
    <w:rsid w:val="001D026C"/>
    <w:rsid w:val="001D0797"/>
    <w:rsid w:val="001D0AB7"/>
    <w:rsid w:val="001D0F2B"/>
    <w:rsid w:val="001D0F65"/>
    <w:rsid w:val="001D10C1"/>
    <w:rsid w:val="001D4920"/>
    <w:rsid w:val="001D54A7"/>
    <w:rsid w:val="001D627C"/>
    <w:rsid w:val="001D62EF"/>
    <w:rsid w:val="001D7D63"/>
    <w:rsid w:val="001E07D8"/>
    <w:rsid w:val="001E0E63"/>
    <w:rsid w:val="001E1B72"/>
    <w:rsid w:val="001E1F64"/>
    <w:rsid w:val="001E2022"/>
    <w:rsid w:val="001E3141"/>
    <w:rsid w:val="001E360E"/>
    <w:rsid w:val="001E4CBE"/>
    <w:rsid w:val="001E4E3A"/>
    <w:rsid w:val="001E5630"/>
    <w:rsid w:val="001F00FE"/>
    <w:rsid w:val="001F027A"/>
    <w:rsid w:val="001F0FEE"/>
    <w:rsid w:val="001F19C9"/>
    <w:rsid w:val="001F1EE3"/>
    <w:rsid w:val="001F21A8"/>
    <w:rsid w:val="001F60DC"/>
    <w:rsid w:val="001F63E5"/>
    <w:rsid w:val="001F7708"/>
    <w:rsid w:val="00201021"/>
    <w:rsid w:val="00201476"/>
    <w:rsid w:val="002039A7"/>
    <w:rsid w:val="00204572"/>
    <w:rsid w:val="00204C38"/>
    <w:rsid w:val="0020577E"/>
    <w:rsid w:val="00205BD3"/>
    <w:rsid w:val="00205C84"/>
    <w:rsid w:val="002116E7"/>
    <w:rsid w:val="0021175C"/>
    <w:rsid w:val="0021180F"/>
    <w:rsid w:val="0021216F"/>
    <w:rsid w:val="00213CEB"/>
    <w:rsid w:val="0021489F"/>
    <w:rsid w:val="00214977"/>
    <w:rsid w:val="00215D3A"/>
    <w:rsid w:val="00216E64"/>
    <w:rsid w:val="00216E85"/>
    <w:rsid w:val="0021732D"/>
    <w:rsid w:val="00220144"/>
    <w:rsid w:val="00220680"/>
    <w:rsid w:val="00220C6B"/>
    <w:rsid w:val="00220D94"/>
    <w:rsid w:val="002244E5"/>
    <w:rsid w:val="00227545"/>
    <w:rsid w:val="00232FF6"/>
    <w:rsid w:val="00233029"/>
    <w:rsid w:val="0023344E"/>
    <w:rsid w:val="00233456"/>
    <w:rsid w:val="00234632"/>
    <w:rsid w:val="002349CD"/>
    <w:rsid w:val="00235C8A"/>
    <w:rsid w:val="00236C5C"/>
    <w:rsid w:val="00237D4E"/>
    <w:rsid w:val="0024059A"/>
    <w:rsid w:val="00240CDB"/>
    <w:rsid w:val="00240F70"/>
    <w:rsid w:val="002415E3"/>
    <w:rsid w:val="0024167E"/>
    <w:rsid w:val="0024192A"/>
    <w:rsid w:val="00241DCF"/>
    <w:rsid w:val="00242465"/>
    <w:rsid w:val="0024270B"/>
    <w:rsid w:val="00242BA3"/>
    <w:rsid w:val="00243B0F"/>
    <w:rsid w:val="00243F34"/>
    <w:rsid w:val="00247E8A"/>
    <w:rsid w:val="00250263"/>
    <w:rsid w:val="00250B8B"/>
    <w:rsid w:val="00250B97"/>
    <w:rsid w:val="00251364"/>
    <w:rsid w:val="0025287D"/>
    <w:rsid w:val="00252E56"/>
    <w:rsid w:val="00253944"/>
    <w:rsid w:val="00253B1E"/>
    <w:rsid w:val="002540E7"/>
    <w:rsid w:val="00254110"/>
    <w:rsid w:val="00254951"/>
    <w:rsid w:val="00255039"/>
    <w:rsid w:val="00255070"/>
    <w:rsid w:val="00255EF5"/>
    <w:rsid w:val="0025668F"/>
    <w:rsid w:val="002604B3"/>
    <w:rsid w:val="00260AB9"/>
    <w:rsid w:val="00261180"/>
    <w:rsid w:val="002628E8"/>
    <w:rsid w:val="002652F2"/>
    <w:rsid w:val="00265AEA"/>
    <w:rsid w:val="002667B4"/>
    <w:rsid w:val="0026761E"/>
    <w:rsid w:val="0027010A"/>
    <w:rsid w:val="002712A9"/>
    <w:rsid w:val="002721E3"/>
    <w:rsid w:val="00272357"/>
    <w:rsid w:val="0027293F"/>
    <w:rsid w:val="00273791"/>
    <w:rsid w:val="00274673"/>
    <w:rsid w:val="0027495F"/>
    <w:rsid w:val="0027535C"/>
    <w:rsid w:val="00276140"/>
    <w:rsid w:val="00276BF6"/>
    <w:rsid w:val="00281495"/>
    <w:rsid w:val="00282853"/>
    <w:rsid w:val="002833F9"/>
    <w:rsid w:val="00284BA0"/>
    <w:rsid w:val="0028621B"/>
    <w:rsid w:val="002862CD"/>
    <w:rsid w:val="0028683F"/>
    <w:rsid w:val="0028698F"/>
    <w:rsid w:val="00286C1C"/>
    <w:rsid w:val="00286DD8"/>
    <w:rsid w:val="00290177"/>
    <w:rsid w:val="00290AF3"/>
    <w:rsid w:val="002920AF"/>
    <w:rsid w:val="00293816"/>
    <w:rsid w:val="00293C0A"/>
    <w:rsid w:val="00294AD2"/>
    <w:rsid w:val="00294EC4"/>
    <w:rsid w:val="002953D6"/>
    <w:rsid w:val="00295EF3"/>
    <w:rsid w:val="00296530"/>
    <w:rsid w:val="00297396"/>
    <w:rsid w:val="002A07F6"/>
    <w:rsid w:val="002A1650"/>
    <w:rsid w:val="002A28B3"/>
    <w:rsid w:val="002A31F2"/>
    <w:rsid w:val="002A3CC4"/>
    <w:rsid w:val="002A540D"/>
    <w:rsid w:val="002A58FE"/>
    <w:rsid w:val="002A6A5B"/>
    <w:rsid w:val="002A7731"/>
    <w:rsid w:val="002B1DB1"/>
    <w:rsid w:val="002B21A4"/>
    <w:rsid w:val="002B25E6"/>
    <w:rsid w:val="002B31F0"/>
    <w:rsid w:val="002B34CE"/>
    <w:rsid w:val="002B36F0"/>
    <w:rsid w:val="002B377E"/>
    <w:rsid w:val="002B4138"/>
    <w:rsid w:val="002B4C76"/>
    <w:rsid w:val="002B4CAF"/>
    <w:rsid w:val="002B5CE0"/>
    <w:rsid w:val="002B6286"/>
    <w:rsid w:val="002B680D"/>
    <w:rsid w:val="002B6AD1"/>
    <w:rsid w:val="002B7126"/>
    <w:rsid w:val="002C1AAA"/>
    <w:rsid w:val="002C49E8"/>
    <w:rsid w:val="002C7B67"/>
    <w:rsid w:val="002C7C62"/>
    <w:rsid w:val="002D1484"/>
    <w:rsid w:val="002D16AF"/>
    <w:rsid w:val="002D29CF"/>
    <w:rsid w:val="002D3206"/>
    <w:rsid w:val="002D4502"/>
    <w:rsid w:val="002D4F6F"/>
    <w:rsid w:val="002D5E03"/>
    <w:rsid w:val="002D653B"/>
    <w:rsid w:val="002D6BDA"/>
    <w:rsid w:val="002D70E4"/>
    <w:rsid w:val="002D7B2B"/>
    <w:rsid w:val="002D7B92"/>
    <w:rsid w:val="002D7D70"/>
    <w:rsid w:val="002E0448"/>
    <w:rsid w:val="002E113F"/>
    <w:rsid w:val="002E1C77"/>
    <w:rsid w:val="002E333E"/>
    <w:rsid w:val="002E338E"/>
    <w:rsid w:val="002E3CC4"/>
    <w:rsid w:val="002E5A61"/>
    <w:rsid w:val="002E5EA8"/>
    <w:rsid w:val="002E66C4"/>
    <w:rsid w:val="002E7E0F"/>
    <w:rsid w:val="002F0182"/>
    <w:rsid w:val="002F3B7A"/>
    <w:rsid w:val="002F5A41"/>
    <w:rsid w:val="002F5BEC"/>
    <w:rsid w:val="002F7C69"/>
    <w:rsid w:val="003014E5"/>
    <w:rsid w:val="00301FB1"/>
    <w:rsid w:val="00302107"/>
    <w:rsid w:val="003022E6"/>
    <w:rsid w:val="003026D2"/>
    <w:rsid w:val="003027A1"/>
    <w:rsid w:val="0030322A"/>
    <w:rsid w:val="0030537C"/>
    <w:rsid w:val="003053AC"/>
    <w:rsid w:val="00305A7E"/>
    <w:rsid w:val="0030774B"/>
    <w:rsid w:val="003116C0"/>
    <w:rsid w:val="0031179F"/>
    <w:rsid w:val="003131DC"/>
    <w:rsid w:val="0031328C"/>
    <w:rsid w:val="00313BBC"/>
    <w:rsid w:val="003153CE"/>
    <w:rsid w:val="003164F4"/>
    <w:rsid w:val="00317936"/>
    <w:rsid w:val="00317AA4"/>
    <w:rsid w:val="00320374"/>
    <w:rsid w:val="00322BDA"/>
    <w:rsid w:val="003242C0"/>
    <w:rsid w:val="00325127"/>
    <w:rsid w:val="00325E0A"/>
    <w:rsid w:val="00326116"/>
    <w:rsid w:val="00326897"/>
    <w:rsid w:val="00327036"/>
    <w:rsid w:val="00327F62"/>
    <w:rsid w:val="00330115"/>
    <w:rsid w:val="0033105C"/>
    <w:rsid w:val="00332340"/>
    <w:rsid w:val="003327B4"/>
    <w:rsid w:val="00332CAB"/>
    <w:rsid w:val="00333533"/>
    <w:rsid w:val="00333AF9"/>
    <w:rsid w:val="00334CF3"/>
    <w:rsid w:val="00334D22"/>
    <w:rsid w:val="003352B5"/>
    <w:rsid w:val="00337F59"/>
    <w:rsid w:val="00340E2D"/>
    <w:rsid w:val="00341B2D"/>
    <w:rsid w:val="0034216E"/>
    <w:rsid w:val="00343A98"/>
    <w:rsid w:val="003475A9"/>
    <w:rsid w:val="00347C06"/>
    <w:rsid w:val="00351071"/>
    <w:rsid w:val="0035157D"/>
    <w:rsid w:val="00351ED5"/>
    <w:rsid w:val="003524BE"/>
    <w:rsid w:val="00353437"/>
    <w:rsid w:val="003534C3"/>
    <w:rsid w:val="00354B7F"/>
    <w:rsid w:val="00355237"/>
    <w:rsid w:val="00355579"/>
    <w:rsid w:val="0035561F"/>
    <w:rsid w:val="00355F64"/>
    <w:rsid w:val="0035682B"/>
    <w:rsid w:val="00356845"/>
    <w:rsid w:val="003603B3"/>
    <w:rsid w:val="0036094E"/>
    <w:rsid w:val="00362B20"/>
    <w:rsid w:val="00362DB2"/>
    <w:rsid w:val="00363F70"/>
    <w:rsid w:val="00364031"/>
    <w:rsid w:val="00364358"/>
    <w:rsid w:val="003645BC"/>
    <w:rsid w:val="003661EC"/>
    <w:rsid w:val="00366289"/>
    <w:rsid w:val="0036635C"/>
    <w:rsid w:val="00371226"/>
    <w:rsid w:val="00372216"/>
    <w:rsid w:val="0037265F"/>
    <w:rsid w:val="0037273E"/>
    <w:rsid w:val="003736E5"/>
    <w:rsid w:val="00373B71"/>
    <w:rsid w:val="00374571"/>
    <w:rsid w:val="0037524D"/>
    <w:rsid w:val="00375254"/>
    <w:rsid w:val="003760F5"/>
    <w:rsid w:val="003761E5"/>
    <w:rsid w:val="00376346"/>
    <w:rsid w:val="0037685B"/>
    <w:rsid w:val="00376D4A"/>
    <w:rsid w:val="00377FFD"/>
    <w:rsid w:val="003814B5"/>
    <w:rsid w:val="003816C6"/>
    <w:rsid w:val="00382346"/>
    <w:rsid w:val="00382E0E"/>
    <w:rsid w:val="00383A3C"/>
    <w:rsid w:val="00384BAE"/>
    <w:rsid w:val="00385884"/>
    <w:rsid w:val="0038629F"/>
    <w:rsid w:val="0038714D"/>
    <w:rsid w:val="00387B0A"/>
    <w:rsid w:val="00387B10"/>
    <w:rsid w:val="00390578"/>
    <w:rsid w:val="00390E3A"/>
    <w:rsid w:val="003917FC"/>
    <w:rsid w:val="00391D46"/>
    <w:rsid w:val="00392B6E"/>
    <w:rsid w:val="00392C4F"/>
    <w:rsid w:val="00394BAD"/>
    <w:rsid w:val="0039519E"/>
    <w:rsid w:val="003A0386"/>
    <w:rsid w:val="003A1C71"/>
    <w:rsid w:val="003A21AB"/>
    <w:rsid w:val="003A4707"/>
    <w:rsid w:val="003A4CD0"/>
    <w:rsid w:val="003A79A4"/>
    <w:rsid w:val="003A79AD"/>
    <w:rsid w:val="003B1308"/>
    <w:rsid w:val="003B1BBD"/>
    <w:rsid w:val="003B1CAD"/>
    <w:rsid w:val="003B237E"/>
    <w:rsid w:val="003B24B6"/>
    <w:rsid w:val="003B49BA"/>
    <w:rsid w:val="003B4B28"/>
    <w:rsid w:val="003B4C20"/>
    <w:rsid w:val="003B54E4"/>
    <w:rsid w:val="003B61F1"/>
    <w:rsid w:val="003B6D5C"/>
    <w:rsid w:val="003B7546"/>
    <w:rsid w:val="003C0776"/>
    <w:rsid w:val="003C0EFB"/>
    <w:rsid w:val="003C1A4A"/>
    <w:rsid w:val="003C30D5"/>
    <w:rsid w:val="003C38E7"/>
    <w:rsid w:val="003C4759"/>
    <w:rsid w:val="003C545B"/>
    <w:rsid w:val="003C652A"/>
    <w:rsid w:val="003C666B"/>
    <w:rsid w:val="003C73F2"/>
    <w:rsid w:val="003C76D9"/>
    <w:rsid w:val="003C79CD"/>
    <w:rsid w:val="003D17E4"/>
    <w:rsid w:val="003D3100"/>
    <w:rsid w:val="003D3EA2"/>
    <w:rsid w:val="003D4423"/>
    <w:rsid w:val="003D50F6"/>
    <w:rsid w:val="003D60A7"/>
    <w:rsid w:val="003D749C"/>
    <w:rsid w:val="003E011E"/>
    <w:rsid w:val="003E08DB"/>
    <w:rsid w:val="003E0E34"/>
    <w:rsid w:val="003E13D3"/>
    <w:rsid w:val="003E183C"/>
    <w:rsid w:val="003E27A3"/>
    <w:rsid w:val="003E309D"/>
    <w:rsid w:val="003E3DA7"/>
    <w:rsid w:val="003E4372"/>
    <w:rsid w:val="003E4AB0"/>
    <w:rsid w:val="003E4D74"/>
    <w:rsid w:val="003E57E1"/>
    <w:rsid w:val="003E594D"/>
    <w:rsid w:val="003E5A53"/>
    <w:rsid w:val="003E65CD"/>
    <w:rsid w:val="003E6764"/>
    <w:rsid w:val="003E70BD"/>
    <w:rsid w:val="003E76E2"/>
    <w:rsid w:val="003E7718"/>
    <w:rsid w:val="003E7F3C"/>
    <w:rsid w:val="003F01BD"/>
    <w:rsid w:val="003F21FE"/>
    <w:rsid w:val="003F2B0B"/>
    <w:rsid w:val="003F4E86"/>
    <w:rsid w:val="003F6228"/>
    <w:rsid w:val="003F66DE"/>
    <w:rsid w:val="003F798C"/>
    <w:rsid w:val="00400178"/>
    <w:rsid w:val="004016C6"/>
    <w:rsid w:val="004017D5"/>
    <w:rsid w:val="0040290C"/>
    <w:rsid w:val="004034E4"/>
    <w:rsid w:val="00403B57"/>
    <w:rsid w:val="004040E0"/>
    <w:rsid w:val="0040472A"/>
    <w:rsid w:val="0040512F"/>
    <w:rsid w:val="004059D4"/>
    <w:rsid w:val="00406036"/>
    <w:rsid w:val="00407428"/>
    <w:rsid w:val="00410B6E"/>
    <w:rsid w:val="00411001"/>
    <w:rsid w:val="004111B8"/>
    <w:rsid w:val="00411A4B"/>
    <w:rsid w:val="00411DCD"/>
    <w:rsid w:val="00411FB7"/>
    <w:rsid w:val="0041261F"/>
    <w:rsid w:val="00415D1C"/>
    <w:rsid w:val="00420E22"/>
    <w:rsid w:val="00421BCE"/>
    <w:rsid w:val="00422998"/>
    <w:rsid w:val="00422D87"/>
    <w:rsid w:val="004244DC"/>
    <w:rsid w:val="0042676F"/>
    <w:rsid w:val="00426A59"/>
    <w:rsid w:val="00426FFF"/>
    <w:rsid w:val="004271F8"/>
    <w:rsid w:val="0042722F"/>
    <w:rsid w:val="00427C12"/>
    <w:rsid w:val="00431008"/>
    <w:rsid w:val="004312CE"/>
    <w:rsid w:val="00432046"/>
    <w:rsid w:val="00432061"/>
    <w:rsid w:val="00432D3D"/>
    <w:rsid w:val="004348D1"/>
    <w:rsid w:val="0043687C"/>
    <w:rsid w:val="00437277"/>
    <w:rsid w:val="00437683"/>
    <w:rsid w:val="00437AB4"/>
    <w:rsid w:val="00440729"/>
    <w:rsid w:val="00440B0A"/>
    <w:rsid w:val="00440C6B"/>
    <w:rsid w:val="00442140"/>
    <w:rsid w:val="00442641"/>
    <w:rsid w:val="00443A31"/>
    <w:rsid w:val="004445D7"/>
    <w:rsid w:val="00444C33"/>
    <w:rsid w:val="0044593D"/>
    <w:rsid w:val="004467A6"/>
    <w:rsid w:val="00447BDC"/>
    <w:rsid w:val="00447DF3"/>
    <w:rsid w:val="00450E9E"/>
    <w:rsid w:val="004513EA"/>
    <w:rsid w:val="00451613"/>
    <w:rsid w:val="004516EC"/>
    <w:rsid w:val="00451FDB"/>
    <w:rsid w:val="00452E71"/>
    <w:rsid w:val="004540E5"/>
    <w:rsid w:val="0045422E"/>
    <w:rsid w:val="004562AB"/>
    <w:rsid w:val="004574CC"/>
    <w:rsid w:val="00457537"/>
    <w:rsid w:val="0046276F"/>
    <w:rsid w:val="004627E8"/>
    <w:rsid w:val="004632DF"/>
    <w:rsid w:val="00464F2B"/>
    <w:rsid w:val="0046599B"/>
    <w:rsid w:val="00467695"/>
    <w:rsid w:val="00467D0B"/>
    <w:rsid w:val="004708F4"/>
    <w:rsid w:val="00470FAF"/>
    <w:rsid w:val="00471549"/>
    <w:rsid w:val="00471CE3"/>
    <w:rsid w:val="00471FE6"/>
    <w:rsid w:val="00472486"/>
    <w:rsid w:val="004724B4"/>
    <w:rsid w:val="00473A28"/>
    <w:rsid w:val="004749F5"/>
    <w:rsid w:val="00474F44"/>
    <w:rsid w:val="004758C1"/>
    <w:rsid w:val="00475CE7"/>
    <w:rsid w:val="00476128"/>
    <w:rsid w:val="0047633B"/>
    <w:rsid w:val="0047720D"/>
    <w:rsid w:val="00480142"/>
    <w:rsid w:val="00480967"/>
    <w:rsid w:val="00482E84"/>
    <w:rsid w:val="004837EF"/>
    <w:rsid w:val="00485409"/>
    <w:rsid w:val="00485857"/>
    <w:rsid w:val="0048596A"/>
    <w:rsid w:val="00487219"/>
    <w:rsid w:val="004872A1"/>
    <w:rsid w:val="00490258"/>
    <w:rsid w:val="00490E54"/>
    <w:rsid w:val="00491C0C"/>
    <w:rsid w:val="00491D78"/>
    <w:rsid w:val="0049209A"/>
    <w:rsid w:val="004925A3"/>
    <w:rsid w:val="004933DE"/>
    <w:rsid w:val="0049370C"/>
    <w:rsid w:val="0049486A"/>
    <w:rsid w:val="00495B59"/>
    <w:rsid w:val="004A05DC"/>
    <w:rsid w:val="004A1D5A"/>
    <w:rsid w:val="004A1DF0"/>
    <w:rsid w:val="004A2173"/>
    <w:rsid w:val="004A33CD"/>
    <w:rsid w:val="004A380E"/>
    <w:rsid w:val="004A3B9A"/>
    <w:rsid w:val="004A426B"/>
    <w:rsid w:val="004A45C9"/>
    <w:rsid w:val="004A4D43"/>
    <w:rsid w:val="004A5166"/>
    <w:rsid w:val="004A57C8"/>
    <w:rsid w:val="004A6967"/>
    <w:rsid w:val="004A72BA"/>
    <w:rsid w:val="004B0911"/>
    <w:rsid w:val="004B0985"/>
    <w:rsid w:val="004B1177"/>
    <w:rsid w:val="004B1762"/>
    <w:rsid w:val="004B183E"/>
    <w:rsid w:val="004B1D2F"/>
    <w:rsid w:val="004B4A1C"/>
    <w:rsid w:val="004B4B55"/>
    <w:rsid w:val="004B59B4"/>
    <w:rsid w:val="004B6715"/>
    <w:rsid w:val="004C1780"/>
    <w:rsid w:val="004C1CD1"/>
    <w:rsid w:val="004C4AC7"/>
    <w:rsid w:val="004C61A6"/>
    <w:rsid w:val="004C75C8"/>
    <w:rsid w:val="004C7CE4"/>
    <w:rsid w:val="004D07AD"/>
    <w:rsid w:val="004D14C0"/>
    <w:rsid w:val="004D2271"/>
    <w:rsid w:val="004D2564"/>
    <w:rsid w:val="004D2C9D"/>
    <w:rsid w:val="004D2E1E"/>
    <w:rsid w:val="004D3911"/>
    <w:rsid w:val="004D4E14"/>
    <w:rsid w:val="004D5638"/>
    <w:rsid w:val="004D5892"/>
    <w:rsid w:val="004E090F"/>
    <w:rsid w:val="004E248F"/>
    <w:rsid w:val="004E2E63"/>
    <w:rsid w:val="004E3F0D"/>
    <w:rsid w:val="004E4944"/>
    <w:rsid w:val="004E5A1F"/>
    <w:rsid w:val="004F028D"/>
    <w:rsid w:val="004F0DAB"/>
    <w:rsid w:val="004F12AA"/>
    <w:rsid w:val="004F33E4"/>
    <w:rsid w:val="004F35EC"/>
    <w:rsid w:val="004F3779"/>
    <w:rsid w:val="004F3CB3"/>
    <w:rsid w:val="004F4C69"/>
    <w:rsid w:val="004F4DC0"/>
    <w:rsid w:val="004F5690"/>
    <w:rsid w:val="004F67B5"/>
    <w:rsid w:val="004F79D1"/>
    <w:rsid w:val="00501263"/>
    <w:rsid w:val="005012CF"/>
    <w:rsid w:val="00501A24"/>
    <w:rsid w:val="00502AE7"/>
    <w:rsid w:val="005039AE"/>
    <w:rsid w:val="00504A7B"/>
    <w:rsid w:val="00504B81"/>
    <w:rsid w:val="005050DC"/>
    <w:rsid w:val="005054C0"/>
    <w:rsid w:val="005101A8"/>
    <w:rsid w:val="00510A1A"/>
    <w:rsid w:val="005115B3"/>
    <w:rsid w:val="00511FEF"/>
    <w:rsid w:val="00512B33"/>
    <w:rsid w:val="0051389A"/>
    <w:rsid w:val="005175C3"/>
    <w:rsid w:val="00520BDD"/>
    <w:rsid w:val="00521197"/>
    <w:rsid w:val="00521BFA"/>
    <w:rsid w:val="00522E4A"/>
    <w:rsid w:val="005241B0"/>
    <w:rsid w:val="005244A2"/>
    <w:rsid w:val="005247AB"/>
    <w:rsid w:val="005256B7"/>
    <w:rsid w:val="00526512"/>
    <w:rsid w:val="00526E1C"/>
    <w:rsid w:val="0052743A"/>
    <w:rsid w:val="00531D54"/>
    <w:rsid w:val="00532320"/>
    <w:rsid w:val="00532D59"/>
    <w:rsid w:val="0053309A"/>
    <w:rsid w:val="005330D2"/>
    <w:rsid w:val="0053401D"/>
    <w:rsid w:val="0053475E"/>
    <w:rsid w:val="00534D36"/>
    <w:rsid w:val="005354B7"/>
    <w:rsid w:val="00536879"/>
    <w:rsid w:val="00537AAE"/>
    <w:rsid w:val="00540110"/>
    <w:rsid w:val="00541205"/>
    <w:rsid w:val="00543D59"/>
    <w:rsid w:val="00543E42"/>
    <w:rsid w:val="00544012"/>
    <w:rsid w:val="0054569B"/>
    <w:rsid w:val="005461A8"/>
    <w:rsid w:val="005464BE"/>
    <w:rsid w:val="00546523"/>
    <w:rsid w:val="00546E8B"/>
    <w:rsid w:val="005472DA"/>
    <w:rsid w:val="005473E2"/>
    <w:rsid w:val="00547B1B"/>
    <w:rsid w:val="00547DE1"/>
    <w:rsid w:val="0055069E"/>
    <w:rsid w:val="00552EEC"/>
    <w:rsid w:val="00554554"/>
    <w:rsid w:val="00555780"/>
    <w:rsid w:val="0055596A"/>
    <w:rsid w:val="00555B81"/>
    <w:rsid w:val="00556308"/>
    <w:rsid w:val="00556638"/>
    <w:rsid w:val="00556A70"/>
    <w:rsid w:val="00557396"/>
    <w:rsid w:val="00560B56"/>
    <w:rsid w:val="00560B67"/>
    <w:rsid w:val="00561EAF"/>
    <w:rsid w:val="00562475"/>
    <w:rsid w:val="0056357E"/>
    <w:rsid w:val="00564613"/>
    <w:rsid w:val="00564ABC"/>
    <w:rsid w:val="00564DDA"/>
    <w:rsid w:val="0056525A"/>
    <w:rsid w:val="00565AAD"/>
    <w:rsid w:val="005667A2"/>
    <w:rsid w:val="00566E49"/>
    <w:rsid w:val="00567288"/>
    <w:rsid w:val="00567C4E"/>
    <w:rsid w:val="00570799"/>
    <w:rsid w:val="005707BA"/>
    <w:rsid w:val="0057290A"/>
    <w:rsid w:val="0057442B"/>
    <w:rsid w:val="0057452C"/>
    <w:rsid w:val="00574DDC"/>
    <w:rsid w:val="00574F88"/>
    <w:rsid w:val="00577728"/>
    <w:rsid w:val="0058210A"/>
    <w:rsid w:val="00582530"/>
    <w:rsid w:val="00582A0A"/>
    <w:rsid w:val="0058356D"/>
    <w:rsid w:val="0058372A"/>
    <w:rsid w:val="005837CA"/>
    <w:rsid w:val="0058489C"/>
    <w:rsid w:val="005869F8"/>
    <w:rsid w:val="00587E63"/>
    <w:rsid w:val="005907CC"/>
    <w:rsid w:val="00591467"/>
    <w:rsid w:val="00591895"/>
    <w:rsid w:val="00593E4B"/>
    <w:rsid w:val="00593FF5"/>
    <w:rsid w:val="0059586F"/>
    <w:rsid w:val="00596BD4"/>
    <w:rsid w:val="00596C0A"/>
    <w:rsid w:val="00596F1F"/>
    <w:rsid w:val="00597295"/>
    <w:rsid w:val="00597A66"/>
    <w:rsid w:val="00597FB8"/>
    <w:rsid w:val="005A0ECE"/>
    <w:rsid w:val="005A37D5"/>
    <w:rsid w:val="005A3CC9"/>
    <w:rsid w:val="005A44EE"/>
    <w:rsid w:val="005A606C"/>
    <w:rsid w:val="005A66FD"/>
    <w:rsid w:val="005A69FC"/>
    <w:rsid w:val="005A6CCB"/>
    <w:rsid w:val="005B00A8"/>
    <w:rsid w:val="005B1325"/>
    <w:rsid w:val="005B1802"/>
    <w:rsid w:val="005B2FDC"/>
    <w:rsid w:val="005B3977"/>
    <w:rsid w:val="005B444C"/>
    <w:rsid w:val="005B4A36"/>
    <w:rsid w:val="005B4EF3"/>
    <w:rsid w:val="005B5EFD"/>
    <w:rsid w:val="005B7F9D"/>
    <w:rsid w:val="005C1175"/>
    <w:rsid w:val="005C305A"/>
    <w:rsid w:val="005C32FA"/>
    <w:rsid w:val="005C3467"/>
    <w:rsid w:val="005C3C08"/>
    <w:rsid w:val="005C44C5"/>
    <w:rsid w:val="005C4761"/>
    <w:rsid w:val="005C4AA9"/>
    <w:rsid w:val="005C4F9F"/>
    <w:rsid w:val="005C67C0"/>
    <w:rsid w:val="005C6C0A"/>
    <w:rsid w:val="005C7A26"/>
    <w:rsid w:val="005C7E6A"/>
    <w:rsid w:val="005D0B04"/>
    <w:rsid w:val="005D0C3E"/>
    <w:rsid w:val="005D1E21"/>
    <w:rsid w:val="005D3C4F"/>
    <w:rsid w:val="005D6D9B"/>
    <w:rsid w:val="005D7C13"/>
    <w:rsid w:val="005E2AF2"/>
    <w:rsid w:val="005E3722"/>
    <w:rsid w:val="005E3A02"/>
    <w:rsid w:val="005E3D29"/>
    <w:rsid w:val="005E4569"/>
    <w:rsid w:val="005E4950"/>
    <w:rsid w:val="005E690B"/>
    <w:rsid w:val="005E6CD9"/>
    <w:rsid w:val="005F0036"/>
    <w:rsid w:val="005F0977"/>
    <w:rsid w:val="005F1BC4"/>
    <w:rsid w:val="005F26E5"/>
    <w:rsid w:val="005F2799"/>
    <w:rsid w:val="005F3FEF"/>
    <w:rsid w:val="005F553A"/>
    <w:rsid w:val="005F7320"/>
    <w:rsid w:val="005F76E4"/>
    <w:rsid w:val="005F7ABA"/>
    <w:rsid w:val="0060116B"/>
    <w:rsid w:val="00601931"/>
    <w:rsid w:val="00603E83"/>
    <w:rsid w:val="00605D53"/>
    <w:rsid w:val="00606217"/>
    <w:rsid w:val="00610E0A"/>
    <w:rsid w:val="00611985"/>
    <w:rsid w:val="00611B6D"/>
    <w:rsid w:val="00613076"/>
    <w:rsid w:val="00613AF2"/>
    <w:rsid w:val="006146CF"/>
    <w:rsid w:val="00614FD1"/>
    <w:rsid w:val="00615D4B"/>
    <w:rsid w:val="00615F2C"/>
    <w:rsid w:val="00616133"/>
    <w:rsid w:val="00617780"/>
    <w:rsid w:val="00617CA6"/>
    <w:rsid w:val="00623F1C"/>
    <w:rsid w:val="00625299"/>
    <w:rsid w:val="00625819"/>
    <w:rsid w:val="0063061F"/>
    <w:rsid w:val="00630B0E"/>
    <w:rsid w:val="0063123B"/>
    <w:rsid w:val="00631249"/>
    <w:rsid w:val="00632A44"/>
    <w:rsid w:val="00633BC5"/>
    <w:rsid w:val="00634A0B"/>
    <w:rsid w:val="006358C8"/>
    <w:rsid w:val="00635BAC"/>
    <w:rsid w:val="00640086"/>
    <w:rsid w:val="00640F8B"/>
    <w:rsid w:val="00643150"/>
    <w:rsid w:val="00646C14"/>
    <w:rsid w:val="006473CD"/>
    <w:rsid w:val="00647445"/>
    <w:rsid w:val="0064773D"/>
    <w:rsid w:val="00647ED2"/>
    <w:rsid w:val="00647F56"/>
    <w:rsid w:val="006500B8"/>
    <w:rsid w:val="00650C51"/>
    <w:rsid w:val="006514D5"/>
    <w:rsid w:val="00652452"/>
    <w:rsid w:val="00652FC7"/>
    <w:rsid w:val="00654B35"/>
    <w:rsid w:val="00655F90"/>
    <w:rsid w:val="00657494"/>
    <w:rsid w:val="00657B60"/>
    <w:rsid w:val="006606EA"/>
    <w:rsid w:val="00660B9F"/>
    <w:rsid w:val="00661767"/>
    <w:rsid w:val="00661A51"/>
    <w:rsid w:val="00661AE4"/>
    <w:rsid w:val="00661D15"/>
    <w:rsid w:val="00661D6C"/>
    <w:rsid w:val="0066211A"/>
    <w:rsid w:val="006626E3"/>
    <w:rsid w:val="00662CD0"/>
    <w:rsid w:val="00663ECD"/>
    <w:rsid w:val="00664145"/>
    <w:rsid w:val="00664966"/>
    <w:rsid w:val="00665454"/>
    <w:rsid w:val="00665F41"/>
    <w:rsid w:val="00666298"/>
    <w:rsid w:val="00666565"/>
    <w:rsid w:val="006665C0"/>
    <w:rsid w:val="00666CE0"/>
    <w:rsid w:val="00666D66"/>
    <w:rsid w:val="006676C0"/>
    <w:rsid w:val="0067120F"/>
    <w:rsid w:val="00671A4A"/>
    <w:rsid w:val="00672D30"/>
    <w:rsid w:val="006736AE"/>
    <w:rsid w:val="00673A62"/>
    <w:rsid w:val="00673C57"/>
    <w:rsid w:val="00674410"/>
    <w:rsid w:val="006747CB"/>
    <w:rsid w:val="00675B06"/>
    <w:rsid w:val="00677677"/>
    <w:rsid w:val="0067774B"/>
    <w:rsid w:val="00677E44"/>
    <w:rsid w:val="0068144C"/>
    <w:rsid w:val="00683BC3"/>
    <w:rsid w:val="006840F8"/>
    <w:rsid w:val="00684326"/>
    <w:rsid w:val="0068459B"/>
    <w:rsid w:val="00684AA4"/>
    <w:rsid w:val="00684D21"/>
    <w:rsid w:val="00685036"/>
    <w:rsid w:val="00685BDA"/>
    <w:rsid w:val="00686AFE"/>
    <w:rsid w:val="00686BD5"/>
    <w:rsid w:val="00687B15"/>
    <w:rsid w:val="00693337"/>
    <w:rsid w:val="006958CC"/>
    <w:rsid w:val="0069597B"/>
    <w:rsid w:val="006970D2"/>
    <w:rsid w:val="0069756F"/>
    <w:rsid w:val="0069772D"/>
    <w:rsid w:val="00697D3B"/>
    <w:rsid w:val="006A1A1A"/>
    <w:rsid w:val="006A225A"/>
    <w:rsid w:val="006A325D"/>
    <w:rsid w:val="006A3EED"/>
    <w:rsid w:val="006A48C4"/>
    <w:rsid w:val="006A5A9B"/>
    <w:rsid w:val="006B01E9"/>
    <w:rsid w:val="006B0E0D"/>
    <w:rsid w:val="006B1763"/>
    <w:rsid w:val="006B1957"/>
    <w:rsid w:val="006B27B0"/>
    <w:rsid w:val="006B3763"/>
    <w:rsid w:val="006B7558"/>
    <w:rsid w:val="006C07B3"/>
    <w:rsid w:val="006C0F16"/>
    <w:rsid w:val="006C1134"/>
    <w:rsid w:val="006C1B04"/>
    <w:rsid w:val="006C2E59"/>
    <w:rsid w:val="006C314E"/>
    <w:rsid w:val="006C4382"/>
    <w:rsid w:val="006C4C33"/>
    <w:rsid w:val="006C5269"/>
    <w:rsid w:val="006C57CC"/>
    <w:rsid w:val="006C64CE"/>
    <w:rsid w:val="006C72C2"/>
    <w:rsid w:val="006C76BE"/>
    <w:rsid w:val="006C7933"/>
    <w:rsid w:val="006D0546"/>
    <w:rsid w:val="006D12BB"/>
    <w:rsid w:val="006D171C"/>
    <w:rsid w:val="006D386D"/>
    <w:rsid w:val="006D4238"/>
    <w:rsid w:val="006D640B"/>
    <w:rsid w:val="006D6C85"/>
    <w:rsid w:val="006D7885"/>
    <w:rsid w:val="006D7F53"/>
    <w:rsid w:val="006E0797"/>
    <w:rsid w:val="006E08EF"/>
    <w:rsid w:val="006E11F1"/>
    <w:rsid w:val="006E14D5"/>
    <w:rsid w:val="006E290D"/>
    <w:rsid w:val="006E2C6C"/>
    <w:rsid w:val="006E3704"/>
    <w:rsid w:val="006E4ACC"/>
    <w:rsid w:val="006E583C"/>
    <w:rsid w:val="006E7EDD"/>
    <w:rsid w:val="006F0325"/>
    <w:rsid w:val="006F03CF"/>
    <w:rsid w:val="006F04A3"/>
    <w:rsid w:val="006F0805"/>
    <w:rsid w:val="006F264D"/>
    <w:rsid w:val="006F311C"/>
    <w:rsid w:val="006F5A5E"/>
    <w:rsid w:val="006F5E6B"/>
    <w:rsid w:val="006F7CEB"/>
    <w:rsid w:val="00700858"/>
    <w:rsid w:val="00700E2A"/>
    <w:rsid w:val="00701C76"/>
    <w:rsid w:val="007028E0"/>
    <w:rsid w:val="00702CA6"/>
    <w:rsid w:val="00706BEE"/>
    <w:rsid w:val="00707567"/>
    <w:rsid w:val="007103C8"/>
    <w:rsid w:val="00710EE1"/>
    <w:rsid w:val="007110D9"/>
    <w:rsid w:val="007117FF"/>
    <w:rsid w:val="00711C01"/>
    <w:rsid w:val="007128BC"/>
    <w:rsid w:val="00713D78"/>
    <w:rsid w:val="00713E94"/>
    <w:rsid w:val="0071433E"/>
    <w:rsid w:val="00714AF4"/>
    <w:rsid w:val="00714CD0"/>
    <w:rsid w:val="00714D97"/>
    <w:rsid w:val="007155A9"/>
    <w:rsid w:val="00715AD8"/>
    <w:rsid w:val="00715B52"/>
    <w:rsid w:val="00716FCA"/>
    <w:rsid w:val="00717B6D"/>
    <w:rsid w:val="00717BED"/>
    <w:rsid w:val="00717EE4"/>
    <w:rsid w:val="00721D1F"/>
    <w:rsid w:val="00721F8B"/>
    <w:rsid w:val="0072292B"/>
    <w:rsid w:val="00722F9F"/>
    <w:rsid w:val="0072427C"/>
    <w:rsid w:val="00724A18"/>
    <w:rsid w:val="007256E1"/>
    <w:rsid w:val="00725B9B"/>
    <w:rsid w:val="00725C78"/>
    <w:rsid w:val="007304FA"/>
    <w:rsid w:val="00730BA0"/>
    <w:rsid w:val="00733600"/>
    <w:rsid w:val="0073388C"/>
    <w:rsid w:val="00734DAE"/>
    <w:rsid w:val="00735366"/>
    <w:rsid w:val="00735E88"/>
    <w:rsid w:val="00736151"/>
    <w:rsid w:val="007369AD"/>
    <w:rsid w:val="00737517"/>
    <w:rsid w:val="00740DEF"/>
    <w:rsid w:val="00741245"/>
    <w:rsid w:val="00741BE8"/>
    <w:rsid w:val="007425AF"/>
    <w:rsid w:val="0074265E"/>
    <w:rsid w:val="00742F95"/>
    <w:rsid w:val="0074388A"/>
    <w:rsid w:val="007467F1"/>
    <w:rsid w:val="00747ACA"/>
    <w:rsid w:val="00750CFA"/>
    <w:rsid w:val="00751A6A"/>
    <w:rsid w:val="00751D62"/>
    <w:rsid w:val="00752C8D"/>
    <w:rsid w:val="007533F6"/>
    <w:rsid w:val="007537F5"/>
    <w:rsid w:val="007542E9"/>
    <w:rsid w:val="00755D7C"/>
    <w:rsid w:val="007568FA"/>
    <w:rsid w:val="007569F5"/>
    <w:rsid w:val="007573A4"/>
    <w:rsid w:val="00760B1D"/>
    <w:rsid w:val="0076126F"/>
    <w:rsid w:val="00763BF3"/>
    <w:rsid w:val="00764482"/>
    <w:rsid w:val="00764BEF"/>
    <w:rsid w:val="00765BDC"/>
    <w:rsid w:val="00766DB0"/>
    <w:rsid w:val="0076700E"/>
    <w:rsid w:val="00767ED9"/>
    <w:rsid w:val="0077029A"/>
    <w:rsid w:val="007713D8"/>
    <w:rsid w:val="00771A1F"/>
    <w:rsid w:val="00772249"/>
    <w:rsid w:val="00772D4D"/>
    <w:rsid w:val="00773C1C"/>
    <w:rsid w:val="00773D6F"/>
    <w:rsid w:val="00773EEE"/>
    <w:rsid w:val="00774C1E"/>
    <w:rsid w:val="00774D97"/>
    <w:rsid w:val="007750CB"/>
    <w:rsid w:val="00775A5A"/>
    <w:rsid w:val="007765EE"/>
    <w:rsid w:val="00776AA0"/>
    <w:rsid w:val="00776DD7"/>
    <w:rsid w:val="007803B0"/>
    <w:rsid w:val="00780BF6"/>
    <w:rsid w:val="0078210E"/>
    <w:rsid w:val="00782FEA"/>
    <w:rsid w:val="0078499E"/>
    <w:rsid w:val="007872C9"/>
    <w:rsid w:val="007872DD"/>
    <w:rsid w:val="007875D1"/>
    <w:rsid w:val="00787DC0"/>
    <w:rsid w:val="00790791"/>
    <w:rsid w:val="00791086"/>
    <w:rsid w:val="007912E7"/>
    <w:rsid w:val="00793259"/>
    <w:rsid w:val="00794491"/>
    <w:rsid w:val="00796C9A"/>
    <w:rsid w:val="007A03ED"/>
    <w:rsid w:val="007A09FA"/>
    <w:rsid w:val="007A0D9D"/>
    <w:rsid w:val="007A28E4"/>
    <w:rsid w:val="007A526C"/>
    <w:rsid w:val="007A7E50"/>
    <w:rsid w:val="007B0976"/>
    <w:rsid w:val="007B0EDF"/>
    <w:rsid w:val="007B1E85"/>
    <w:rsid w:val="007B256B"/>
    <w:rsid w:val="007B2E3F"/>
    <w:rsid w:val="007B3681"/>
    <w:rsid w:val="007B589C"/>
    <w:rsid w:val="007B6FCA"/>
    <w:rsid w:val="007C15B4"/>
    <w:rsid w:val="007C2046"/>
    <w:rsid w:val="007C2A9B"/>
    <w:rsid w:val="007C2B01"/>
    <w:rsid w:val="007C3201"/>
    <w:rsid w:val="007C639C"/>
    <w:rsid w:val="007C6D93"/>
    <w:rsid w:val="007C6F69"/>
    <w:rsid w:val="007C7971"/>
    <w:rsid w:val="007C7CDA"/>
    <w:rsid w:val="007C7E6D"/>
    <w:rsid w:val="007D19CC"/>
    <w:rsid w:val="007D1A17"/>
    <w:rsid w:val="007D2BB1"/>
    <w:rsid w:val="007D3101"/>
    <w:rsid w:val="007D389B"/>
    <w:rsid w:val="007D3973"/>
    <w:rsid w:val="007D3FB9"/>
    <w:rsid w:val="007D47D5"/>
    <w:rsid w:val="007D4F36"/>
    <w:rsid w:val="007D5483"/>
    <w:rsid w:val="007D5700"/>
    <w:rsid w:val="007D6BC3"/>
    <w:rsid w:val="007D7A79"/>
    <w:rsid w:val="007E1CAB"/>
    <w:rsid w:val="007E244A"/>
    <w:rsid w:val="007E2D32"/>
    <w:rsid w:val="007E440C"/>
    <w:rsid w:val="007E44F9"/>
    <w:rsid w:val="007E4D9D"/>
    <w:rsid w:val="007E53E8"/>
    <w:rsid w:val="007E64F2"/>
    <w:rsid w:val="007E693D"/>
    <w:rsid w:val="007E7413"/>
    <w:rsid w:val="007E74BD"/>
    <w:rsid w:val="007E7E64"/>
    <w:rsid w:val="007E7F1D"/>
    <w:rsid w:val="007F1564"/>
    <w:rsid w:val="007F275B"/>
    <w:rsid w:val="007F3307"/>
    <w:rsid w:val="007F5A06"/>
    <w:rsid w:val="007F6388"/>
    <w:rsid w:val="007F6ED8"/>
    <w:rsid w:val="007F7D49"/>
    <w:rsid w:val="007F7F16"/>
    <w:rsid w:val="00800328"/>
    <w:rsid w:val="008016DF"/>
    <w:rsid w:val="00801728"/>
    <w:rsid w:val="00801D30"/>
    <w:rsid w:val="00802173"/>
    <w:rsid w:val="00802A1A"/>
    <w:rsid w:val="008040A7"/>
    <w:rsid w:val="0080545B"/>
    <w:rsid w:val="00806C3F"/>
    <w:rsid w:val="00807AE1"/>
    <w:rsid w:val="00807F24"/>
    <w:rsid w:val="00807F80"/>
    <w:rsid w:val="00810A72"/>
    <w:rsid w:val="0081277E"/>
    <w:rsid w:val="00814C28"/>
    <w:rsid w:val="00814DC7"/>
    <w:rsid w:val="00815004"/>
    <w:rsid w:val="00815F11"/>
    <w:rsid w:val="0082068C"/>
    <w:rsid w:val="008215A4"/>
    <w:rsid w:val="00821F7D"/>
    <w:rsid w:val="00823B38"/>
    <w:rsid w:val="00823F5D"/>
    <w:rsid w:val="00824E9C"/>
    <w:rsid w:val="00827150"/>
    <w:rsid w:val="00827A39"/>
    <w:rsid w:val="00830B94"/>
    <w:rsid w:val="008314FE"/>
    <w:rsid w:val="00833624"/>
    <w:rsid w:val="008339EC"/>
    <w:rsid w:val="008342B5"/>
    <w:rsid w:val="008344E6"/>
    <w:rsid w:val="00835E01"/>
    <w:rsid w:val="00836C7F"/>
    <w:rsid w:val="00836DE4"/>
    <w:rsid w:val="0083764F"/>
    <w:rsid w:val="008405F9"/>
    <w:rsid w:val="008416F0"/>
    <w:rsid w:val="0084197C"/>
    <w:rsid w:val="00842050"/>
    <w:rsid w:val="008423D8"/>
    <w:rsid w:val="00842B7B"/>
    <w:rsid w:val="00843215"/>
    <w:rsid w:val="00843BCD"/>
    <w:rsid w:val="00844AC7"/>
    <w:rsid w:val="008457E3"/>
    <w:rsid w:val="008468D2"/>
    <w:rsid w:val="00847EA7"/>
    <w:rsid w:val="00847F02"/>
    <w:rsid w:val="00851430"/>
    <w:rsid w:val="00852231"/>
    <w:rsid w:val="00852399"/>
    <w:rsid w:val="00852CD9"/>
    <w:rsid w:val="00852FA7"/>
    <w:rsid w:val="008532A9"/>
    <w:rsid w:val="0085379B"/>
    <w:rsid w:val="0085501D"/>
    <w:rsid w:val="0085583F"/>
    <w:rsid w:val="008571A6"/>
    <w:rsid w:val="0086180B"/>
    <w:rsid w:val="008635E9"/>
    <w:rsid w:val="00863B0D"/>
    <w:rsid w:val="008650CE"/>
    <w:rsid w:val="00865E40"/>
    <w:rsid w:val="008660EE"/>
    <w:rsid w:val="00866B41"/>
    <w:rsid w:val="008704DC"/>
    <w:rsid w:val="00872040"/>
    <w:rsid w:val="00872E5C"/>
    <w:rsid w:val="00873AEA"/>
    <w:rsid w:val="00873DA3"/>
    <w:rsid w:val="00873EF6"/>
    <w:rsid w:val="00874A56"/>
    <w:rsid w:val="00874DA6"/>
    <w:rsid w:val="00876684"/>
    <w:rsid w:val="00876B6E"/>
    <w:rsid w:val="00876D69"/>
    <w:rsid w:val="00880375"/>
    <w:rsid w:val="008809E1"/>
    <w:rsid w:val="00880D08"/>
    <w:rsid w:val="00880E63"/>
    <w:rsid w:val="008810E0"/>
    <w:rsid w:val="008822EC"/>
    <w:rsid w:val="008828B6"/>
    <w:rsid w:val="00884530"/>
    <w:rsid w:val="00884548"/>
    <w:rsid w:val="00885D99"/>
    <w:rsid w:val="00885EB2"/>
    <w:rsid w:val="00885F96"/>
    <w:rsid w:val="00890890"/>
    <w:rsid w:val="00890D0C"/>
    <w:rsid w:val="00890E91"/>
    <w:rsid w:val="008929B4"/>
    <w:rsid w:val="00892C60"/>
    <w:rsid w:val="008952FE"/>
    <w:rsid w:val="0089597C"/>
    <w:rsid w:val="00896510"/>
    <w:rsid w:val="008966A3"/>
    <w:rsid w:val="008975F7"/>
    <w:rsid w:val="008978CE"/>
    <w:rsid w:val="00897B65"/>
    <w:rsid w:val="00897EED"/>
    <w:rsid w:val="008A09D4"/>
    <w:rsid w:val="008A0B4F"/>
    <w:rsid w:val="008A0C65"/>
    <w:rsid w:val="008A174A"/>
    <w:rsid w:val="008A2901"/>
    <w:rsid w:val="008A2958"/>
    <w:rsid w:val="008A2D6D"/>
    <w:rsid w:val="008A2D7E"/>
    <w:rsid w:val="008A4676"/>
    <w:rsid w:val="008A4679"/>
    <w:rsid w:val="008A615A"/>
    <w:rsid w:val="008A6E25"/>
    <w:rsid w:val="008B1BAC"/>
    <w:rsid w:val="008B20EC"/>
    <w:rsid w:val="008B2AED"/>
    <w:rsid w:val="008B2F71"/>
    <w:rsid w:val="008B42CC"/>
    <w:rsid w:val="008B4FEF"/>
    <w:rsid w:val="008B5225"/>
    <w:rsid w:val="008B52E8"/>
    <w:rsid w:val="008B7BD1"/>
    <w:rsid w:val="008B7C95"/>
    <w:rsid w:val="008C0093"/>
    <w:rsid w:val="008C138B"/>
    <w:rsid w:val="008C16C4"/>
    <w:rsid w:val="008C185C"/>
    <w:rsid w:val="008C2EEA"/>
    <w:rsid w:val="008C4580"/>
    <w:rsid w:val="008C59A0"/>
    <w:rsid w:val="008C6BE4"/>
    <w:rsid w:val="008C756E"/>
    <w:rsid w:val="008C76F9"/>
    <w:rsid w:val="008D0BD4"/>
    <w:rsid w:val="008D1FF2"/>
    <w:rsid w:val="008D3035"/>
    <w:rsid w:val="008D38F5"/>
    <w:rsid w:val="008D51DD"/>
    <w:rsid w:val="008D595E"/>
    <w:rsid w:val="008D61C9"/>
    <w:rsid w:val="008D6B99"/>
    <w:rsid w:val="008D7217"/>
    <w:rsid w:val="008D7439"/>
    <w:rsid w:val="008D7C9B"/>
    <w:rsid w:val="008E05C0"/>
    <w:rsid w:val="008E16B2"/>
    <w:rsid w:val="008E1913"/>
    <w:rsid w:val="008E195E"/>
    <w:rsid w:val="008E263A"/>
    <w:rsid w:val="008E2C64"/>
    <w:rsid w:val="008E4065"/>
    <w:rsid w:val="008E481D"/>
    <w:rsid w:val="008E4ADC"/>
    <w:rsid w:val="008E65C4"/>
    <w:rsid w:val="008E735E"/>
    <w:rsid w:val="008E7C0D"/>
    <w:rsid w:val="008E7EEC"/>
    <w:rsid w:val="008F0709"/>
    <w:rsid w:val="008F088C"/>
    <w:rsid w:val="008F0B1B"/>
    <w:rsid w:val="008F1A0D"/>
    <w:rsid w:val="008F5296"/>
    <w:rsid w:val="008F52E1"/>
    <w:rsid w:val="00901037"/>
    <w:rsid w:val="0090128B"/>
    <w:rsid w:val="00902672"/>
    <w:rsid w:val="00903972"/>
    <w:rsid w:val="00903EBE"/>
    <w:rsid w:val="009051AC"/>
    <w:rsid w:val="00905578"/>
    <w:rsid w:val="00905820"/>
    <w:rsid w:val="00906948"/>
    <w:rsid w:val="00907E1C"/>
    <w:rsid w:val="00907F63"/>
    <w:rsid w:val="00910555"/>
    <w:rsid w:val="009106E9"/>
    <w:rsid w:val="009107AA"/>
    <w:rsid w:val="00911AB0"/>
    <w:rsid w:val="00911F7B"/>
    <w:rsid w:val="0091247B"/>
    <w:rsid w:val="00913711"/>
    <w:rsid w:val="0091377E"/>
    <w:rsid w:val="00913BCE"/>
    <w:rsid w:val="00914D8E"/>
    <w:rsid w:val="00916283"/>
    <w:rsid w:val="009162C1"/>
    <w:rsid w:val="0091688F"/>
    <w:rsid w:val="00917A84"/>
    <w:rsid w:val="0092165A"/>
    <w:rsid w:val="00921D39"/>
    <w:rsid w:val="009247FE"/>
    <w:rsid w:val="00924E4C"/>
    <w:rsid w:val="009259DF"/>
    <w:rsid w:val="00927227"/>
    <w:rsid w:val="00930049"/>
    <w:rsid w:val="0093033C"/>
    <w:rsid w:val="0093225C"/>
    <w:rsid w:val="009323FE"/>
    <w:rsid w:val="009348D2"/>
    <w:rsid w:val="00934ABB"/>
    <w:rsid w:val="00935067"/>
    <w:rsid w:val="00935740"/>
    <w:rsid w:val="009359A8"/>
    <w:rsid w:val="00937D0D"/>
    <w:rsid w:val="009400B7"/>
    <w:rsid w:val="00942515"/>
    <w:rsid w:val="0094303F"/>
    <w:rsid w:val="00943167"/>
    <w:rsid w:val="0094371B"/>
    <w:rsid w:val="00943BAE"/>
    <w:rsid w:val="00943D9F"/>
    <w:rsid w:val="00945D79"/>
    <w:rsid w:val="009461A6"/>
    <w:rsid w:val="00946459"/>
    <w:rsid w:val="0094647D"/>
    <w:rsid w:val="00947376"/>
    <w:rsid w:val="00950246"/>
    <w:rsid w:val="00951E87"/>
    <w:rsid w:val="00952421"/>
    <w:rsid w:val="00954185"/>
    <w:rsid w:val="0095455C"/>
    <w:rsid w:val="00960022"/>
    <w:rsid w:val="009601E4"/>
    <w:rsid w:val="00960433"/>
    <w:rsid w:val="00960467"/>
    <w:rsid w:val="0096127C"/>
    <w:rsid w:val="00962911"/>
    <w:rsid w:val="00962D5C"/>
    <w:rsid w:val="00963B4B"/>
    <w:rsid w:val="00966973"/>
    <w:rsid w:val="009701B6"/>
    <w:rsid w:val="00970D4B"/>
    <w:rsid w:val="009716C9"/>
    <w:rsid w:val="00971978"/>
    <w:rsid w:val="00971FDB"/>
    <w:rsid w:val="00972935"/>
    <w:rsid w:val="00974D7A"/>
    <w:rsid w:val="00974E5D"/>
    <w:rsid w:val="00976692"/>
    <w:rsid w:val="00976FF0"/>
    <w:rsid w:val="00977595"/>
    <w:rsid w:val="00980F62"/>
    <w:rsid w:val="0098122B"/>
    <w:rsid w:val="00982157"/>
    <w:rsid w:val="00984077"/>
    <w:rsid w:val="00985B79"/>
    <w:rsid w:val="00985FDC"/>
    <w:rsid w:val="009866D0"/>
    <w:rsid w:val="00986BF0"/>
    <w:rsid w:val="0099107A"/>
    <w:rsid w:val="00991AF3"/>
    <w:rsid w:val="009930BA"/>
    <w:rsid w:val="009935AA"/>
    <w:rsid w:val="00993A08"/>
    <w:rsid w:val="00993D11"/>
    <w:rsid w:val="00993DE6"/>
    <w:rsid w:val="00994B2B"/>
    <w:rsid w:val="00995176"/>
    <w:rsid w:val="00995CD1"/>
    <w:rsid w:val="00996945"/>
    <w:rsid w:val="009969B7"/>
    <w:rsid w:val="00996F47"/>
    <w:rsid w:val="00996FB6"/>
    <w:rsid w:val="009A061F"/>
    <w:rsid w:val="009A2F07"/>
    <w:rsid w:val="009A3A38"/>
    <w:rsid w:val="009A41AF"/>
    <w:rsid w:val="009A461F"/>
    <w:rsid w:val="009A5B08"/>
    <w:rsid w:val="009A5CD3"/>
    <w:rsid w:val="009A6478"/>
    <w:rsid w:val="009A7A15"/>
    <w:rsid w:val="009B07C1"/>
    <w:rsid w:val="009B3430"/>
    <w:rsid w:val="009B39D9"/>
    <w:rsid w:val="009B43FD"/>
    <w:rsid w:val="009B4D53"/>
    <w:rsid w:val="009B5724"/>
    <w:rsid w:val="009B5FC0"/>
    <w:rsid w:val="009B78C4"/>
    <w:rsid w:val="009C093E"/>
    <w:rsid w:val="009C16E2"/>
    <w:rsid w:val="009C24B6"/>
    <w:rsid w:val="009C351F"/>
    <w:rsid w:val="009C35B0"/>
    <w:rsid w:val="009C416C"/>
    <w:rsid w:val="009C45E9"/>
    <w:rsid w:val="009C4C57"/>
    <w:rsid w:val="009C4D95"/>
    <w:rsid w:val="009C5399"/>
    <w:rsid w:val="009C6879"/>
    <w:rsid w:val="009C7905"/>
    <w:rsid w:val="009C7E05"/>
    <w:rsid w:val="009D1172"/>
    <w:rsid w:val="009D2EE1"/>
    <w:rsid w:val="009D2F5D"/>
    <w:rsid w:val="009D37E6"/>
    <w:rsid w:val="009D3EDA"/>
    <w:rsid w:val="009D420E"/>
    <w:rsid w:val="009D6277"/>
    <w:rsid w:val="009D6BB4"/>
    <w:rsid w:val="009D6BC3"/>
    <w:rsid w:val="009D6E25"/>
    <w:rsid w:val="009D73C9"/>
    <w:rsid w:val="009E2872"/>
    <w:rsid w:val="009E4FB2"/>
    <w:rsid w:val="009E560F"/>
    <w:rsid w:val="009E7931"/>
    <w:rsid w:val="009F0043"/>
    <w:rsid w:val="009F0F87"/>
    <w:rsid w:val="009F1C49"/>
    <w:rsid w:val="009F20B4"/>
    <w:rsid w:val="009F2605"/>
    <w:rsid w:val="009F3DB6"/>
    <w:rsid w:val="009F44C1"/>
    <w:rsid w:val="009F4784"/>
    <w:rsid w:val="009F6191"/>
    <w:rsid w:val="009F6E77"/>
    <w:rsid w:val="009F75FA"/>
    <w:rsid w:val="00A008FE"/>
    <w:rsid w:val="00A00E24"/>
    <w:rsid w:val="00A01702"/>
    <w:rsid w:val="00A019FB"/>
    <w:rsid w:val="00A03399"/>
    <w:rsid w:val="00A04498"/>
    <w:rsid w:val="00A04F95"/>
    <w:rsid w:val="00A05875"/>
    <w:rsid w:val="00A06198"/>
    <w:rsid w:val="00A066FC"/>
    <w:rsid w:val="00A07483"/>
    <w:rsid w:val="00A10955"/>
    <w:rsid w:val="00A11AB6"/>
    <w:rsid w:val="00A14D38"/>
    <w:rsid w:val="00A14DF2"/>
    <w:rsid w:val="00A163E2"/>
    <w:rsid w:val="00A16496"/>
    <w:rsid w:val="00A2068F"/>
    <w:rsid w:val="00A2086C"/>
    <w:rsid w:val="00A210EB"/>
    <w:rsid w:val="00A214C4"/>
    <w:rsid w:val="00A23935"/>
    <w:rsid w:val="00A23936"/>
    <w:rsid w:val="00A23C7C"/>
    <w:rsid w:val="00A2576C"/>
    <w:rsid w:val="00A25A04"/>
    <w:rsid w:val="00A26EBD"/>
    <w:rsid w:val="00A26F67"/>
    <w:rsid w:val="00A27A95"/>
    <w:rsid w:val="00A27FF5"/>
    <w:rsid w:val="00A306FF"/>
    <w:rsid w:val="00A30778"/>
    <w:rsid w:val="00A307DD"/>
    <w:rsid w:val="00A31085"/>
    <w:rsid w:val="00A32080"/>
    <w:rsid w:val="00A3269F"/>
    <w:rsid w:val="00A32B9B"/>
    <w:rsid w:val="00A33541"/>
    <w:rsid w:val="00A336DC"/>
    <w:rsid w:val="00A34239"/>
    <w:rsid w:val="00A3436B"/>
    <w:rsid w:val="00A34A7A"/>
    <w:rsid w:val="00A34CE1"/>
    <w:rsid w:val="00A40AD6"/>
    <w:rsid w:val="00A40FC8"/>
    <w:rsid w:val="00A410B1"/>
    <w:rsid w:val="00A41746"/>
    <w:rsid w:val="00A41A37"/>
    <w:rsid w:val="00A41C04"/>
    <w:rsid w:val="00A420E4"/>
    <w:rsid w:val="00A427CB"/>
    <w:rsid w:val="00A446F1"/>
    <w:rsid w:val="00A44FD3"/>
    <w:rsid w:val="00A4545C"/>
    <w:rsid w:val="00A4589E"/>
    <w:rsid w:val="00A45C4B"/>
    <w:rsid w:val="00A4712D"/>
    <w:rsid w:val="00A474D7"/>
    <w:rsid w:val="00A47E06"/>
    <w:rsid w:val="00A47EFA"/>
    <w:rsid w:val="00A507D2"/>
    <w:rsid w:val="00A51582"/>
    <w:rsid w:val="00A51AFF"/>
    <w:rsid w:val="00A51C64"/>
    <w:rsid w:val="00A527B9"/>
    <w:rsid w:val="00A52B07"/>
    <w:rsid w:val="00A537C7"/>
    <w:rsid w:val="00A5389E"/>
    <w:rsid w:val="00A554C2"/>
    <w:rsid w:val="00A55B1D"/>
    <w:rsid w:val="00A55E59"/>
    <w:rsid w:val="00A56C21"/>
    <w:rsid w:val="00A579CD"/>
    <w:rsid w:val="00A614F1"/>
    <w:rsid w:val="00A63BB8"/>
    <w:rsid w:val="00A64159"/>
    <w:rsid w:val="00A647A6"/>
    <w:rsid w:val="00A64E24"/>
    <w:rsid w:val="00A661EB"/>
    <w:rsid w:val="00A66951"/>
    <w:rsid w:val="00A700E2"/>
    <w:rsid w:val="00A708B8"/>
    <w:rsid w:val="00A7192F"/>
    <w:rsid w:val="00A71E58"/>
    <w:rsid w:val="00A72366"/>
    <w:rsid w:val="00A72E2A"/>
    <w:rsid w:val="00A73D93"/>
    <w:rsid w:val="00A73DA8"/>
    <w:rsid w:val="00A74024"/>
    <w:rsid w:val="00A80C02"/>
    <w:rsid w:val="00A81B2F"/>
    <w:rsid w:val="00A81C9C"/>
    <w:rsid w:val="00A83322"/>
    <w:rsid w:val="00A83564"/>
    <w:rsid w:val="00A835C3"/>
    <w:rsid w:val="00A844CC"/>
    <w:rsid w:val="00A85B9C"/>
    <w:rsid w:val="00A86196"/>
    <w:rsid w:val="00A86F74"/>
    <w:rsid w:val="00A91382"/>
    <w:rsid w:val="00A925F3"/>
    <w:rsid w:val="00A92C88"/>
    <w:rsid w:val="00A93903"/>
    <w:rsid w:val="00A94121"/>
    <w:rsid w:val="00A9507F"/>
    <w:rsid w:val="00AA0B1B"/>
    <w:rsid w:val="00AA0CFA"/>
    <w:rsid w:val="00AA1E0C"/>
    <w:rsid w:val="00AA2AD4"/>
    <w:rsid w:val="00AA314F"/>
    <w:rsid w:val="00AA39D4"/>
    <w:rsid w:val="00AA6267"/>
    <w:rsid w:val="00AA71B6"/>
    <w:rsid w:val="00AA7546"/>
    <w:rsid w:val="00AA79E0"/>
    <w:rsid w:val="00AA7A07"/>
    <w:rsid w:val="00AB1470"/>
    <w:rsid w:val="00AB1562"/>
    <w:rsid w:val="00AB191B"/>
    <w:rsid w:val="00AB38A2"/>
    <w:rsid w:val="00AB5ABC"/>
    <w:rsid w:val="00AB6561"/>
    <w:rsid w:val="00AC0FC1"/>
    <w:rsid w:val="00AC121C"/>
    <w:rsid w:val="00AC16C4"/>
    <w:rsid w:val="00AC19E2"/>
    <w:rsid w:val="00AC1A96"/>
    <w:rsid w:val="00AC2646"/>
    <w:rsid w:val="00AC2D83"/>
    <w:rsid w:val="00AC3B4B"/>
    <w:rsid w:val="00AC43C4"/>
    <w:rsid w:val="00AC4401"/>
    <w:rsid w:val="00AC5033"/>
    <w:rsid w:val="00AC578F"/>
    <w:rsid w:val="00AC5F7B"/>
    <w:rsid w:val="00AC6097"/>
    <w:rsid w:val="00AC6BF2"/>
    <w:rsid w:val="00AD075A"/>
    <w:rsid w:val="00AD0C1E"/>
    <w:rsid w:val="00AD0E54"/>
    <w:rsid w:val="00AD1119"/>
    <w:rsid w:val="00AD20AB"/>
    <w:rsid w:val="00AD296C"/>
    <w:rsid w:val="00AD2C94"/>
    <w:rsid w:val="00AD3515"/>
    <w:rsid w:val="00AD38BC"/>
    <w:rsid w:val="00AD50F8"/>
    <w:rsid w:val="00AD5AB1"/>
    <w:rsid w:val="00AD5E0D"/>
    <w:rsid w:val="00AD600D"/>
    <w:rsid w:val="00AD6911"/>
    <w:rsid w:val="00AD6F98"/>
    <w:rsid w:val="00AE1279"/>
    <w:rsid w:val="00AE199E"/>
    <w:rsid w:val="00AE1B0C"/>
    <w:rsid w:val="00AE1B5F"/>
    <w:rsid w:val="00AE227C"/>
    <w:rsid w:val="00AE587D"/>
    <w:rsid w:val="00AE59DE"/>
    <w:rsid w:val="00AE5F7C"/>
    <w:rsid w:val="00AE7D60"/>
    <w:rsid w:val="00AE7EEF"/>
    <w:rsid w:val="00AE7EF9"/>
    <w:rsid w:val="00AF034C"/>
    <w:rsid w:val="00AF0AA7"/>
    <w:rsid w:val="00AF0BA3"/>
    <w:rsid w:val="00AF0BDF"/>
    <w:rsid w:val="00AF0D13"/>
    <w:rsid w:val="00AF1BD9"/>
    <w:rsid w:val="00AF34EF"/>
    <w:rsid w:val="00AF362B"/>
    <w:rsid w:val="00AF3FCE"/>
    <w:rsid w:val="00AF7A2E"/>
    <w:rsid w:val="00B00007"/>
    <w:rsid w:val="00B00353"/>
    <w:rsid w:val="00B01799"/>
    <w:rsid w:val="00B01C81"/>
    <w:rsid w:val="00B02562"/>
    <w:rsid w:val="00B0285F"/>
    <w:rsid w:val="00B02E6E"/>
    <w:rsid w:val="00B04B5D"/>
    <w:rsid w:val="00B053BC"/>
    <w:rsid w:val="00B05CEC"/>
    <w:rsid w:val="00B05F9F"/>
    <w:rsid w:val="00B10E3C"/>
    <w:rsid w:val="00B121F6"/>
    <w:rsid w:val="00B12443"/>
    <w:rsid w:val="00B1254C"/>
    <w:rsid w:val="00B1283A"/>
    <w:rsid w:val="00B13110"/>
    <w:rsid w:val="00B134C0"/>
    <w:rsid w:val="00B1350A"/>
    <w:rsid w:val="00B14002"/>
    <w:rsid w:val="00B142FB"/>
    <w:rsid w:val="00B1484D"/>
    <w:rsid w:val="00B14924"/>
    <w:rsid w:val="00B14E4C"/>
    <w:rsid w:val="00B15396"/>
    <w:rsid w:val="00B1544E"/>
    <w:rsid w:val="00B155E0"/>
    <w:rsid w:val="00B15723"/>
    <w:rsid w:val="00B16686"/>
    <w:rsid w:val="00B17152"/>
    <w:rsid w:val="00B20C92"/>
    <w:rsid w:val="00B218EA"/>
    <w:rsid w:val="00B23439"/>
    <w:rsid w:val="00B23E46"/>
    <w:rsid w:val="00B23FF3"/>
    <w:rsid w:val="00B24037"/>
    <w:rsid w:val="00B24C58"/>
    <w:rsid w:val="00B2532F"/>
    <w:rsid w:val="00B25E27"/>
    <w:rsid w:val="00B26250"/>
    <w:rsid w:val="00B26841"/>
    <w:rsid w:val="00B26ECD"/>
    <w:rsid w:val="00B270BE"/>
    <w:rsid w:val="00B277A7"/>
    <w:rsid w:val="00B27BA1"/>
    <w:rsid w:val="00B3262F"/>
    <w:rsid w:val="00B32B0D"/>
    <w:rsid w:val="00B32F03"/>
    <w:rsid w:val="00B33B40"/>
    <w:rsid w:val="00B359E3"/>
    <w:rsid w:val="00B35D74"/>
    <w:rsid w:val="00B35FBB"/>
    <w:rsid w:val="00B361D1"/>
    <w:rsid w:val="00B3738D"/>
    <w:rsid w:val="00B37ABB"/>
    <w:rsid w:val="00B40350"/>
    <w:rsid w:val="00B40F64"/>
    <w:rsid w:val="00B425CF"/>
    <w:rsid w:val="00B43CD2"/>
    <w:rsid w:val="00B45857"/>
    <w:rsid w:val="00B45EC7"/>
    <w:rsid w:val="00B4633D"/>
    <w:rsid w:val="00B4672D"/>
    <w:rsid w:val="00B468A2"/>
    <w:rsid w:val="00B46C22"/>
    <w:rsid w:val="00B4791D"/>
    <w:rsid w:val="00B52600"/>
    <w:rsid w:val="00B53182"/>
    <w:rsid w:val="00B55532"/>
    <w:rsid w:val="00B56723"/>
    <w:rsid w:val="00B571AD"/>
    <w:rsid w:val="00B5775D"/>
    <w:rsid w:val="00B60179"/>
    <w:rsid w:val="00B604DE"/>
    <w:rsid w:val="00B62C23"/>
    <w:rsid w:val="00B64CEC"/>
    <w:rsid w:val="00B65EA6"/>
    <w:rsid w:val="00B6608C"/>
    <w:rsid w:val="00B66549"/>
    <w:rsid w:val="00B667F5"/>
    <w:rsid w:val="00B66A92"/>
    <w:rsid w:val="00B70423"/>
    <w:rsid w:val="00B704FD"/>
    <w:rsid w:val="00B7344C"/>
    <w:rsid w:val="00B73C42"/>
    <w:rsid w:val="00B73EFE"/>
    <w:rsid w:val="00B741EC"/>
    <w:rsid w:val="00B75A5E"/>
    <w:rsid w:val="00B77968"/>
    <w:rsid w:val="00B80D80"/>
    <w:rsid w:val="00B80DB7"/>
    <w:rsid w:val="00B8158F"/>
    <w:rsid w:val="00B81F00"/>
    <w:rsid w:val="00B82427"/>
    <w:rsid w:val="00B82688"/>
    <w:rsid w:val="00B82F9C"/>
    <w:rsid w:val="00B83901"/>
    <w:rsid w:val="00B83B6F"/>
    <w:rsid w:val="00B84879"/>
    <w:rsid w:val="00B84A5E"/>
    <w:rsid w:val="00B8544C"/>
    <w:rsid w:val="00B86EF9"/>
    <w:rsid w:val="00B87453"/>
    <w:rsid w:val="00B90723"/>
    <w:rsid w:val="00B90DEB"/>
    <w:rsid w:val="00B914FB"/>
    <w:rsid w:val="00B925D0"/>
    <w:rsid w:val="00B94DB5"/>
    <w:rsid w:val="00B957CD"/>
    <w:rsid w:val="00B95D9D"/>
    <w:rsid w:val="00B9682E"/>
    <w:rsid w:val="00B96DAD"/>
    <w:rsid w:val="00BA1F12"/>
    <w:rsid w:val="00BA2B9B"/>
    <w:rsid w:val="00BA37AD"/>
    <w:rsid w:val="00BA3D67"/>
    <w:rsid w:val="00BA3D77"/>
    <w:rsid w:val="00BA4C27"/>
    <w:rsid w:val="00BA51F3"/>
    <w:rsid w:val="00BA51FA"/>
    <w:rsid w:val="00BA57E0"/>
    <w:rsid w:val="00BA5C2B"/>
    <w:rsid w:val="00BA64BC"/>
    <w:rsid w:val="00BA7A20"/>
    <w:rsid w:val="00BA7FCB"/>
    <w:rsid w:val="00BB20EA"/>
    <w:rsid w:val="00BB25AE"/>
    <w:rsid w:val="00BB42AC"/>
    <w:rsid w:val="00BB4F9E"/>
    <w:rsid w:val="00BB5953"/>
    <w:rsid w:val="00BB6317"/>
    <w:rsid w:val="00BB719D"/>
    <w:rsid w:val="00BB789B"/>
    <w:rsid w:val="00BC0964"/>
    <w:rsid w:val="00BC150D"/>
    <w:rsid w:val="00BC159D"/>
    <w:rsid w:val="00BC228E"/>
    <w:rsid w:val="00BC23A9"/>
    <w:rsid w:val="00BC5207"/>
    <w:rsid w:val="00BC7E8B"/>
    <w:rsid w:val="00BD0EC6"/>
    <w:rsid w:val="00BD1389"/>
    <w:rsid w:val="00BD191C"/>
    <w:rsid w:val="00BD3EE4"/>
    <w:rsid w:val="00BD3F57"/>
    <w:rsid w:val="00BD582D"/>
    <w:rsid w:val="00BD5DAA"/>
    <w:rsid w:val="00BD6ACF"/>
    <w:rsid w:val="00BE03C0"/>
    <w:rsid w:val="00BE07E4"/>
    <w:rsid w:val="00BE0AD7"/>
    <w:rsid w:val="00BE0C4B"/>
    <w:rsid w:val="00BE124B"/>
    <w:rsid w:val="00BE16E7"/>
    <w:rsid w:val="00BE1BA7"/>
    <w:rsid w:val="00BE238C"/>
    <w:rsid w:val="00BE2BBE"/>
    <w:rsid w:val="00BE3354"/>
    <w:rsid w:val="00BE369D"/>
    <w:rsid w:val="00BE3D26"/>
    <w:rsid w:val="00BE5795"/>
    <w:rsid w:val="00BE5892"/>
    <w:rsid w:val="00BE5B8C"/>
    <w:rsid w:val="00BE5FC4"/>
    <w:rsid w:val="00BF07CF"/>
    <w:rsid w:val="00BF1FC6"/>
    <w:rsid w:val="00BF5084"/>
    <w:rsid w:val="00BF50E7"/>
    <w:rsid w:val="00BF60FA"/>
    <w:rsid w:val="00BF658C"/>
    <w:rsid w:val="00BF740B"/>
    <w:rsid w:val="00BF7A90"/>
    <w:rsid w:val="00BF7BAA"/>
    <w:rsid w:val="00C029FB"/>
    <w:rsid w:val="00C04455"/>
    <w:rsid w:val="00C04461"/>
    <w:rsid w:val="00C04B09"/>
    <w:rsid w:val="00C069BD"/>
    <w:rsid w:val="00C10662"/>
    <w:rsid w:val="00C10B8D"/>
    <w:rsid w:val="00C119A8"/>
    <w:rsid w:val="00C11D92"/>
    <w:rsid w:val="00C14988"/>
    <w:rsid w:val="00C20022"/>
    <w:rsid w:val="00C209AA"/>
    <w:rsid w:val="00C21095"/>
    <w:rsid w:val="00C21B10"/>
    <w:rsid w:val="00C22135"/>
    <w:rsid w:val="00C2241E"/>
    <w:rsid w:val="00C22442"/>
    <w:rsid w:val="00C2345A"/>
    <w:rsid w:val="00C242C8"/>
    <w:rsid w:val="00C243BD"/>
    <w:rsid w:val="00C26915"/>
    <w:rsid w:val="00C26E46"/>
    <w:rsid w:val="00C26FBB"/>
    <w:rsid w:val="00C277A3"/>
    <w:rsid w:val="00C27A8A"/>
    <w:rsid w:val="00C30300"/>
    <w:rsid w:val="00C3101F"/>
    <w:rsid w:val="00C3472B"/>
    <w:rsid w:val="00C40274"/>
    <w:rsid w:val="00C41299"/>
    <w:rsid w:val="00C412E8"/>
    <w:rsid w:val="00C42281"/>
    <w:rsid w:val="00C42404"/>
    <w:rsid w:val="00C43111"/>
    <w:rsid w:val="00C4462D"/>
    <w:rsid w:val="00C44685"/>
    <w:rsid w:val="00C44BAA"/>
    <w:rsid w:val="00C465B2"/>
    <w:rsid w:val="00C473B0"/>
    <w:rsid w:val="00C5042E"/>
    <w:rsid w:val="00C5137B"/>
    <w:rsid w:val="00C52BB1"/>
    <w:rsid w:val="00C53FD1"/>
    <w:rsid w:val="00C55308"/>
    <w:rsid w:val="00C5575E"/>
    <w:rsid w:val="00C55B04"/>
    <w:rsid w:val="00C601E5"/>
    <w:rsid w:val="00C60B2B"/>
    <w:rsid w:val="00C61973"/>
    <w:rsid w:val="00C63162"/>
    <w:rsid w:val="00C63B8F"/>
    <w:rsid w:val="00C64CA8"/>
    <w:rsid w:val="00C663CD"/>
    <w:rsid w:val="00C66B4A"/>
    <w:rsid w:val="00C67B1E"/>
    <w:rsid w:val="00C70EF7"/>
    <w:rsid w:val="00C70F46"/>
    <w:rsid w:val="00C72302"/>
    <w:rsid w:val="00C72F7C"/>
    <w:rsid w:val="00C73090"/>
    <w:rsid w:val="00C74B51"/>
    <w:rsid w:val="00C762F3"/>
    <w:rsid w:val="00C7707C"/>
    <w:rsid w:val="00C77144"/>
    <w:rsid w:val="00C7761F"/>
    <w:rsid w:val="00C77C92"/>
    <w:rsid w:val="00C8012F"/>
    <w:rsid w:val="00C8069E"/>
    <w:rsid w:val="00C81BA0"/>
    <w:rsid w:val="00C81CEA"/>
    <w:rsid w:val="00C81FC2"/>
    <w:rsid w:val="00C82222"/>
    <w:rsid w:val="00C827D7"/>
    <w:rsid w:val="00C83477"/>
    <w:rsid w:val="00C83504"/>
    <w:rsid w:val="00C8540C"/>
    <w:rsid w:val="00C85BD9"/>
    <w:rsid w:val="00C85D63"/>
    <w:rsid w:val="00C87283"/>
    <w:rsid w:val="00C91C48"/>
    <w:rsid w:val="00C92AF5"/>
    <w:rsid w:val="00C94DD7"/>
    <w:rsid w:val="00C95255"/>
    <w:rsid w:val="00C95524"/>
    <w:rsid w:val="00C9658D"/>
    <w:rsid w:val="00CA02C4"/>
    <w:rsid w:val="00CA094E"/>
    <w:rsid w:val="00CA09FA"/>
    <w:rsid w:val="00CA2905"/>
    <w:rsid w:val="00CA341A"/>
    <w:rsid w:val="00CA3A77"/>
    <w:rsid w:val="00CA4886"/>
    <w:rsid w:val="00CA5770"/>
    <w:rsid w:val="00CA59C8"/>
    <w:rsid w:val="00CA5D02"/>
    <w:rsid w:val="00CA6813"/>
    <w:rsid w:val="00CA7A29"/>
    <w:rsid w:val="00CB0843"/>
    <w:rsid w:val="00CB17A3"/>
    <w:rsid w:val="00CB1E86"/>
    <w:rsid w:val="00CB25D5"/>
    <w:rsid w:val="00CB29AA"/>
    <w:rsid w:val="00CB2DDF"/>
    <w:rsid w:val="00CB323B"/>
    <w:rsid w:val="00CB3BAE"/>
    <w:rsid w:val="00CB6750"/>
    <w:rsid w:val="00CB6B85"/>
    <w:rsid w:val="00CB71FB"/>
    <w:rsid w:val="00CC01BD"/>
    <w:rsid w:val="00CC128A"/>
    <w:rsid w:val="00CC2FCD"/>
    <w:rsid w:val="00CC4317"/>
    <w:rsid w:val="00CC4750"/>
    <w:rsid w:val="00CC624B"/>
    <w:rsid w:val="00CC69A0"/>
    <w:rsid w:val="00CC6A14"/>
    <w:rsid w:val="00CC6A96"/>
    <w:rsid w:val="00CC71AA"/>
    <w:rsid w:val="00CC7B36"/>
    <w:rsid w:val="00CD0239"/>
    <w:rsid w:val="00CD07B3"/>
    <w:rsid w:val="00CD0BA7"/>
    <w:rsid w:val="00CD1FBC"/>
    <w:rsid w:val="00CD224C"/>
    <w:rsid w:val="00CD235F"/>
    <w:rsid w:val="00CD4227"/>
    <w:rsid w:val="00CD554A"/>
    <w:rsid w:val="00CD5EEF"/>
    <w:rsid w:val="00CD70D8"/>
    <w:rsid w:val="00CD70E1"/>
    <w:rsid w:val="00CE07E2"/>
    <w:rsid w:val="00CE0C32"/>
    <w:rsid w:val="00CE3AAD"/>
    <w:rsid w:val="00CE3F95"/>
    <w:rsid w:val="00CE70A0"/>
    <w:rsid w:val="00CF1E92"/>
    <w:rsid w:val="00CF2218"/>
    <w:rsid w:val="00CF2FF0"/>
    <w:rsid w:val="00CF32EF"/>
    <w:rsid w:val="00CF394A"/>
    <w:rsid w:val="00CF4517"/>
    <w:rsid w:val="00CF587B"/>
    <w:rsid w:val="00CF5AFD"/>
    <w:rsid w:val="00CF6409"/>
    <w:rsid w:val="00CF6A02"/>
    <w:rsid w:val="00CF7C65"/>
    <w:rsid w:val="00D0070B"/>
    <w:rsid w:val="00D00887"/>
    <w:rsid w:val="00D01442"/>
    <w:rsid w:val="00D01514"/>
    <w:rsid w:val="00D04814"/>
    <w:rsid w:val="00D04B62"/>
    <w:rsid w:val="00D05942"/>
    <w:rsid w:val="00D05C35"/>
    <w:rsid w:val="00D068B5"/>
    <w:rsid w:val="00D07F50"/>
    <w:rsid w:val="00D10372"/>
    <w:rsid w:val="00D114AA"/>
    <w:rsid w:val="00D11727"/>
    <w:rsid w:val="00D11F24"/>
    <w:rsid w:val="00D13041"/>
    <w:rsid w:val="00D13B05"/>
    <w:rsid w:val="00D14C8B"/>
    <w:rsid w:val="00D15865"/>
    <w:rsid w:val="00D15A2A"/>
    <w:rsid w:val="00D167EE"/>
    <w:rsid w:val="00D177A5"/>
    <w:rsid w:val="00D17BD3"/>
    <w:rsid w:val="00D20AFB"/>
    <w:rsid w:val="00D216F6"/>
    <w:rsid w:val="00D21AAD"/>
    <w:rsid w:val="00D23132"/>
    <w:rsid w:val="00D23E67"/>
    <w:rsid w:val="00D24E36"/>
    <w:rsid w:val="00D260D0"/>
    <w:rsid w:val="00D27661"/>
    <w:rsid w:val="00D27D88"/>
    <w:rsid w:val="00D301BF"/>
    <w:rsid w:val="00D3130A"/>
    <w:rsid w:val="00D353F7"/>
    <w:rsid w:val="00D361D9"/>
    <w:rsid w:val="00D369E1"/>
    <w:rsid w:val="00D37DE5"/>
    <w:rsid w:val="00D410B3"/>
    <w:rsid w:val="00D412CE"/>
    <w:rsid w:val="00D4140D"/>
    <w:rsid w:val="00D41BE6"/>
    <w:rsid w:val="00D429C6"/>
    <w:rsid w:val="00D4450B"/>
    <w:rsid w:val="00D45163"/>
    <w:rsid w:val="00D4716F"/>
    <w:rsid w:val="00D472D9"/>
    <w:rsid w:val="00D50207"/>
    <w:rsid w:val="00D51CB5"/>
    <w:rsid w:val="00D51E53"/>
    <w:rsid w:val="00D55439"/>
    <w:rsid w:val="00D559B9"/>
    <w:rsid w:val="00D5723B"/>
    <w:rsid w:val="00D60231"/>
    <w:rsid w:val="00D6162C"/>
    <w:rsid w:val="00D61FCD"/>
    <w:rsid w:val="00D6320D"/>
    <w:rsid w:val="00D6366D"/>
    <w:rsid w:val="00D63B2D"/>
    <w:rsid w:val="00D66E6B"/>
    <w:rsid w:val="00D66EC4"/>
    <w:rsid w:val="00D672EF"/>
    <w:rsid w:val="00D70D5A"/>
    <w:rsid w:val="00D713CD"/>
    <w:rsid w:val="00D71854"/>
    <w:rsid w:val="00D72594"/>
    <w:rsid w:val="00D73A9A"/>
    <w:rsid w:val="00D743A5"/>
    <w:rsid w:val="00D74E68"/>
    <w:rsid w:val="00D75094"/>
    <w:rsid w:val="00D76766"/>
    <w:rsid w:val="00D76B06"/>
    <w:rsid w:val="00D7761D"/>
    <w:rsid w:val="00D8045E"/>
    <w:rsid w:val="00D80D5E"/>
    <w:rsid w:val="00D8162E"/>
    <w:rsid w:val="00D81B9C"/>
    <w:rsid w:val="00D82DA5"/>
    <w:rsid w:val="00D834A8"/>
    <w:rsid w:val="00D8492D"/>
    <w:rsid w:val="00D85B06"/>
    <w:rsid w:val="00D85CB8"/>
    <w:rsid w:val="00D865C7"/>
    <w:rsid w:val="00D86881"/>
    <w:rsid w:val="00D86A95"/>
    <w:rsid w:val="00D86E32"/>
    <w:rsid w:val="00D87448"/>
    <w:rsid w:val="00D87EED"/>
    <w:rsid w:val="00D902AF"/>
    <w:rsid w:val="00D9074F"/>
    <w:rsid w:val="00D92E52"/>
    <w:rsid w:val="00D92F80"/>
    <w:rsid w:val="00D93A61"/>
    <w:rsid w:val="00D942D4"/>
    <w:rsid w:val="00D947AC"/>
    <w:rsid w:val="00D958E3"/>
    <w:rsid w:val="00DA0261"/>
    <w:rsid w:val="00DA0AF4"/>
    <w:rsid w:val="00DA0C83"/>
    <w:rsid w:val="00DA10F6"/>
    <w:rsid w:val="00DA116B"/>
    <w:rsid w:val="00DA12F4"/>
    <w:rsid w:val="00DA142B"/>
    <w:rsid w:val="00DA3519"/>
    <w:rsid w:val="00DA4681"/>
    <w:rsid w:val="00DA612A"/>
    <w:rsid w:val="00DA73EF"/>
    <w:rsid w:val="00DA7FBA"/>
    <w:rsid w:val="00DA7FC2"/>
    <w:rsid w:val="00DB0C17"/>
    <w:rsid w:val="00DB6217"/>
    <w:rsid w:val="00DC0038"/>
    <w:rsid w:val="00DC052A"/>
    <w:rsid w:val="00DC1694"/>
    <w:rsid w:val="00DC1777"/>
    <w:rsid w:val="00DC2241"/>
    <w:rsid w:val="00DC33C7"/>
    <w:rsid w:val="00DC4514"/>
    <w:rsid w:val="00DC5514"/>
    <w:rsid w:val="00DC57A5"/>
    <w:rsid w:val="00DC5CEC"/>
    <w:rsid w:val="00DC5D61"/>
    <w:rsid w:val="00DC5DB3"/>
    <w:rsid w:val="00DC7433"/>
    <w:rsid w:val="00DD24DA"/>
    <w:rsid w:val="00DD26D9"/>
    <w:rsid w:val="00DD3C31"/>
    <w:rsid w:val="00DD4E9F"/>
    <w:rsid w:val="00DD506C"/>
    <w:rsid w:val="00DD5835"/>
    <w:rsid w:val="00DD724A"/>
    <w:rsid w:val="00DD744E"/>
    <w:rsid w:val="00DD749D"/>
    <w:rsid w:val="00DE1DB4"/>
    <w:rsid w:val="00DE2222"/>
    <w:rsid w:val="00DE2348"/>
    <w:rsid w:val="00DE28DE"/>
    <w:rsid w:val="00DE2F15"/>
    <w:rsid w:val="00DE3B56"/>
    <w:rsid w:val="00DE3F57"/>
    <w:rsid w:val="00DE41E0"/>
    <w:rsid w:val="00DE485C"/>
    <w:rsid w:val="00DE487F"/>
    <w:rsid w:val="00DE6263"/>
    <w:rsid w:val="00DF235A"/>
    <w:rsid w:val="00DF27E2"/>
    <w:rsid w:val="00DF328C"/>
    <w:rsid w:val="00DF3AF7"/>
    <w:rsid w:val="00DF468A"/>
    <w:rsid w:val="00DF4967"/>
    <w:rsid w:val="00DF4F64"/>
    <w:rsid w:val="00DF4FA8"/>
    <w:rsid w:val="00DF501D"/>
    <w:rsid w:val="00DF5A61"/>
    <w:rsid w:val="00DF5E2E"/>
    <w:rsid w:val="00DF5F40"/>
    <w:rsid w:val="00DF642D"/>
    <w:rsid w:val="00E005BF"/>
    <w:rsid w:val="00E011D9"/>
    <w:rsid w:val="00E039A2"/>
    <w:rsid w:val="00E042B0"/>
    <w:rsid w:val="00E04322"/>
    <w:rsid w:val="00E05EF6"/>
    <w:rsid w:val="00E062F4"/>
    <w:rsid w:val="00E07651"/>
    <w:rsid w:val="00E07DEB"/>
    <w:rsid w:val="00E100D3"/>
    <w:rsid w:val="00E10C2C"/>
    <w:rsid w:val="00E1298E"/>
    <w:rsid w:val="00E12C29"/>
    <w:rsid w:val="00E1491F"/>
    <w:rsid w:val="00E162AF"/>
    <w:rsid w:val="00E16396"/>
    <w:rsid w:val="00E177BC"/>
    <w:rsid w:val="00E17F75"/>
    <w:rsid w:val="00E24741"/>
    <w:rsid w:val="00E2502C"/>
    <w:rsid w:val="00E25C93"/>
    <w:rsid w:val="00E265DB"/>
    <w:rsid w:val="00E26F81"/>
    <w:rsid w:val="00E27143"/>
    <w:rsid w:val="00E27D9F"/>
    <w:rsid w:val="00E27E91"/>
    <w:rsid w:val="00E30709"/>
    <w:rsid w:val="00E30B7A"/>
    <w:rsid w:val="00E336B9"/>
    <w:rsid w:val="00E33788"/>
    <w:rsid w:val="00E355E5"/>
    <w:rsid w:val="00E3593F"/>
    <w:rsid w:val="00E35A3A"/>
    <w:rsid w:val="00E35ABD"/>
    <w:rsid w:val="00E36E9F"/>
    <w:rsid w:val="00E370C5"/>
    <w:rsid w:val="00E373FB"/>
    <w:rsid w:val="00E4129A"/>
    <w:rsid w:val="00E426C7"/>
    <w:rsid w:val="00E4308C"/>
    <w:rsid w:val="00E43D10"/>
    <w:rsid w:val="00E442D3"/>
    <w:rsid w:val="00E45B47"/>
    <w:rsid w:val="00E479C4"/>
    <w:rsid w:val="00E47F41"/>
    <w:rsid w:val="00E51460"/>
    <w:rsid w:val="00E523E6"/>
    <w:rsid w:val="00E52B6B"/>
    <w:rsid w:val="00E52DC1"/>
    <w:rsid w:val="00E53DF5"/>
    <w:rsid w:val="00E53FBC"/>
    <w:rsid w:val="00E55F86"/>
    <w:rsid w:val="00E565EE"/>
    <w:rsid w:val="00E6089F"/>
    <w:rsid w:val="00E623BB"/>
    <w:rsid w:val="00E634E5"/>
    <w:rsid w:val="00E636DE"/>
    <w:rsid w:val="00E64423"/>
    <w:rsid w:val="00E64BDA"/>
    <w:rsid w:val="00E64C19"/>
    <w:rsid w:val="00E66625"/>
    <w:rsid w:val="00E66730"/>
    <w:rsid w:val="00E70F8A"/>
    <w:rsid w:val="00E7108A"/>
    <w:rsid w:val="00E71B6C"/>
    <w:rsid w:val="00E725F0"/>
    <w:rsid w:val="00E7322B"/>
    <w:rsid w:val="00E732EB"/>
    <w:rsid w:val="00E7367D"/>
    <w:rsid w:val="00E738C4"/>
    <w:rsid w:val="00E74449"/>
    <w:rsid w:val="00E74E92"/>
    <w:rsid w:val="00E7521C"/>
    <w:rsid w:val="00E777F8"/>
    <w:rsid w:val="00E80E7E"/>
    <w:rsid w:val="00E8148C"/>
    <w:rsid w:val="00E8159D"/>
    <w:rsid w:val="00E81C6A"/>
    <w:rsid w:val="00E82078"/>
    <w:rsid w:val="00E821CE"/>
    <w:rsid w:val="00E82803"/>
    <w:rsid w:val="00E82D66"/>
    <w:rsid w:val="00E83B38"/>
    <w:rsid w:val="00E846A1"/>
    <w:rsid w:val="00E84D82"/>
    <w:rsid w:val="00E901B5"/>
    <w:rsid w:val="00E905DC"/>
    <w:rsid w:val="00E92849"/>
    <w:rsid w:val="00E93D96"/>
    <w:rsid w:val="00E943D9"/>
    <w:rsid w:val="00E95A75"/>
    <w:rsid w:val="00E96F4E"/>
    <w:rsid w:val="00E974FE"/>
    <w:rsid w:val="00EA0374"/>
    <w:rsid w:val="00EA07BB"/>
    <w:rsid w:val="00EA1F2A"/>
    <w:rsid w:val="00EA2428"/>
    <w:rsid w:val="00EA2B4C"/>
    <w:rsid w:val="00EA3F14"/>
    <w:rsid w:val="00EA46BF"/>
    <w:rsid w:val="00EA62F8"/>
    <w:rsid w:val="00EA6D2D"/>
    <w:rsid w:val="00EA703B"/>
    <w:rsid w:val="00EA774E"/>
    <w:rsid w:val="00EA7907"/>
    <w:rsid w:val="00EA7A28"/>
    <w:rsid w:val="00EA7C43"/>
    <w:rsid w:val="00EB0339"/>
    <w:rsid w:val="00EB0957"/>
    <w:rsid w:val="00EB1254"/>
    <w:rsid w:val="00EB18D0"/>
    <w:rsid w:val="00EB1DDA"/>
    <w:rsid w:val="00EB204C"/>
    <w:rsid w:val="00EB353D"/>
    <w:rsid w:val="00EB36C0"/>
    <w:rsid w:val="00EB5BA4"/>
    <w:rsid w:val="00EB61E7"/>
    <w:rsid w:val="00EB6789"/>
    <w:rsid w:val="00EB703D"/>
    <w:rsid w:val="00EB7C3B"/>
    <w:rsid w:val="00EC0665"/>
    <w:rsid w:val="00EC1B99"/>
    <w:rsid w:val="00EC2D9F"/>
    <w:rsid w:val="00EC2DDE"/>
    <w:rsid w:val="00EC3C3F"/>
    <w:rsid w:val="00EC4BBF"/>
    <w:rsid w:val="00EC4D31"/>
    <w:rsid w:val="00EC5B5B"/>
    <w:rsid w:val="00EC6A08"/>
    <w:rsid w:val="00EC6C06"/>
    <w:rsid w:val="00ED0991"/>
    <w:rsid w:val="00ED0CCF"/>
    <w:rsid w:val="00ED1775"/>
    <w:rsid w:val="00ED2576"/>
    <w:rsid w:val="00ED26D5"/>
    <w:rsid w:val="00ED4111"/>
    <w:rsid w:val="00ED51CD"/>
    <w:rsid w:val="00ED5A03"/>
    <w:rsid w:val="00ED64EE"/>
    <w:rsid w:val="00ED7057"/>
    <w:rsid w:val="00ED74B1"/>
    <w:rsid w:val="00EE0A87"/>
    <w:rsid w:val="00EE1D65"/>
    <w:rsid w:val="00EE1FAF"/>
    <w:rsid w:val="00EE2E26"/>
    <w:rsid w:val="00EE3CD3"/>
    <w:rsid w:val="00EE4115"/>
    <w:rsid w:val="00EE433E"/>
    <w:rsid w:val="00EE49D0"/>
    <w:rsid w:val="00EE4C14"/>
    <w:rsid w:val="00EE62FD"/>
    <w:rsid w:val="00EE6B5A"/>
    <w:rsid w:val="00EF00C2"/>
    <w:rsid w:val="00EF1080"/>
    <w:rsid w:val="00EF1264"/>
    <w:rsid w:val="00EF1D89"/>
    <w:rsid w:val="00EF300E"/>
    <w:rsid w:val="00EF5007"/>
    <w:rsid w:val="00EF538A"/>
    <w:rsid w:val="00EF54E2"/>
    <w:rsid w:val="00EF598A"/>
    <w:rsid w:val="00EF6A5E"/>
    <w:rsid w:val="00EF7BF2"/>
    <w:rsid w:val="00F00CEA"/>
    <w:rsid w:val="00F0317D"/>
    <w:rsid w:val="00F03712"/>
    <w:rsid w:val="00F05941"/>
    <w:rsid w:val="00F05D49"/>
    <w:rsid w:val="00F079AA"/>
    <w:rsid w:val="00F105BD"/>
    <w:rsid w:val="00F11582"/>
    <w:rsid w:val="00F118CF"/>
    <w:rsid w:val="00F14F16"/>
    <w:rsid w:val="00F15655"/>
    <w:rsid w:val="00F15DEF"/>
    <w:rsid w:val="00F16652"/>
    <w:rsid w:val="00F16ACF"/>
    <w:rsid w:val="00F16C9F"/>
    <w:rsid w:val="00F175F0"/>
    <w:rsid w:val="00F20460"/>
    <w:rsid w:val="00F213A5"/>
    <w:rsid w:val="00F236CD"/>
    <w:rsid w:val="00F25495"/>
    <w:rsid w:val="00F26098"/>
    <w:rsid w:val="00F26DA0"/>
    <w:rsid w:val="00F27B6E"/>
    <w:rsid w:val="00F30886"/>
    <w:rsid w:val="00F3099E"/>
    <w:rsid w:val="00F309CA"/>
    <w:rsid w:val="00F30C3F"/>
    <w:rsid w:val="00F30F44"/>
    <w:rsid w:val="00F3174A"/>
    <w:rsid w:val="00F31FAC"/>
    <w:rsid w:val="00F32DA5"/>
    <w:rsid w:val="00F33E7A"/>
    <w:rsid w:val="00F350D6"/>
    <w:rsid w:val="00F37319"/>
    <w:rsid w:val="00F37593"/>
    <w:rsid w:val="00F37966"/>
    <w:rsid w:val="00F40C73"/>
    <w:rsid w:val="00F40E13"/>
    <w:rsid w:val="00F4131D"/>
    <w:rsid w:val="00F4221D"/>
    <w:rsid w:val="00F42B92"/>
    <w:rsid w:val="00F4406C"/>
    <w:rsid w:val="00F443F2"/>
    <w:rsid w:val="00F44940"/>
    <w:rsid w:val="00F449C3"/>
    <w:rsid w:val="00F465DD"/>
    <w:rsid w:val="00F47BE0"/>
    <w:rsid w:val="00F502A5"/>
    <w:rsid w:val="00F50C90"/>
    <w:rsid w:val="00F50EA8"/>
    <w:rsid w:val="00F519F7"/>
    <w:rsid w:val="00F5234D"/>
    <w:rsid w:val="00F534A9"/>
    <w:rsid w:val="00F550B3"/>
    <w:rsid w:val="00F55111"/>
    <w:rsid w:val="00F56A55"/>
    <w:rsid w:val="00F602A2"/>
    <w:rsid w:val="00F60487"/>
    <w:rsid w:val="00F60F08"/>
    <w:rsid w:val="00F615CF"/>
    <w:rsid w:val="00F61CE7"/>
    <w:rsid w:val="00F63333"/>
    <w:rsid w:val="00F63639"/>
    <w:rsid w:val="00F63DC4"/>
    <w:rsid w:val="00F63ECA"/>
    <w:rsid w:val="00F64340"/>
    <w:rsid w:val="00F665D0"/>
    <w:rsid w:val="00F66919"/>
    <w:rsid w:val="00F66E8C"/>
    <w:rsid w:val="00F67117"/>
    <w:rsid w:val="00F67648"/>
    <w:rsid w:val="00F70AA8"/>
    <w:rsid w:val="00F70DD7"/>
    <w:rsid w:val="00F7127A"/>
    <w:rsid w:val="00F71DCA"/>
    <w:rsid w:val="00F73C55"/>
    <w:rsid w:val="00F73C60"/>
    <w:rsid w:val="00F746D0"/>
    <w:rsid w:val="00F74DAD"/>
    <w:rsid w:val="00F75325"/>
    <w:rsid w:val="00F75352"/>
    <w:rsid w:val="00F75EFF"/>
    <w:rsid w:val="00F76005"/>
    <w:rsid w:val="00F76651"/>
    <w:rsid w:val="00F779DF"/>
    <w:rsid w:val="00F80068"/>
    <w:rsid w:val="00F80226"/>
    <w:rsid w:val="00F81D3F"/>
    <w:rsid w:val="00F8455D"/>
    <w:rsid w:val="00F85157"/>
    <w:rsid w:val="00F8550E"/>
    <w:rsid w:val="00F863B7"/>
    <w:rsid w:val="00F87038"/>
    <w:rsid w:val="00F87D39"/>
    <w:rsid w:val="00F90A3E"/>
    <w:rsid w:val="00F90A98"/>
    <w:rsid w:val="00F92622"/>
    <w:rsid w:val="00F92B3B"/>
    <w:rsid w:val="00F932C8"/>
    <w:rsid w:val="00F93736"/>
    <w:rsid w:val="00F93C05"/>
    <w:rsid w:val="00F9434D"/>
    <w:rsid w:val="00F95CF8"/>
    <w:rsid w:val="00F95D02"/>
    <w:rsid w:val="00F974C9"/>
    <w:rsid w:val="00F975E1"/>
    <w:rsid w:val="00F97770"/>
    <w:rsid w:val="00FA03AB"/>
    <w:rsid w:val="00FA1DD8"/>
    <w:rsid w:val="00FA258B"/>
    <w:rsid w:val="00FA39F6"/>
    <w:rsid w:val="00FA4579"/>
    <w:rsid w:val="00FA502E"/>
    <w:rsid w:val="00FA55DC"/>
    <w:rsid w:val="00FA64B2"/>
    <w:rsid w:val="00FA7091"/>
    <w:rsid w:val="00FA7C8E"/>
    <w:rsid w:val="00FA7E96"/>
    <w:rsid w:val="00FB025E"/>
    <w:rsid w:val="00FB04C3"/>
    <w:rsid w:val="00FB1368"/>
    <w:rsid w:val="00FB25B1"/>
    <w:rsid w:val="00FB3341"/>
    <w:rsid w:val="00FB3A94"/>
    <w:rsid w:val="00FB404B"/>
    <w:rsid w:val="00FB4C4D"/>
    <w:rsid w:val="00FB658F"/>
    <w:rsid w:val="00FB6619"/>
    <w:rsid w:val="00FB719D"/>
    <w:rsid w:val="00FB79C6"/>
    <w:rsid w:val="00FB7FC0"/>
    <w:rsid w:val="00FC10ED"/>
    <w:rsid w:val="00FC1394"/>
    <w:rsid w:val="00FC1D43"/>
    <w:rsid w:val="00FC22F1"/>
    <w:rsid w:val="00FC2871"/>
    <w:rsid w:val="00FC3266"/>
    <w:rsid w:val="00FC33E9"/>
    <w:rsid w:val="00FC4BBB"/>
    <w:rsid w:val="00FC4EC1"/>
    <w:rsid w:val="00FC534A"/>
    <w:rsid w:val="00FC6166"/>
    <w:rsid w:val="00FC62D4"/>
    <w:rsid w:val="00FD0FC8"/>
    <w:rsid w:val="00FD10AF"/>
    <w:rsid w:val="00FD1672"/>
    <w:rsid w:val="00FD330E"/>
    <w:rsid w:val="00FD5A83"/>
    <w:rsid w:val="00FD6056"/>
    <w:rsid w:val="00FD6F8F"/>
    <w:rsid w:val="00FD7E0C"/>
    <w:rsid w:val="00FE0074"/>
    <w:rsid w:val="00FE1968"/>
    <w:rsid w:val="00FE1B6D"/>
    <w:rsid w:val="00FE3147"/>
    <w:rsid w:val="00FE3FE0"/>
    <w:rsid w:val="00FE430F"/>
    <w:rsid w:val="00FE4551"/>
    <w:rsid w:val="00FE497A"/>
    <w:rsid w:val="00FE4F72"/>
    <w:rsid w:val="00FE6112"/>
    <w:rsid w:val="00FE660E"/>
    <w:rsid w:val="00FE68EF"/>
    <w:rsid w:val="00FE6FAB"/>
    <w:rsid w:val="00FE71A4"/>
    <w:rsid w:val="00FE7FE6"/>
    <w:rsid w:val="00FF224B"/>
    <w:rsid w:val="00FF29B9"/>
    <w:rsid w:val="00FF3230"/>
    <w:rsid w:val="00FF3309"/>
    <w:rsid w:val="00FF3680"/>
    <w:rsid w:val="00FF3C66"/>
    <w:rsid w:val="00FF5694"/>
    <w:rsid w:val="00FF5DBD"/>
    <w:rsid w:val="00FF69AD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7303F"/>
  <w15:chartTrackingRefBased/>
  <w15:docId w15:val="{B9BD3FD4-6AE0-5C49-AB2B-4F890A26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C95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3401D"/>
    <w:pPr>
      <w:keepNext/>
      <w:keepLines/>
      <w:pageBreakBefore/>
      <w:numPr>
        <w:numId w:val="1"/>
      </w:numPr>
      <w:suppressAutoHyphens/>
      <w:spacing w:after="240"/>
      <w:ind w:left="431" w:hanging="431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80DB7"/>
    <w:pPr>
      <w:keepNext/>
      <w:keepLines/>
      <w:numPr>
        <w:ilvl w:val="1"/>
        <w:numId w:val="1"/>
      </w:numPr>
      <w:suppressAutoHyphens/>
      <w:spacing w:before="240" w:after="120"/>
      <w:ind w:left="578" w:hanging="578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1F00FE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471CE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1CE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CE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CE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CE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CE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401D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066AB3"/>
  </w:style>
  <w:style w:type="character" w:customStyle="1" w:styleId="22">
    <w:name w:val="Заголовок 2 Знак"/>
    <w:link w:val="21"/>
    <w:uiPriority w:val="9"/>
    <w:rsid w:val="00B80DB7"/>
    <w:rPr>
      <w:rFonts w:eastAsia="Times New Roman"/>
      <w:b/>
      <w:bCs/>
      <w:sz w:val="24"/>
      <w:szCs w:val="26"/>
      <w:lang w:val="x-none" w:eastAsia="x-none"/>
    </w:rPr>
  </w:style>
  <w:style w:type="character" w:customStyle="1" w:styleId="code">
    <w:name w:val="code"/>
    <w:qFormat/>
    <w:rsid w:val="00FC33E9"/>
    <w:rPr>
      <w:rFonts w:ascii="Consolas" w:hAnsi="Consolas"/>
      <w:noProof/>
      <w:sz w:val="20"/>
      <w:lang w:val="en-US"/>
    </w:rPr>
  </w:style>
  <w:style w:type="paragraph" w:styleId="a7">
    <w:name w:val="header"/>
    <w:basedOn w:val="a2"/>
    <w:link w:val="a8"/>
    <w:uiPriority w:val="99"/>
    <w:unhideWhenUsed/>
    <w:rsid w:val="006A48C4"/>
    <w:pPr>
      <w:tabs>
        <w:tab w:val="center" w:pos="4677"/>
        <w:tab w:val="right" w:pos="9355"/>
      </w:tabs>
      <w:spacing w:line="240" w:lineRule="auto"/>
      <w:ind w:firstLine="0"/>
    </w:pPr>
    <w:rPr>
      <w:szCs w:val="22"/>
      <w:lang w:val="x-none" w:eastAsia="en-US"/>
    </w:rPr>
  </w:style>
  <w:style w:type="character" w:customStyle="1" w:styleId="a8">
    <w:name w:val="Верхний колонтитул Знак"/>
    <w:link w:val="a7"/>
    <w:uiPriority w:val="99"/>
    <w:rsid w:val="006A48C4"/>
    <w:rPr>
      <w:rFonts w:ascii="Times New Roman" w:hAnsi="Times New Roman"/>
      <w:sz w:val="24"/>
      <w:szCs w:val="22"/>
      <w:lang w:val="x-none" w:eastAsia="en-US"/>
    </w:rPr>
  </w:style>
  <w:style w:type="paragraph" w:styleId="a9">
    <w:name w:val="footer"/>
    <w:basedOn w:val="a2"/>
    <w:link w:val="aa"/>
    <w:unhideWhenUsed/>
    <w:rsid w:val="00ED51CD"/>
    <w:pPr>
      <w:tabs>
        <w:tab w:val="center" w:pos="4677"/>
        <w:tab w:val="right" w:pos="9355"/>
      </w:tabs>
    </w:pPr>
    <w:rPr>
      <w:szCs w:val="22"/>
      <w:lang w:val="x-none" w:eastAsia="en-US"/>
    </w:rPr>
  </w:style>
  <w:style w:type="character" w:customStyle="1" w:styleId="aa">
    <w:name w:val="Нижний колонтитул Знак"/>
    <w:link w:val="a9"/>
    <w:rsid w:val="00ED51CD"/>
    <w:rPr>
      <w:rFonts w:ascii="Times New Roman" w:hAnsi="Times New Roman"/>
      <w:sz w:val="24"/>
      <w:szCs w:val="22"/>
      <w:lang w:eastAsia="en-US"/>
    </w:rPr>
  </w:style>
  <w:style w:type="paragraph" w:customStyle="1" w:styleId="listing">
    <w:name w:val="listing"/>
    <w:basedOn w:val="a2"/>
    <w:qFormat/>
    <w:rsid w:val="007155A9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character" w:customStyle="1" w:styleId="code-highlight">
    <w:name w:val="code-highlight"/>
    <w:rsid w:val="00510A1A"/>
    <w:rPr>
      <w:rFonts w:ascii="Courier New" w:hAnsi="Courier New"/>
      <w:b/>
      <w:noProof/>
      <w:sz w:val="20"/>
      <w:lang w:val="en-US"/>
    </w:rPr>
  </w:style>
  <w:style w:type="character" w:customStyle="1" w:styleId="code-italic">
    <w:name w:val="code-italic"/>
    <w:rsid w:val="00510A1A"/>
    <w:rPr>
      <w:rFonts w:ascii="Courier New" w:hAnsi="Courier New"/>
      <w:i/>
      <w:noProof/>
      <w:sz w:val="20"/>
      <w:lang w:val="en-US"/>
    </w:rPr>
  </w:style>
  <w:style w:type="paragraph" w:styleId="ab">
    <w:name w:val="TOC Heading"/>
    <w:basedOn w:val="1"/>
    <w:next w:val="a2"/>
    <w:uiPriority w:val="39"/>
    <w:semiHidden/>
    <w:unhideWhenUsed/>
    <w:qFormat/>
    <w:rsid w:val="007B1E85"/>
    <w:p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3C72"/>
    <w:pPr>
      <w:tabs>
        <w:tab w:val="left" w:pos="284"/>
        <w:tab w:val="right" w:leader="dot" w:pos="9639"/>
      </w:tabs>
      <w:ind w:right="397" w:firstLine="0"/>
      <w:jc w:val="left"/>
    </w:pPr>
  </w:style>
  <w:style w:type="paragraph" w:styleId="23">
    <w:name w:val="toc 2"/>
    <w:basedOn w:val="a2"/>
    <w:next w:val="a2"/>
    <w:autoRedefine/>
    <w:uiPriority w:val="39"/>
    <w:unhideWhenUsed/>
    <w:rsid w:val="00772D4D"/>
    <w:pPr>
      <w:tabs>
        <w:tab w:val="left" w:pos="703"/>
        <w:tab w:val="right" w:leader="dot" w:pos="9639"/>
      </w:tabs>
      <w:ind w:left="238" w:right="397" w:firstLine="0"/>
    </w:pPr>
  </w:style>
  <w:style w:type="character" w:styleId="ac">
    <w:name w:val="Hyperlink"/>
    <w:uiPriority w:val="99"/>
    <w:unhideWhenUsed/>
    <w:rsid w:val="00364031"/>
    <w:rPr>
      <w:color w:val="0000FF"/>
      <w:u w:val="dotted"/>
    </w:rPr>
  </w:style>
  <w:style w:type="character" w:customStyle="1" w:styleId="30">
    <w:name w:val="Заголовок 3 Знак"/>
    <w:link w:val="3"/>
    <w:uiPriority w:val="9"/>
    <w:rsid w:val="001F00FE"/>
    <w:rPr>
      <w:rFonts w:eastAsia="Times New Roman"/>
      <w:b/>
      <w:sz w:val="24"/>
      <w:szCs w:val="26"/>
      <w:lang w:val="x-none" w:eastAsia="x-none"/>
    </w:rPr>
  </w:style>
  <w:style w:type="paragraph" w:styleId="ad">
    <w:name w:val="Subtitle"/>
    <w:basedOn w:val="a2"/>
    <w:next w:val="a2"/>
    <w:link w:val="ae"/>
    <w:uiPriority w:val="11"/>
    <w:rsid w:val="009701B6"/>
    <w:pPr>
      <w:ind w:firstLine="0"/>
      <w:contextualSpacing w:val="0"/>
      <w:jc w:val="center"/>
    </w:pPr>
    <w:rPr>
      <w:rFonts w:eastAsia="Times New Roman"/>
      <w:lang w:val="x-none" w:eastAsia="en-US"/>
    </w:rPr>
  </w:style>
  <w:style w:type="character" w:customStyle="1" w:styleId="ae">
    <w:name w:val="Подзаголовок Знак"/>
    <w:link w:val="ad"/>
    <w:uiPriority w:val="11"/>
    <w:rsid w:val="009701B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af">
    <w:name w:val="Название"/>
    <w:basedOn w:val="a2"/>
    <w:next w:val="a2"/>
    <w:link w:val="af0"/>
    <w:uiPriority w:val="10"/>
    <w:rsid w:val="00766DB0"/>
    <w:pPr>
      <w:spacing w:before="240" w:after="60"/>
      <w:ind w:firstLine="0"/>
      <w:jc w:val="center"/>
    </w:pPr>
    <w:rPr>
      <w:rFonts w:eastAsia="Times New Roman"/>
      <w:b/>
      <w:bCs/>
      <w:caps/>
      <w:sz w:val="36"/>
      <w:szCs w:val="32"/>
      <w:lang w:val="x-none" w:eastAsia="en-US"/>
    </w:rPr>
  </w:style>
  <w:style w:type="character" w:customStyle="1" w:styleId="af0">
    <w:name w:val="Название Знак"/>
    <w:link w:val="af"/>
    <w:uiPriority w:val="10"/>
    <w:rsid w:val="00766DB0"/>
    <w:rPr>
      <w:rFonts w:ascii="Times New Roman" w:eastAsia="Times New Roman" w:hAnsi="Times New Roman"/>
      <w:b/>
      <w:bCs/>
      <w:caps/>
      <w:sz w:val="36"/>
      <w:szCs w:val="32"/>
      <w:lang w:eastAsia="en-US"/>
    </w:rPr>
  </w:style>
  <w:style w:type="character" w:styleId="af1">
    <w:name w:val="Intense Emphasis"/>
    <w:uiPriority w:val="21"/>
    <w:rsid w:val="000009B9"/>
    <w:rPr>
      <w:b/>
      <w:bCs/>
      <w:i/>
      <w:iCs/>
      <w:color w:val="4F81BD"/>
    </w:rPr>
  </w:style>
  <w:style w:type="character" w:styleId="af2">
    <w:name w:val="Intense Reference"/>
    <w:uiPriority w:val="32"/>
    <w:rsid w:val="006F03CF"/>
    <w:rPr>
      <w:b/>
      <w:bCs/>
      <w:smallCaps/>
      <w:color w:val="FF0000"/>
      <w:spacing w:val="5"/>
      <w:u w:val="single"/>
    </w:rPr>
  </w:style>
  <w:style w:type="paragraph" w:customStyle="1" w:styleId="rightcaption">
    <w:name w:val="right caption"/>
    <w:basedOn w:val="a2"/>
    <w:next w:val="a2"/>
    <w:rsid w:val="00EE433E"/>
    <w:pPr>
      <w:spacing w:after="240"/>
      <w:jc w:val="right"/>
    </w:pPr>
    <w:rPr>
      <w:b/>
    </w:rPr>
  </w:style>
  <w:style w:type="paragraph" w:customStyle="1" w:styleId="picture">
    <w:name w:val="picture"/>
    <w:basedOn w:val="a2"/>
    <w:next w:val="picture-title"/>
    <w:qFormat/>
    <w:rsid w:val="00793259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righttitle1">
    <w:name w:val="right title 1"/>
    <w:basedOn w:val="1"/>
    <w:next w:val="a2"/>
    <w:rsid w:val="00C64CA8"/>
    <w:pPr>
      <w:spacing w:after="0"/>
      <w:jc w:val="right"/>
    </w:pPr>
  </w:style>
  <w:style w:type="paragraph" w:customStyle="1" w:styleId="af3">
    <w:name w:val="Чертежный"/>
    <w:qFormat/>
    <w:rsid w:val="00B1254C"/>
    <w:rPr>
      <w:rFonts w:ascii="ISOCPEUR" w:eastAsia="Times New Roman" w:hAnsi="ISOCPEUR"/>
      <w:sz w:val="24"/>
      <w:szCs w:val="24"/>
    </w:rPr>
  </w:style>
  <w:style w:type="paragraph" w:styleId="af4">
    <w:name w:val="caption"/>
    <w:basedOn w:val="a2"/>
    <w:next w:val="a2"/>
    <w:uiPriority w:val="35"/>
    <w:unhideWhenUsed/>
    <w:rsid w:val="000509E9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character" w:styleId="af5">
    <w:name w:val="line number"/>
    <w:basedOn w:val="a3"/>
    <w:uiPriority w:val="99"/>
    <w:semiHidden/>
    <w:unhideWhenUsed/>
    <w:rsid w:val="008E4ADC"/>
  </w:style>
  <w:style w:type="table" w:styleId="af6">
    <w:name w:val="Table Grid"/>
    <w:basedOn w:val="a4"/>
    <w:uiPriority w:val="59"/>
    <w:rsid w:val="005C4F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alloon Text"/>
    <w:basedOn w:val="a2"/>
    <w:link w:val="af8"/>
    <w:uiPriority w:val="99"/>
    <w:semiHidden/>
    <w:unhideWhenUsed/>
    <w:rsid w:val="0010204A"/>
    <w:pPr>
      <w:spacing w:line="240" w:lineRule="auto"/>
    </w:pPr>
    <w:rPr>
      <w:rFonts w:ascii="Tahoma" w:hAnsi="Tahoma"/>
      <w:sz w:val="16"/>
      <w:szCs w:val="16"/>
      <w:lang w:val="x-none" w:eastAsia="en-US"/>
    </w:rPr>
  </w:style>
  <w:style w:type="character" w:customStyle="1" w:styleId="af8">
    <w:name w:val="Текст выноски Знак"/>
    <w:link w:val="af7"/>
    <w:uiPriority w:val="99"/>
    <w:semiHidden/>
    <w:rsid w:val="0010204A"/>
    <w:rPr>
      <w:rFonts w:ascii="Tahoma" w:hAnsi="Tahoma" w:cs="Tahoma"/>
      <w:sz w:val="16"/>
      <w:szCs w:val="16"/>
      <w:lang w:eastAsia="en-US"/>
    </w:rPr>
  </w:style>
  <w:style w:type="paragraph" w:customStyle="1" w:styleId="12">
    <w:name w:val="Заголовок 1 без нумерации"/>
    <w:basedOn w:val="1"/>
    <w:next w:val="a2"/>
    <w:rsid w:val="00471CE3"/>
    <w:pPr>
      <w:numPr>
        <w:numId w:val="0"/>
      </w:numPr>
    </w:pPr>
  </w:style>
  <w:style w:type="character" w:customStyle="1" w:styleId="40">
    <w:name w:val="Заголовок 4 Знак"/>
    <w:link w:val="4"/>
    <w:uiPriority w:val="9"/>
    <w:semiHidden/>
    <w:rsid w:val="00471CE3"/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471CE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471CE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471CE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471CE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471CE3"/>
    <w:rPr>
      <w:rFonts w:ascii="Cambria" w:eastAsia="Times New Roman" w:hAnsi="Cambria"/>
      <w:i/>
      <w:iCs/>
      <w:color w:val="404040"/>
      <w:lang w:val="x-none" w:eastAsia="x-none"/>
    </w:rPr>
  </w:style>
  <w:style w:type="paragraph" w:customStyle="1" w:styleId="table-title">
    <w:name w:val="table-title"/>
    <w:basedOn w:val="af4"/>
    <w:rsid w:val="00687B15"/>
    <w:pPr>
      <w:keepNext/>
      <w:keepLines/>
      <w:suppressAutoHyphens/>
      <w:spacing w:after="180"/>
      <w:ind w:right="567"/>
      <w:jc w:val="left"/>
    </w:pPr>
    <w:rPr>
      <w:b w:val="0"/>
      <w:sz w:val="24"/>
    </w:rPr>
  </w:style>
  <w:style w:type="paragraph" w:customStyle="1" w:styleId="table-text">
    <w:name w:val="table-text"/>
    <w:basedOn w:val="a2"/>
    <w:rsid w:val="000525E5"/>
    <w:pPr>
      <w:keepNext/>
      <w:keepLines/>
      <w:spacing w:before="60" w:after="60" w:line="240" w:lineRule="auto"/>
      <w:ind w:firstLine="0"/>
      <w:jc w:val="center"/>
    </w:pPr>
    <w:rPr>
      <w:sz w:val="20"/>
    </w:rPr>
  </w:style>
  <w:style w:type="paragraph" w:customStyle="1" w:styleId="table-caption">
    <w:name w:val="table-caption"/>
    <w:basedOn w:val="table-text"/>
    <w:rsid w:val="006D7F53"/>
    <w:pPr>
      <w:contextualSpacing w:val="0"/>
    </w:pPr>
    <w:rPr>
      <w:b/>
    </w:rPr>
  </w:style>
  <w:style w:type="paragraph" w:customStyle="1" w:styleId="listing-title">
    <w:name w:val="listing-title"/>
    <w:basedOn w:val="af4"/>
    <w:next w:val="listing"/>
    <w:qFormat/>
    <w:rsid w:val="00C95524"/>
    <w:pPr>
      <w:keepNext/>
      <w:keepLines/>
      <w:suppressAutoHyphens/>
      <w:spacing w:after="0"/>
      <w:jc w:val="left"/>
    </w:pPr>
    <w:rPr>
      <w:b w:val="0"/>
      <w:sz w:val="24"/>
    </w:rPr>
  </w:style>
  <w:style w:type="paragraph" w:customStyle="1" w:styleId="temp">
    <w:name w:val="temp"/>
    <w:basedOn w:val="a2"/>
    <w:link w:val="temp0"/>
    <w:qFormat/>
    <w:rsid w:val="0022068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220680"/>
    <w:rPr>
      <w:rFonts w:ascii="Times New Roman" w:hAnsi="Times New Roman"/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13">
    <w:name w:val="Заголовок 1  вне содержания"/>
    <w:basedOn w:val="12"/>
    <w:next w:val="a2"/>
    <w:rsid w:val="002953D6"/>
    <w:pPr>
      <w:outlineLvl w:val="9"/>
    </w:pPr>
  </w:style>
  <w:style w:type="paragraph" w:customStyle="1" w:styleId="picture-title">
    <w:name w:val="picture-title"/>
    <w:basedOn w:val="af4"/>
    <w:next w:val="a2"/>
    <w:qFormat/>
    <w:rsid w:val="00687B15"/>
    <w:pPr>
      <w:suppressAutoHyphens/>
      <w:spacing w:before="60"/>
    </w:pPr>
    <w:rPr>
      <w:b w:val="0"/>
    </w:rPr>
  </w:style>
  <w:style w:type="paragraph" w:customStyle="1" w:styleId="-">
    <w:name w:val="Заголовок - Приложения"/>
    <w:basedOn w:val="1"/>
    <w:next w:val="a2"/>
    <w:rsid w:val="001A144A"/>
    <w:pPr>
      <w:numPr>
        <w:numId w:val="0"/>
      </w:numPr>
      <w:spacing w:before="4520" w:after="120"/>
    </w:pPr>
  </w:style>
  <w:style w:type="paragraph" w:styleId="31">
    <w:name w:val="toc 3"/>
    <w:basedOn w:val="a2"/>
    <w:next w:val="a2"/>
    <w:autoRedefine/>
    <w:uiPriority w:val="39"/>
    <w:unhideWhenUsed/>
    <w:rsid w:val="00021858"/>
    <w:pPr>
      <w:tabs>
        <w:tab w:val="left" w:pos="1134"/>
        <w:tab w:val="right" w:leader="dot" w:pos="9639"/>
      </w:tabs>
      <w:ind w:left="454" w:right="397" w:firstLine="0"/>
    </w:pPr>
  </w:style>
  <w:style w:type="character" w:customStyle="1" w:styleId="entity">
    <w:name w:val="entity"/>
    <w:uiPriority w:val="1"/>
    <w:qFormat/>
    <w:rsid w:val="00193C72"/>
    <w:rPr>
      <w:rFonts w:ascii="Courier New" w:hAnsi="Courier New"/>
      <w:b/>
      <w:noProof/>
      <w:sz w:val="20"/>
      <w:lang w:val="en-US"/>
    </w:rPr>
  </w:style>
  <w:style w:type="paragraph" w:customStyle="1" w:styleId="-X">
    <w:name w:val="Заголовок - Приложение X"/>
    <w:basedOn w:val="1"/>
    <w:next w:val="-X-2"/>
    <w:rsid w:val="00F63333"/>
    <w:pPr>
      <w:numPr>
        <w:numId w:val="0"/>
      </w:numPr>
      <w:spacing w:after="60" w:line="240" w:lineRule="auto"/>
      <w:outlineLvl w:val="3"/>
    </w:pPr>
  </w:style>
  <w:style w:type="paragraph" w:customStyle="1" w:styleId="-X-2">
    <w:name w:val="Заголовок - Приложение X - 2"/>
    <w:basedOn w:val="-X"/>
    <w:next w:val="-X-3"/>
    <w:rsid w:val="00CC6A96"/>
    <w:pPr>
      <w:pageBreakBefore w:val="0"/>
      <w:spacing w:after="120"/>
      <w:contextualSpacing w:val="0"/>
      <w:outlineLvl w:val="9"/>
    </w:pPr>
    <w:rPr>
      <w:b w:val="0"/>
      <w:caps w:val="0"/>
      <w:spacing w:val="0"/>
    </w:rPr>
  </w:style>
  <w:style w:type="character" w:styleId="af9">
    <w:name w:val="FollowedHyperlink"/>
    <w:uiPriority w:val="99"/>
    <w:semiHidden/>
    <w:unhideWhenUsed/>
    <w:rsid w:val="007A7E50"/>
    <w:rPr>
      <w:color w:val="800080"/>
      <w:u w:val="single"/>
    </w:rPr>
  </w:style>
  <w:style w:type="paragraph" w:customStyle="1" w:styleId="-X-3">
    <w:name w:val="Заголовок - Приложение X - 3"/>
    <w:basedOn w:val="-X-2"/>
    <w:next w:val="a2"/>
    <w:rsid w:val="00CC6A96"/>
    <w:pPr>
      <w:spacing w:after="480"/>
    </w:pPr>
    <w:rPr>
      <w:b/>
    </w:rPr>
  </w:style>
  <w:style w:type="paragraph" w:styleId="afa">
    <w:name w:val="table of authorities"/>
    <w:basedOn w:val="a2"/>
    <w:next w:val="a2"/>
    <w:uiPriority w:val="99"/>
    <w:unhideWhenUsed/>
    <w:rsid w:val="007875D1"/>
    <w:pPr>
      <w:ind w:left="240" w:hanging="240"/>
      <w:jc w:val="left"/>
    </w:pPr>
    <w:rPr>
      <w:rFonts w:ascii="Calibri" w:hAnsi="Calibri" w:cs="Calibri"/>
      <w:sz w:val="20"/>
      <w:szCs w:val="20"/>
    </w:rPr>
  </w:style>
  <w:style w:type="paragraph" w:styleId="afb">
    <w:name w:val="toa heading"/>
    <w:basedOn w:val="a2"/>
    <w:next w:val="a2"/>
    <w:uiPriority w:val="99"/>
    <w:unhideWhenUsed/>
    <w:rsid w:val="007875D1"/>
    <w:pPr>
      <w:spacing w:before="120"/>
      <w:jc w:val="left"/>
    </w:pPr>
    <w:rPr>
      <w:rFonts w:ascii="Calibri" w:hAnsi="Calibri" w:cs="Calibri"/>
      <w:sz w:val="20"/>
      <w:szCs w:val="20"/>
      <w:u w:val="single"/>
    </w:rPr>
  </w:style>
  <w:style w:type="paragraph" w:customStyle="1" w:styleId="14">
    <w:name w:val="Заголовок 1 в Приложении"/>
    <w:basedOn w:val="1"/>
    <w:next w:val="a2"/>
    <w:rsid w:val="00BE3354"/>
    <w:pPr>
      <w:pageBreakBefore w:val="0"/>
      <w:numPr>
        <w:numId w:val="0"/>
      </w:numPr>
      <w:spacing w:before="360" w:after="120"/>
      <w:contextualSpacing w:val="0"/>
      <w:outlineLvl w:val="4"/>
    </w:pPr>
    <w:rPr>
      <w:lang w:eastAsia="en-US"/>
    </w:rPr>
  </w:style>
  <w:style w:type="paragraph" w:customStyle="1" w:styleId="24">
    <w:name w:val="Заголовок 2 в Приложении"/>
    <w:basedOn w:val="21"/>
    <w:next w:val="a2"/>
    <w:rsid w:val="005115B3"/>
    <w:pPr>
      <w:numPr>
        <w:ilvl w:val="0"/>
        <w:numId w:val="0"/>
      </w:numPr>
      <w:ind w:firstLine="680"/>
      <w:outlineLvl w:val="5"/>
    </w:pPr>
    <w:rPr>
      <w:lang w:val="ru-RU" w:eastAsia="en-US"/>
    </w:rPr>
  </w:style>
  <w:style w:type="paragraph" w:customStyle="1" w:styleId="-X0">
    <w:name w:val="Заголовок - Приложение X (отдельно)"/>
    <w:basedOn w:val="-X"/>
    <w:next w:val="-X-2"/>
    <w:rsid w:val="00DA612A"/>
    <w:pPr>
      <w:spacing w:before="4520"/>
    </w:pPr>
  </w:style>
  <w:style w:type="paragraph" w:customStyle="1" w:styleId="15">
    <w:name w:val="Заголовок 1 в Приложении без нумерации"/>
    <w:basedOn w:val="14"/>
    <w:next w:val="a2"/>
    <w:rsid w:val="00392B6E"/>
  </w:style>
  <w:style w:type="character" w:customStyle="1" w:styleId="consoleinline">
    <w:name w:val="console inline"/>
    <w:uiPriority w:val="1"/>
    <w:rsid w:val="00333533"/>
    <w:rPr>
      <w:rFonts w:ascii="Lucida Console" w:hAnsi="Lucida Console"/>
      <w:b w:val="0"/>
      <w:noProof/>
      <w:color w:val="FFFFFF"/>
      <w:sz w:val="18"/>
      <w:bdr w:val="none" w:sz="0" w:space="0" w:color="auto"/>
      <w:shd w:val="clear" w:color="auto" w:fill="595959"/>
      <w:lang w:val="en-US"/>
    </w:rPr>
  </w:style>
  <w:style w:type="paragraph" w:customStyle="1" w:styleId="console">
    <w:name w:val="console"/>
    <w:basedOn w:val="a2"/>
    <w:qFormat/>
    <w:rsid w:val="00633BC5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paragraph" w:customStyle="1" w:styleId="TAGS">
    <w:name w:val="TAGS"/>
    <w:basedOn w:val="a2"/>
    <w:next w:val="a2"/>
    <w:rsid w:val="00B27BA1"/>
    <w:pPr>
      <w:suppressAutoHyphens/>
      <w:spacing w:before="600" w:after="600"/>
      <w:contextualSpacing w:val="0"/>
    </w:pPr>
    <w:rPr>
      <w:caps/>
    </w:rPr>
  </w:style>
  <w:style w:type="paragraph" w:styleId="41">
    <w:name w:val="toc 4"/>
    <w:basedOn w:val="11"/>
    <w:next w:val="a2"/>
    <w:autoRedefine/>
    <w:uiPriority w:val="39"/>
    <w:unhideWhenUsed/>
    <w:rsid w:val="00193C72"/>
    <w:pPr>
      <w:tabs>
        <w:tab w:val="clear" w:pos="284"/>
        <w:tab w:val="clear" w:pos="9639"/>
        <w:tab w:val="right" w:pos="9657"/>
      </w:tabs>
    </w:pPr>
  </w:style>
  <w:style w:type="paragraph" w:styleId="51">
    <w:name w:val="toc 5"/>
    <w:basedOn w:val="a2"/>
    <w:next w:val="a2"/>
    <w:autoRedefine/>
    <w:uiPriority w:val="39"/>
    <w:unhideWhenUsed/>
    <w:rsid w:val="00077DF7"/>
    <w:pPr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077DF7"/>
    <w:pPr>
      <w:ind w:left="1200"/>
    </w:pPr>
  </w:style>
  <w:style w:type="character" w:customStyle="1" w:styleId="equation-inline">
    <w:name w:val="equation-inline"/>
    <w:uiPriority w:val="1"/>
    <w:qFormat/>
    <w:rsid w:val="004017D5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0728BE"/>
    <w:pPr>
      <w:tabs>
        <w:tab w:val="center" w:pos="4820"/>
        <w:tab w:val="right" w:pos="9639"/>
      </w:tabs>
      <w:ind w:firstLine="0"/>
      <w:jc w:val="left"/>
    </w:pPr>
    <w:rPr>
      <w:lang w:val="x-none" w:eastAsia="x-none"/>
    </w:rPr>
  </w:style>
  <w:style w:type="paragraph" w:customStyle="1" w:styleId="equation-where">
    <w:name w:val="equation-where"/>
    <w:basedOn w:val="a2"/>
    <w:qFormat/>
    <w:rsid w:val="00A25A04"/>
    <w:pPr>
      <w:tabs>
        <w:tab w:val="left" w:pos="851"/>
      </w:tabs>
      <w:ind w:left="851" w:hanging="851"/>
    </w:pPr>
  </w:style>
  <w:style w:type="character" w:customStyle="1" w:styleId="equation0">
    <w:name w:val="equation Знак"/>
    <w:link w:val="equation"/>
    <w:rsid w:val="000728BE"/>
    <w:rPr>
      <w:sz w:val="24"/>
      <w:szCs w:val="24"/>
    </w:rPr>
  </w:style>
  <w:style w:type="character" w:customStyle="1" w:styleId="price">
    <w:name w:val="price"/>
    <w:rsid w:val="00073F01"/>
  </w:style>
  <w:style w:type="character" w:customStyle="1" w:styleId="russianrubble">
    <w:name w:val="russian rubble"/>
    <w:uiPriority w:val="1"/>
    <w:rsid w:val="00905820"/>
    <w:rPr>
      <w:rFonts w:ascii="Arial" w:hAnsi="Arial"/>
      <w:strike/>
      <w:dstrike w:val="0"/>
      <w:sz w:val="20"/>
    </w:rPr>
  </w:style>
  <w:style w:type="paragraph" w:styleId="afc">
    <w:name w:val="footnote text"/>
    <w:basedOn w:val="a2"/>
    <w:link w:val="afd"/>
    <w:uiPriority w:val="99"/>
    <w:semiHidden/>
    <w:unhideWhenUsed/>
    <w:rsid w:val="00A92C88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A92C88"/>
  </w:style>
  <w:style w:type="character" w:styleId="afe">
    <w:name w:val="footnote reference"/>
    <w:uiPriority w:val="99"/>
    <w:semiHidden/>
    <w:unhideWhenUsed/>
    <w:rsid w:val="00A92C88"/>
    <w:rPr>
      <w:vertAlign w:val="superscript"/>
    </w:rPr>
  </w:style>
  <w:style w:type="paragraph" w:styleId="a">
    <w:name w:val="List Number"/>
    <w:basedOn w:val="a2"/>
    <w:uiPriority w:val="99"/>
    <w:unhideWhenUsed/>
    <w:qFormat/>
    <w:rsid w:val="008A4679"/>
    <w:pPr>
      <w:numPr>
        <w:numId w:val="16"/>
      </w:numPr>
    </w:pPr>
  </w:style>
  <w:style w:type="paragraph" w:styleId="a0">
    <w:name w:val="List Bullet"/>
    <w:basedOn w:val="a2"/>
    <w:uiPriority w:val="99"/>
    <w:unhideWhenUsed/>
    <w:qFormat/>
    <w:rsid w:val="008A4679"/>
    <w:pPr>
      <w:numPr>
        <w:numId w:val="14"/>
      </w:numPr>
    </w:pPr>
  </w:style>
  <w:style w:type="paragraph" w:styleId="20">
    <w:name w:val="List Bullet 2"/>
    <w:basedOn w:val="a2"/>
    <w:uiPriority w:val="99"/>
    <w:unhideWhenUsed/>
    <w:qFormat/>
    <w:rsid w:val="008A4679"/>
    <w:pPr>
      <w:numPr>
        <w:numId w:val="15"/>
      </w:numPr>
    </w:pPr>
  </w:style>
  <w:style w:type="character" w:customStyle="1" w:styleId="selection1">
    <w:name w:val="selection 1"/>
    <w:uiPriority w:val="1"/>
    <w:qFormat/>
    <w:rsid w:val="005A6CCB"/>
    <w:rPr>
      <w:i/>
    </w:rPr>
  </w:style>
  <w:style w:type="character" w:customStyle="1" w:styleId="selection2">
    <w:name w:val="selection 2"/>
    <w:uiPriority w:val="1"/>
    <w:qFormat/>
    <w:rsid w:val="005A6CCB"/>
    <w:rPr>
      <w:b/>
      <w:i/>
    </w:rPr>
  </w:style>
  <w:style w:type="paragraph" w:styleId="2">
    <w:name w:val="List Number 2"/>
    <w:basedOn w:val="a2"/>
    <w:uiPriority w:val="99"/>
    <w:unhideWhenUsed/>
    <w:qFormat/>
    <w:rsid w:val="00D93A61"/>
    <w:pPr>
      <w:numPr>
        <w:numId w:val="17"/>
      </w:numPr>
    </w:pPr>
  </w:style>
  <w:style w:type="paragraph" w:customStyle="1" w:styleId="a1">
    <w:name w:val="Список используемых источников"/>
    <w:basedOn w:val="a2"/>
    <w:qFormat/>
    <w:rsid w:val="00FC22F1"/>
    <w:pPr>
      <w:numPr>
        <w:numId w:val="2"/>
      </w:numPr>
      <w:tabs>
        <w:tab w:val="left" w:pos="851"/>
      </w:tabs>
    </w:pPr>
  </w:style>
  <w:style w:type="table" w:styleId="aff">
    <w:name w:val="Light Shading"/>
    <w:basedOn w:val="a4"/>
    <w:uiPriority w:val="60"/>
    <w:rsid w:val="007537F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Documents_\_&#1064;&#1072;&#1073;&#1083;&#1086;&#1085;&#1099;_\&#1082;&#1091;&#1088;&#1089;&#1086;&#1074;&#1072;&#1103;%20&#1088;&#1072;&#1073;&#1086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6224-876C-4D76-AF8D-DB1787F4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E:\_Documents_\_Шаблоны_\курсовая работа.dot</Template>
  <TotalTime>14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Manager/>
  <Company>Home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Phil Tsarik</dc:creator>
  <cp:keywords>1.0.2</cp:keywords>
  <cp:lastModifiedBy>Артур Князев</cp:lastModifiedBy>
  <cp:revision>11</cp:revision>
  <cp:lastPrinted>2011-06-21T07:48:00Z</cp:lastPrinted>
  <dcterms:created xsi:type="dcterms:W3CDTF">2024-02-05T11:10:00Z</dcterms:created>
  <dcterms:modified xsi:type="dcterms:W3CDTF">2024-02-05T15:50:00Z</dcterms:modified>
  <cp:category>Диплом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иложения">
    <vt:i4>17</vt:i4>
  </property>
  <property fmtid="{D5CDD505-2E9C-101B-9397-08002B2CF9AE}" pid="3" name="Рисунков">
    <vt:i4>32</vt:i4>
  </property>
  <property fmtid="{D5CDD505-2E9C-101B-9397-08002B2CF9AE}" pid="4" name="Таблиц">
    <vt:i4>7</vt:i4>
  </property>
  <property fmtid="{D5CDD505-2E9C-101B-9397-08002B2CF9AE}" pid="5" name="Разработал">
    <vt:lpwstr>Царик Ф. М.</vt:lpwstr>
  </property>
  <property fmtid="{D5CDD505-2E9C-101B-9397-08002B2CF9AE}" pid="6" name="Страниц">
    <vt:i4>94</vt:i4>
  </property>
</Properties>
</file>