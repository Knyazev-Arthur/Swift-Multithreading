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432" w14:textId="6828755C" w:rsidR="00ED1775" w:rsidRPr="00ED1775" w:rsidRDefault="00A000FC" w:rsidP="00D81B9C">
      <w:pPr>
        <w:spacing w:line="240" w:lineRule="auto"/>
        <w:ind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id="0" w:name="_Ref293344509"/>
      <w:r>
        <w:rPr>
          <w:rFonts w:ascii="Calibri" w:hAnsi="Calibri" w:cs="Calibri"/>
          <w:b/>
          <w:bCs/>
          <w:color w:val="000000"/>
          <w:sz w:val="32"/>
          <w:szCs w:val="32"/>
        </w:rPr>
        <w:t>Источники</w:t>
      </w:r>
      <w:r w:rsidR="002F26F9" w:rsidRPr="002F26F9">
        <w:rPr>
          <w:rFonts w:ascii="Calibri" w:hAnsi="Calibri" w:cs="Calibri"/>
          <w:b/>
          <w:bCs/>
          <w:color w:val="000000"/>
          <w:sz w:val="32"/>
          <w:szCs w:val="32"/>
        </w:rPr>
        <w:t xml:space="preserve"> отправк</w:t>
      </w:r>
      <w:r w:rsidR="002F26F9">
        <w:rPr>
          <w:rFonts w:ascii="Calibri" w:hAnsi="Calibri" w:cs="Calibri"/>
          <w:b/>
          <w:bCs/>
          <w:color w:val="000000"/>
          <w:sz w:val="32"/>
          <w:szCs w:val="32"/>
        </w:rPr>
        <w:t>и</w:t>
      </w:r>
      <w:r w:rsidR="001C422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="001C4222" w:rsidRPr="001C4222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proofErr w:type="spellStart"/>
      <w:r w:rsidR="001C4222" w:rsidRPr="001C4222">
        <w:rPr>
          <w:rFonts w:ascii="Calibri" w:hAnsi="Calibri" w:cs="Calibri"/>
          <w:b/>
          <w:bCs/>
          <w:color w:val="000000"/>
          <w:sz w:val="32"/>
          <w:szCs w:val="32"/>
        </w:rPr>
        <w:t>Dispatch</w:t>
      </w:r>
      <w:proofErr w:type="spellEnd"/>
      <w:r w:rsidR="001C4222" w:rsidRPr="001C422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="001C4222" w:rsidRPr="001C4222">
        <w:rPr>
          <w:rFonts w:ascii="Calibri" w:hAnsi="Calibri" w:cs="Calibri"/>
          <w:b/>
          <w:bCs/>
          <w:color w:val="000000"/>
          <w:sz w:val="32"/>
          <w:szCs w:val="32"/>
        </w:rPr>
        <w:t>Sources</w:t>
      </w:r>
      <w:proofErr w:type="spellEnd"/>
      <w:r w:rsidR="001C4222" w:rsidRPr="001C4222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14:paraId="28C85869" w14:textId="77777777" w:rsidR="002F26F9" w:rsidRDefault="002F26F9" w:rsidP="002F26F9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2670101C" w14:textId="5196FF2E" w:rsidR="002F26F9" w:rsidRDefault="002F26F9" w:rsidP="002F26F9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Понятие</w:t>
      </w:r>
    </w:p>
    <w:p w14:paraId="4D38A5C9" w14:textId="6675D70B" w:rsidR="002F26F9" w:rsidRDefault="001C4222" w:rsidP="002F26F9">
      <w:pPr>
        <w:spacing w:line="240" w:lineRule="auto"/>
        <w:ind w:firstLine="56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П</w:t>
      </w:r>
      <w:r w:rsidRPr="001C4222">
        <w:rPr>
          <w:rFonts w:ascii="Calibri" w:hAnsi="Calibri" w:cs="Calibri"/>
          <w:color w:val="000000"/>
        </w:rPr>
        <w:t xml:space="preserve">редставляют собой объекты, которые могут </w:t>
      </w:r>
      <w:proofErr w:type="spellStart"/>
      <w:r w:rsidRPr="001C4222">
        <w:rPr>
          <w:rFonts w:ascii="Calibri" w:hAnsi="Calibri" w:cs="Calibri"/>
          <w:color w:val="000000"/>
        </w:rPr>
        <w:t>мониторить</w:t>
      </w:r>
      <w:proofErr w:type="spellEnd"/>
      <w:r w:rsidRPr="001C4222">
        <w:rPr>
          <w:rFonts w:ascii="Calibri" w:hAnsi="Calibri" w:cs="Calibri"/>
          <w:color w:val="000000"/>
        </w:rPr>
        <w:t xml:space="preserve"> и обрабатывать события асинхронно в фоновом режиме.</w:t>
      </w:r>
    </w:p>
    <w:p w14:paraId="46D2C6EB" w14:textId="10765B92" w:rsidR="002F26F9" w:rsidRDefault="002F26F9" w:rsidP="002F26F9">
      <w:pPr>
        <w:spacing w:line="240" w:lineRule="auto"/>
        <w:ind w:firstLine="567"/>
        <w:rPr>
          <w:rFonts w:ascii="Calibri" w:hAnsi="Calibri" w:cs="Calibri"/>
          <w:b/>
          <w:bCs/>
          <w:color w:val="000000"/>
        </w:rPr>
      </w:pPr>
    </w:p>
    <w:p w14:paraId="27A3B49A" w14:textId="77777777" w:rsidR="001C4222" w:rsidRDefault="001C4222" w:rsidP="002F26F9">
      <w:pPr>
        <w:spacing w:line="240" w:lineRule="auto"/>
        <w:ind w:firstLine="567"/>
        <w:rPr>
          <w:rFonts w:ascii="Calibri" w:hAnsi="Calibri" w:cs="Calibri"/>
          <w:b/>
          <w:bCs/>
          <w:color w:val="000000"/>
        </w:rPr>
      </w:pPr>
    </w:p>
    <w:bookmarkEnd w:id="0"/>
    <w:p w14:paraId="6D449785" w14:textId="76889F9A" w:rsidR="001C4222" w:rsidRPr="001C4222" w:rsidRDefault="001C4222" w:rsidP="001C4222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1C4222">
        <w:rPr>
          <w:rFonts w:ascii="Calibri" w:hAnsi="Calibri" w:cs="Calibri"/>
          <w:b/>
          <w:bCs/>
          <w:color w:val="000000"/>
        </w:rPr>
        <w:t>Основные типы источников</w:t>
      </w:r>
    </w:p>
    <w:p w14:paraId="6ED25B4E" w14:textId="725FC39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Источники данных (</w:t>
      </w:r>
      <w:proofErr w:type="spellStart"/>
      <w:r w:rsidRPr="001C4222">
        <w:rPr>
          <w:rFonts w:ascii="Calibri" w:hAnsi="Calibri" w:cs="Calibri"/>
          <w:color w:val="000000"/>
        </w:rPr>
        <w:t>Data</w:t>
      </w:r>
      <w:proofErr w:type="spellEnd"/>
      <w:r w:rsidRPr="001C4222">
        <w:rPr>
          <w:rFonts w:ascii="Calibri" w:hAnsi="Calibri" w:cs="Calibri"/>
          <w:color w:val="000000"/>
        </w:rPr>
        <w:t xml:space="preserve"> </w:t>
      </w:r>
      <w:proofErr w:type="spellStart"/>
      <w:r w:rsidRPr="001C4222">
        <w:rPr>
          <w:rFonts w:ascii="Calibri" w:hAnsi="Calibri" w:cs="Calibri"/>
          <w:color w:val="000000"/>
        </w:rPr>
        <w:t>Sources</w:t>
      </w:r>
      <w:proofErr w:type="spellEnd"/>
      <w:r w:rsidRPr="001C4222">
        <w:rPr>
          <w:rFonts w:ascii="Calibri" w:hAnsi="Calibri" w:cs="Calibri"/>
          <w:color w:val="000000"/>
        </w:rPr>
        <w:t xml:space="preserve">): </w:t>
      </w:r>
      <w:proofErr w:type="spellStart"/>
      <w:r w:rsidRPr="001C4222">
        <w:rPr>
          <w:rFonts w:ascii="Calibri" w:hAnsi="Calibri" w:cs="Calibri"/>
          <w:color w:val="000000"/>
        </w:rPr>
        <w:t>Мониторят</w:t>
      </w:r>
      <w:proofErr w:type="spellEnd"/>
      <w:r w:rsidRPr="001C4222">
        <w:rPr>
          <w:rFonts w:ascii="Calibri" w:hAnsi="Calibri" w:cs="Calibri"/>
          <w:color w:val="000000"/>
        </w:rPr>
        <w:t xml:space="preserve"> файловые дескрипторы и события сокетов.</w:t>
      </w:r>
    </w:p>
    <w:p w14:paraId="508C7A28" w14:textId="5EDF6061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Источники таймеров (</w:t>
      </w:r>
      <w:proofErr w:type="spellStart"/>
      <w:r w:rsidRPr="001C4222">
        <w:rPr>
          <w:rFonts w:ascii="Calibri" w:hAnsi="Calibri" w:cs="Calibri"/>
          <w:color w:val="000000"/>
        </w:rPr>
        <w:t>Timer</w:t>
      </w:r>
      <w:proofErr w:type="spellEnd"/>
      <w:r w:rsidRPr="001C4222">
        <w:rPr>
          <w:rFonts w:ascii="Calibri" w:hAnsi="Calibri" w:cs="Calibri"/>
          <w:color w:val="000000"/>
        </w:rPr>
        <w:t xml:space="preserve"> </w:t>
      </w:r>
      <w:proofErr w:type="spellStart"/>
      <w:r w:rsidRPr="001C4222">
        <w:rPr>
          <w:rFonts w:ascii="Calibri" w:hAnsi="Calibri" w:cs="Calibri"/>
          <w:color w:val="000000"/>
        </w:rPr>
        <w:t>Sources</w:t>
      </w:r>
      <w:proofErr w:type="spellEnd"/>
      <w:r w:rsidRPr="001C4222">
        <w:rPr>
          <w:rFonts w:ascii="Calibri" w:hAnsi="Calibri" w:cs="Calibri"/>
          <w:color w:val="000000"/>
        </w:rPr>
        <w:t>): Генерируют события с заданным интервалом времени.</w:t>
      </w:r>
    </w:p>
    <w:p w14:paraId="38373DC7" w14:textId="7777777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Источники сигналов (</w:t>
      </w:r>
      <w:proofErr w:type="spellStart"/>
      <w:r w:rsidRPr="001C4222">
        <w:rPr>
          <w:rFonts w:ascii="Calibri" w:hAnsi="Calibri" w:cs="Calibri"/>
          <w:color w:val="000000"/>
        </w:rPr>
        <w:t>Signal</w:t>
      </w:r>
      <w:proofErr w:type="spellEnd"/>
      <w:r w:rsidRPr="001C4222">
        <w:rPr>
          <w:rFonts w:ascii="Calibri" w:hAnsi="Calibri" w:cs="Calibri"/>
          <w:color w:val="000000"/>
        </w:rPr>
        <w:t xml:space="preserve"> </w:t>
      </w:r>
      <w:proofErr w:type="spellStart"/>
      <w:r w:rsidRPr="001C4222">
        <w:rPr>
          <w:rFonts w:ascii="Calibri" w:hAnsi="Calibri" w:cs="Calibri"/>
          <w:color w:val="000000"/>
        </w:rPr>
        <w:t>Sources</w:t>
      </w:r>
      <w:proofErr w:type="spellEnd"/>
      <w:r w:rsidRPr="001C4222">
        <w:rPr>
          <w:rFonts w:ascii="Calibri" w:hAnsi="Calibri" w:cs="Calibri"/>
          <w:color w:val="000000"/>
        </w:rPr>
        <w:t xml:space="preserve">): </w:t>
      </w:r>
      <w:proofErr w:type="spellStart"/>
      <w:r w:rsidRPr="001C4222">
        <w:rPr>
          <w:rFonts w:ascii="Calibri" w:hAnsi="Calibri" w:cs="Calibri"/>
          <w:color w:val="000000"/>
        </w:rPr>
        <w:t>Мониторят</w:t>
      </w:r>
      <w:proofErr w:type="spellEnd"/>
      <w:r w:rsidRPr="001C4222">
        <w:rPr>
          <w:rFonts w:ascii="Calibri" w:hAnsi="Calibri" w:cs="Calibri"/>
          <w:color w:val="000000"/>
        </w:rPr>
        <w:t xml:space="preserve"> сигналы операционной системы, такие как SIGINT, SIGTERM и т. д.</w:t>
      </w:r>
    </w:p>
    <w:p w14:paraId="3A49CEB0" w14:textId="5A8CF417" w:rsidR="001C4222" w:rsidRDefault="001C4222" w:rsidP="001C4222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6C7CF2AA" w14:textId="77777777" w:rsidR="001C4222" w:rsidRPr="001C4222" w:rsidRDefault="001C4222" w:rsidP="001C4222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3C8B1625" w14:textId="3A815210" w:rsidR="001C4222" w:rsidRPr="001C4222" w:rsidRDefault="001C4222" w:rsidP="001C4222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1C4222">
        <w:rPr>
          <w:rFonts w:ascii="Calibri" w:hAnsi="Calibri" w:cs="Calibri"/>
          <w:b/>
          <w:bCs/>
          <w:color w:val="000000"/>
        </w:rPr>
        <w:t>Основные методы источников</w:t>
      </w:r>
    </w:p>
    <w:p w14:paraId="4F8403D3" w14:textId="0E360E13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proofErr w:type="spellStart"/>
      <w:r w:rsidRPr="001C4222">
        <w:rPr>
          <w:rFonts w:ascii="Calibri" w:hAnsi="Calibri" w:cs="Calibri"/>
          <w:color w:val="000000"/>
        </w:rPr>
        <w:t>dispatch_source_create</w:t>
      </w:r>
      <w:proofErr w:type="spellEnd"/>
      <w:r w:rsidRPr="001C4222">
        <w:rPr>
          <w:rFonts w:ascii="Calibri" w:hAnsi="Calibri" w:cs="Calibri"/>
          <w:color w:val="000000"/>
        </w:rPr>
        <w:t>: Создает новый источник с указанными типом и дескриптором.</w:t>
      </w:r>
    </w:p>
    <w:p w14:paraId="38FCC387" w14:textId="4AC6B5B6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proofErr w:type="spellStart"/>
      <w:r w:rsidRPr="001C4222">
        <w:rPr>
          <w:rFonts w:ascii="Calibri" w:hAnsi="Calibri" w:cs="Calibri"/>
          <w:color w:val="000000"/>
        </w:rPr>
        <w:t>dispatch_source_set_event_handler</w:t>
      </w:r>
      <w:proofErr w:type="spellEnd"/>
      <w:r w:rsidRPr="001C4222">
        <w:rPr>
          <w:rFonts w:ascii="Calibri" w:hAnsi="Calibri" w:cs="Calibri"/>
          <w:color w:val="000000"/>
        </w:rPr>
        <w:t>: Устанавливает обработчик событий для источника.</w:t>
      </w:r>
    </w:p>
    <w:p w14:paraId="36800FCF" w14:textId="4435D38B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proofErr w:type="spellStart"/>
      <w:r w:rsidRPr="001C4222">
        <w:rPr>
          <w:rFonts w:ascii="Calibri" w:hAnsi="Calibri" w:cs="Calibri"/>
          <w:color w:val="000000"/>
        </w:rPr>
        <w:t>dispatch_resume</w:t>
      </w:r>
      <w:proofErr w:type="spellEnd"/>
      <w:r w:rsidRPr="001C4222">
        <w:rPr>
          <w:rFonts w:ascii="Calibri" w:hAnsi="Calibri" w:cs="Calibri"/>
          <w:color w:val="000000"/>
        </w:rPr>
        <w:t>: Запускает источник для начала мониторинга событий.</w:t>
      </w:r>
    </w:p>
    <w:p w14:paraId="69EB4C31" w14:textId="7777777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proofErr w:type="spellStart"/>
      <w:r w:rsidRPr="001C4222">
        <w:rPr>
          <w:rFonts w:ascii="Calibri" w:hAnsi="Calibri" w:cs="Calibri"/>
          <w:color w:val="000000"/>
        </w:rPr>
        <w:t>dispatch_suspend</w:t>
      </w:r>
      <w:proofErr w:type="spellEnd"/>
      <w:r w:rsidRPr="001C4222">
        <w:rPr>
          <w:rFonts w:ascii="Calibri" w:hAnsi="Calibri" w:cs="Calibri"/>
          <w:color w:val="000000"/>
        </w:rPr>
        <w:t>: Приостанавливает мониторинг событий источника.</w:t>
      </w:r>
    </w:p>
    <w:p w14:paraId="092B1542" w14:textId="7777777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proofErr w:type="spellStart"/>
      <w:r w:rsidRPr="001C4222">
        <w:rPr>
          <w:rFonts w:ascii="Calibri" w:hAnsi="Calibri" w:cs="Calibri"/>
          <w:color w:val="000000"/>
        </w:rPr>
        <w:t>dispatch_source_cancel</w:t>
      </w:r>
      <w:proofErr w:type="spellEnd"/>
      <w:r w:rsidRPr="001C4222">
        <w:rPr>
          <w:rFonts w:ascii="Calibri" w:hAnsi="Calibri" w:cs="Calibri"/>
          <w:color w:val="000000"/>
        </w:rPr>
        <w:t>: Отменяет источник, прекращая мониторинг событий.</w:t>
      </w:r>
    </w:p>
    <w:p w14:paraId="54DB35FB" w14:textId="77777777" w:rsidR="001C4222" w:rsidRPr="001C4222" w:rsidRDefault="001C4222" w:rsidP="001C4222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2FC603CF" w14:textId="5D50EDA6" w:rsidR="001C4222" w:rsidRDefault="001C4222" w:rsidP="001C4222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78B2C712" w14:textId="59E1FB68" w:rsidR="001C4222" w:rsidRPr="001C4222" w:rsidRDefault="001C4222" w:rsidP="001C4222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1C4222">
        <w:rPr>
          <w:rFonts w:ascii="Calibri" w:hAnsi="Calibri" w:cs="Calibri"/>
          <w:b/>
          <w:bCs/>
          <w:color w:val="000000"/>
        </w:rPr>
        <w:t>Применение источников отправки</w:t>
      </w:r>
    </w:p>
    <w:p w14:paraId="7D8BF9D7" w14:textId="7777777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Отслеживание изменений в файловой системе или сетевых сокетах.</w:t>
      </w:r>
    </w:p>
    <w:p w14:paraId="7DFCBA7E" w14:textId="77777777" w:rsidR="001C4222" w:rsidRPr="001C4222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Реализация таймеров для выполнения периодических задач.</w:t>
      </w:r>
    </w:p>
    <w:p w14:paraId="35E0E869" w14:textId="638B6AAF" w:rsidR="00D81B9C" w:rsidRPr="00E5123A" w:rsidRDefault="001C4222" w:rsidP="001C4222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1C4222">
        <w:rPr>
          <w:rFonts w:ascii="Calibri" w:hAnsi="Calibri" w:cs="Calibri"/>
          <w:color w:val="000000"/>
        </w:rPr>
        <w:t>Обработка сигналов операционной системы или других асинхронных событий.</w:t>
      </w:r>
    </w:p>
    <w:sectPr w:rsidR="00D81B9C" w:rsidRPr="00E5123A" w:rsidSect="00ED1775">
      <w:footnotePr>
        <w:numRestart w:val="eachPage"/>
      </w:footnotePr>
      <w:pgSz w:w="11906" w:h="16838"/>
      <w:pgMar w:top="720" w:right="720" w:bottom="720" w:left="720" w:header="0" w:footer="24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D">
      <wne:wch wne:val="00002014"/>
    </wne:keymap>
    <wne:keymap wne:kcmPrimary="186D">
      <wne:wch wne:val="0000201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3285" w14:textId="77777777" w:rsidR="000B6676" w:rsidRDefault="000B6676" w:rsidP="00ED51CD">
      <w:pPr>
        <w:spacing w:line="240" w:lineRule="auto"/>
      </w:pPr>
      <w:r>
        <w:separator/>
      </w:r>
    </w:p>
  </w:endnote>
  <w:endnote w:type="continuationSeparator" w:id="0">
    <w:p w14:paraId="14C324E2" w14:textId="77777777" w:rsidR="000B6676" w:rsidRDefault="000B6676" w:rsidP="00ED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9CB4" w14:textId="77777777" w:rsidR="000B6676" w:rsidRDefault="000B6676" w:rsidP="00ED51CD">
      <w:pPr>
        <w:spacing w:line="240" w:lineRule="auto"/>
      </w:pPr>
      <w:r>
        <w:separator/>
      </w:r>
    </w:p>
  </w:footnote>
  <w:footnote w:type="continuationSeparator" w:id="0">
    <w:p w14:paraId="64D4B329" w14:textId="77777777" w:rsidR="000B6676" w:rsidRDefault="000B6676" w:rsidP="00ED5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0752A1D"/>
    <w:multiLevelType w:val="multilevel"/>
    <w:tmpl w:val="26DAF63C"/>
    <w:lvl w:ilvl="0">
      <w:start w:val="3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93B25"/>
    <w:multiLevelType w:val="multilevel"/>
    <w:tmpl w:val="E4B23DDC"/>
    <w:lvl w:ilvl="0">
      <w:start w:val="4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2B12677"/>
    <w:multiLevelType w:val="multilevel"/>
    <w:tmpl w:val="F356DACE"/>
    <w:lvl w:ilvl="0">
      <w:start w:val="2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C755A16"/>
    <w:multiLevelType w:val="hybridMultilevel"/>
    <w:tmpl w:val="57D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4FA6"/>
    <w:multiLevelType w:val="multilevel"/>
    <w:tmpl w:val="42EEF3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1" w:dllVersion="512" w:checkStyle="1"/>
  <w:proofState w:spelling="clean" w:grammar="clean"/>
  <w:attachedTemplate r:id="rId1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E"/>
    <w:rsid w:val="0000052A"/>
    <w:rsid w:val="00000988"/>
    <w:rsid w:val="000009B9"/>
    <w:rsid w:val="00000C85"/>
    <w:rsid w:val="00001DA7"/>
    <w:rsid w:val="000024E8"/>
    <w:rsid w:val="00005608"/>
    <w:rsid w:val="00005C58"/>
    <w:rsid w:val="00007F3F"/>
    <w:rsid w:val="0001190C"/>
    <w:rsid w:val="00011B43"/>
    <w:rsid w:val="0001217C"/>
    <w:rsid w:val="000131B4"/>
    <w:rsid w:val="000138FF"/>
    <w:rsid w:val="00014D3A"/>
    <w:rsid w:val="00020840"/>
    <w:rsid w:val="00021344"/>
    <w:rsid w:val="00021858"/>
    <w:rsid w:val="000219CD"/>
    <w:rsid w:val="00025A44"/>
    <w:rsid w:val="00026674"/>
    <w:rsid w:val="000301B5"/>
    <w:rsid w:val="00030633"/>
    <w:rsid w:val="00030FCF"/>
    <w:rsid w:val="00032978"/>
    <w:rsid w:val="0003390D"/>
    <w:rsid w:val="0003416A"/>
    <w:rsid w:val="000346B7"/>
    <w:rsid w:val="00034DB4"/>
    <w:rsid w:val="0003598A"/>
    <w:rsid w:val="00035AB9"/>
    <w:rsid w:val="0003655B"/>
    <w:rsid w:val="00036AD7"/>
    <w:rsid w:val="00036E26"/>
    <w:rsid w:val="00042388"/>
    <w:rsid w:val="00042D43"/>
    <w:rsid w:val="00044520"/>
    <w:rsid w:val="000468BA"/>
    <w:rsid w:val="000509E9"/>
    <w:rsid w:val="000525E5"/>
    <w:rsid w:val="00052AE6"/>
    <w:rsid w:val="00052FF4"/>
    <w:rsid w:val="0005337F"/>
    <w:rsid w:val="00053B95"/>
    <w:rsid w:val="000554F0"/>
    <w:rsid w:val="00055679"/>
    <w:rsid w:val="0005630C"/>
    <w:rsid w:val="000564CA"/>
    <w:rsid w:val="0005738B"/>
    <w:rsid w:val="000605D9"/>
    <w:rsid w:val="00060CED"/>
    <w:rsid w:val="00061491"/>
    <w:rsid w:val="00061EEB"/>
    <w:rsid w:val="00062E18"/>
    <w:rsid w:val="00064B75"/>
    <w:rsid w:val="00065B4C"/>
    <w:rsid w:val="00065BEF"/>
    <w:rsid w:val="00065E54"/>
    <w:rsid w:val="00066078"/>
    <w:rsid w:val="0006638B"/>
    <w:rsid w:val="00066AB3"/>
    <w:rsid w:val="00066F64"/>
    <w:rsid w:val="0007118C"/>
    <w:rsid w:val="0007145A"/>
    <w:rsid w:val="000714BB"/>
    <w:rsid w:val="000728BE"/>
    <w:rsid w:val="00073F00"/>
    <w:rsid w:val="00073F01"/>
    <w:rsid w:val="00075F2C"/>
    <w:rsid w:val="00077DF7"/>
    <w:rsid w:val="000809B8"/>
    <w:rsid w:val="000820EC"/>
    <w:rsid w:val="00082275"/>
    <w:rsid w:val="000857D0"/>
    <w:rsid w:val="00085EE5"/>
    <w:rsid w:val="00087CF0"/>
    <w:rsid w:val="00087F85"/>
    <w:rsid w:val="000906E5"/>
    <w:rsid w:val="00091981"/>
    <w:rsid w:val="000921E8"/>
    <w:rsid w:val="00094BF3"/>
    <w:rsid w:val="0009536F"/>
    <w:rsid w:val="0009717A"/>
    <w:rsid w:val="0009797B"/>
    <w:rsid w:val="000A056F"/>
    <w:rsid w:val="000A186B"/>
    <w:rsid w:val="000A1FF1"/>
    <w:rsid w:val="000A22FF"/>
    <w:rsid w:val="000A2FD6"/>
    <w:rsid w:val="000A51FD"/>
    <w:rsid w:val="000A5540"/>
    <w:rsid w:val="000A7A2B"/>
    <w:rsid w:val="000A7B63"/>
    <w:rsid w:val="000A7F2B"/>
    <w:rsid w:val="000B13BC"/>
    <w:rsid w:val="000B2F4E"/>
    <w:rsid w:val="000B49E6"/>
    <w:rsid w:val="000B5240"/>
    <w:rsid w:val="000B6676"/>
    <w:rsid w:val="000B6913"/>
    <w:rsid w:val="000B6AC5"/>
    <w:rsid w:val="000C01AE"/>
    <w:rsid w:val="000C0867"/>
    <w:rsid w:val="000C1442"/>
    <w:rsid w:val="000C2E65"/>
    <w:rsid w:val="000C3C21"/>
    <w:rsid w:val="000C4104"/>
    <w:rsid w:val="000C4A57"/>
    <w:rsid w:val="000C4FF6"/>
    <w:rsid w:val="000C56DC"/>
    <w:rsid w:val="000C5879"/>
    <w:rsid w:val="000C5EE0"/>
    <w:rsid w:val="000C6BEC"/>
    <w:rsid w:val="000C76F6"/>
    <w:rsid w:val="000C7C97"/>
    <w:rsid w:val="000D038A"/>
    <w:rsid w:val="000D07A6"/>
    <w:rsid w:val="000D0D67"/>
    <w:rsid w:val="000D0DBD"/>
    <w:rsid w:val="000D159B"/>
    <w:rsid w:val="000D22B0"/>
    <w:rsid w:val="000D25A0"/>
    <w:rsid w:val="000D3163"/>
    <w:rsid w:val="000D3429"/>
    <w:rsid w:val="000D4091"/>
    <w:rsid w:val="000D51BB"/>
    <w:rsid w:val="000D5200"/>
    <w:rsid w:val="000D5733"/>
    <w:rsid w:val="000D5A2C"/>
    <w:rsid w:val="000D63C9"/>
    <w:rsid w:val="000D64FC"/>
    <w:rsid w:val="000D6780"/>
    <w:rsid w:val="000D7757"/>
    <w:rsid w:val="000E2815"/>
    <w:rsid w:val="000E2A53"/>
    <w:rsid w:val="000E33F6"/>
    <w:rsid w:val="000E3747"/>
    <w:rsid w:val="000E42D3"/>
    <w:rsid w:val="000E5B7F"/>
    <w:rsid w:val="000E5F97"/>
    <w:rsid w:val="000E61D6"/>
    <w:rsid w:val="000E704A"/>
    <w:rsid w:val="000E73A2"/>
    <w:rsid w:val="000F031B"/>
    <w:rsid w:val="000F0526"/>
    <w:rsid w:val="000F0B2D"/>
    <w:rsid w:val="000F23B2"/>
    <w:rsid w:val="000F3369"/>
    <w:rsid w:val="000F3EA0"/>
    <w:rsid w:val="000F48BD"/>
    <w:rsid w:val="000F60EF"/>
    <w:rsid w:val="000F67B0"/>
    <w:rsid w:val="000F6EFA"/>
    <w:rsid w:val="0010204A"/>
    <w:rsid w:val="00102370"/>
    <w:rsid w:val="00102623"/>
    <w:rsid w:val="001031C3"/>
    <w:rsid w:val="00104B77"/>
    <w:rsid w:val="00104DB8"/>
    <w:rsid w:val="00105112"/>
    <w:rsid w:val="001103B2"/>
    <w:rsid w:val="00111496"/>
    <w:rsid w:val="0011160A"/>
    <w:rsid w:val="001129BE"/>
    <w:rsid w:val="00112A68"/>
    <w:rsid w:val="001136C0"/>
    <w:rsid w:val="00114E6F"/>
    <w:rsid w:val="00116548"/>
    <w:rsid w:val="00116899"/>
    <w:rsid w:val="001169F0"/>
    <w:rsid w:val="00120486"/>
    <w:rsid w:val="00121BE4"/>
    <w:rsid w:val="00123725"/>
    <w:rsid w:val="00124B14"/>
    <w:rsid w:val="001255E4"/>
    <w:rsid w:val="00125F35"/>
    <w:rsid w:val="0012665C"/>
    <w:rsid w:val="001277B8"/>
    <w:rsid w:val="00130058"/>
    <w:rsid w:val="001301F4"/>
    <w:rsid w:val="0013076A"/>
    <w:rsid w:val="0013176A"/>
    <w:rsid w:val="00132918"/>
    <w:rsid w:val="00132BCC"/>
    <w:rsid w:val="0013590D"/>
    <w:rsid w:val="0013652C"/>
    <w:rsid w:val="00140D3B"/>
    <w:rsid w:val="00140D9B"/>
    <w:rsid w:val="00142C38"/>
    <w:rsid w:val="00143FFB"/>
    <w:rsid w:val="00144D22"/>
    <w:rsid w:val="001543D7"/>
    <w:rsid w:val="001546FF"/>
    <w:rsid w:val="00154A81"/>
    <w:rsid w:val="00155D07"/>
    <w:rsid w:val="001560D4"/>
    <w:rsid w:val="00156559"/>
    <w:rsid w:val="00156C0E"/>
    <w:rsid w:val="00160A1A"/>
    <w:rsid w:val="001624DE"/>
    <w:rsid w:val="001640D8"/>
    <w:rsid w:val="00166845"/>
    <w:rsid w:val="00167898"/>
    <w:rsid w:val="001701A6"/>
    <w:rsid w:val="0017310D"/>
    <w:rsid w:val="00174456"/>
    <w:rsid w:val="001745FE"/>
    <w:rsid w:val="001746C2"/>
    <w:rsid w:val="00176184"/>
    <w:rsid w:val="001761D7"/>
    <w:rsid w:val="00176870"/>
    <w:rsid w:val="001768B8"/>
    <w:rsid w:val="00176A39"/>
    <w:rsid w:val="00180166"/>
    <w:rsid w:val="0018090B"/>
    <w:rsid w:val="00180C24"/>
    <w:rsid w:val="00181BC8"/>
    <w:rsid w:val="00181D4B"/>
    <w:rsid w:val="00181FF2"/>
    <w:rsid w:val="00183325"/>
    <w:rsid w:val="00184041"/>
    <w:rsid w:val="0018434A"/>
    <w:rsid w:val="00184A17"/>
    <w:rsid w:val="00184DB8"/>
    <w:rsid w:val="001863AD"/>
    <w:rsid w:val="00186529"/>
    <w:rsid w:val="001867BE"/>
    <w:rsid w:val="00190C66"/>
    <w:rsid w:val="00191A0F"/>
    <w:rsid w:val="00193560"/>
    <w:rsid w:val="00193A57"/>
    <w:rsid w:val="00193C72"/>
    <w:rsid w:val="001942AB"/>
    <w:rsid w:val="001948EA"/>
    <w:rsid w:val="00194D9C"/>
    <w:rsid w:val="001953B9"/>
    <w:rsid w:val="00195A59"/>
    <w:rsid w:val="00195E3F"/>
    <w:rsid w:val="00196362"/>
    <w:rsid w:val="001974AA"/>
    <w:rsid w:val="00197F04"/>
    <w:rsid w:val="001A144A"/>
    <w:rsid w:val="001A14D3"/>
    <w:rsid w:val="001A193C"/>
    <w:rsid w:val="001A26AF"/>
    <w:rsid w:val="001A2711"/>
    <w:rsid w:val="001A2E07"/>
    <w:rsid w:val="001A3C00"/>
    <w:rsid w:val="001A3C08"/>
    <w:rsid w:val="001A404E"/>
    <w:rsid w:val="001A46B7"/>
    <w:rsid w:val="001A4C64"/>
    <w:rsid w:val="001A4F03"/>
    <w:rsid w:val="001A6080"/>
    <w:rsid w:val="001A61D9"/>
    <w:rsid w:val="001A68A0"/>
    <w:rsid w:val="001A7881"/>
    <w:rsid w:val="001B1AD9"/>
    <w:rsid w:val="001B2416"/>
    <w:rsid w:val="001B254B"/>
    <w:rsid w:val="001B26D7"/>
    <w:rsid w:val="001B2D09"/>
    <w:rsid w:val="001B36C6"/>
    <w:rsid w:val="001B5054"/>
    <w:rsid w:val="001B58F1"/>
    <w:rsid w:val="001B62E4"/>
    <w:rsid w:val="001B6B92"/>
    <w:rsid w:val="001B7145"/>
    <w:rsid w:val="001C0509"/>
    <w:rsid w:val="001C1387"/>
    <w:rsid w:val="001C15DE"/>
    <w:rsid w:val="001C3DCE"/>
    <w:rsid w:val="001C4222"/>
    <w:rsid w:val="001C598C"/>
    <w:rsid w:val="001C6F01"/>
    <w:rsid w:val="001C7767"/>
    <w:rsid w:val="001C7927"/>
    <w:rsid w:val="001D0097"/>
    <w:rsid w:val="001D026C"/>
    <w:rsid w:val="001D0797"/>
    <w:rsid w:val="001D0AB7"/>
    <w:rsid w:val="001D0F2B"/>
    <w:rsid w:val="001D0F65"/>
    <w:rsid w:val="001D10C1"/>
    <w:rsid w:val="001D4920"/>
    <w:rsid w:val="001D54A7"/>
    <w:rsid w:val="001D627C"/>
    <w:rsid w:val="001D62EF"/>
    <w:rsid w:val="001D7D63"/>
    <w:rsid w:val="001E07D8"/>
    <w:rsid w:val="001E0E63"/>
    <w:rsid w:val="001E1B72"/>
    <w:rsid w:val="001E1F64"/>
    <w:rsid w:val="001E2022"/>
    <w:rsid w:val="001E3141"/>
    <w:rsid w:val="001E360E"/>
    <w:rsid w:val="001E4CBE"/>
    <w:rsid w:val="001E4E3A"/>
    <w:rsid w:val="001E5630"/>
    <w:rsid w:val="001F00FE"/>
    <w:rsid w:val="001F027A"/>
    <w:rsid w:val="001F0FEE"/>
    <w:rsid w:val="001F19C9"/>
    <w:rsid w:val="001F1EE3"/>
    <w:rsid w:val="001F21A8"/>
    <w:rsid w:val="001F60DC"/>
    <w:rsid w:val="001F63E5"/>
    <w:rsid w:val="001F7708"/>
    <w:rsid w:val="00201021"/>
    <w:rsid w:val="00201476"/>
    <w:rsid w:val="002039A7"/>
    <w:rsid w:val="00204572"/>
    <w:rsid w:val="00204C38"/>
    <w:rsid w:val="0020577E"/>
    <w:rsid w:val="00205BD3"/>
    <w:rsid w:val="00205C84"/>
    <w:rsid w:val="002116E7"/>
    <w:rsid w:val="0021175C"/>
    <w:rsid w:val="0021180F"/>
    <w:rsid w:val="0021216F"/>
    <w:rsid w:val="00213CEB"/>
    <w:rsid w:val="0021489F"/>
    <w:rsid w:val="00214977"/>
    <w:rsid w:val="00215D3A"/>
    <w:rsid w:val="00216E64"/>
    <w:rsid w:val="00216E85"/>
    <w:rsid w:val="0021732D"/>
    <w:rsid w:val="00220144"/>
    <w:rsid w:val="00220680"/>
    <w:rsid w:val="00220C6B"/>
    <w:rsid w:val="00220D94"/>
    <w:rsid w:val="002244E5"/>
    <w:rsid w:val="00227545"/>
    <w:rsid w:val="00232FF6"/>
    <w:rsid w:val="00233029"/>
    <w:rsid w:val="0023344E"/>
    <w:rsid w:val="00233456"/>
    <w:rsid w:val="00234632"/>
    <w:rsid w:val="002349CD"/>
    <w:rsid w:val="00235C8A"/>
    <w:rsid w:val="00236C5C"/>
    <w:rsid w:val="00237D4E"/>
    <w:rsid w:val="0024059A"/>
    <w:rsid w:val="00240CDB"/>
    <w:rsid w:val="00240F70"/>
    <w:rsid w:val="002415E3"/>
    <w:rsid w:val="0024167E"/>
    <w:rsid w:val="0024192A"/>
    <w:rsid w:val="00241DCF"/>
    <w:rsid w:val="00242465"/>
    <w:rsid w:val="0024270B"/>
    <w:rsid w:val="00242BA3"/>
    <w:rsid w:val="00243B0F"/>
    <w:rsid w:val="00243F34"/>
    <w:rsid w:val="00247E8A"/>
    <w:rsid w:val="00250263"/>
    <w:rsid w:val="00250B8B"/>
    <w:rsid w:val="00250B97"/>
    <w:rsid w:val="00251364"/>
    <w:rsid w:val="0025287D"/>
    <w:rsid w:val="00252E56"/>
    <w:rsid w:val="00253944"/>
    <w:rsid w:val="00253B1E"/>
    <w:rsid w:val="002540E7"/>
    <w:rsid w:val="00254110"/>
    <w:rsid w:val="00254951"/>
    <w:rsid w:val="00255039"/>
    <w:rsid w:val="00255070"/>
    <w:rsid w:val="00255EF5"/>
    <w:rsid w:val="0025668F"/>
    <w:rsid w:val="002604B3"/>
    <w:rsid w:val="00260AB9"/>
    <w:rsid w:val="00261180"/>
    <w:rsid w:val="002628E8"/>
    <w:rsid w:val="002652F2"/>
    <w:rsid w:val="00265AEA"/>
    <w:rsid w:val="002667B4"/>
    <w:rsid w:val="0026761E"/>
    <w:rsid w:val="0027010A"/>
    <w:rsid w:val="002712A9"/>
    <w:rsid w:val="002721E3"/>
    <w:rsid w:val="00272357"/>
    <w:rsid w:val="0027293F"/>
    <w:rsid w:val="00273791"/>
    <w:rsid w:val="00274673"/>
    <w:rsid w:val="0027495F"/>
    <w:rsid w:val="0027535C"/>
    <w:rsid w:val="00276140"/>
    <w:rsid w:val="00276BF6"/>
    <w:rsid w:val="00281495"/>
    <w:rsid w:val="00282853"/>
    <w:rsid w:val="002833F9"/>
    <w:rsid w:val="00284BA0"/>
    <w:rsid w:val="0028621B"/>
    <w:rsid w:val="002862CD"/>
    <w:rsid w:val="0028683F"/>
    <w:rsid w:val="0028698F"/>
    <w:rsid w:val="00286C1C"/>
    <w:rsid w:val="00286DD8"/>
    <w:rsid w:val="00290177"/>
    <w:rsid w:val="00290AF3"/>
    <w:rsid w:val="002920AF"/>
    <w:rsid w:val="00293816"/>
    <w:rsid w:val="00293C0A"/>
    <w:rsid w:val="00294AD2"/>
    <w:rsid w:val="00294EC4"/>
    <w:rsid w:val="002953D6"/>
    <w:rsid w:val="00295EF3"/>
    <w:rsid w:val="00296530"/>
    <w:rsid w:val="00297396"/>
    <w:rsid w:val="002A07F6"/>
    <w:rsid w:val="002A1650"/>
    <w:rsid w:val="002A28B3"/>
    <w:rsid w:val="002A31F2"/>
    <w:rsid w:val="002A3CC4"/>
    <w:rsid w:val="002A540D"/>
    <w:rsid w:val="002A58FE"/>
    <w:rsid w:val="002A6A5B"/>
    <w:rsid w:val="002A7731"/>
    <w:rsid w:val="002B1DB1"/>
    <w:rsid w:val="002B21A4"/>
    <w:rsid w:val="002B25E6"/>
    <w:rsid w:val="002B31F0"/>
    <w:rsid w:val="002B34CE"/>
    <w:rsid w:val="002B36F0"/>
    <w:rsid w:val="002B377E"/>
    <w:rsid w:val="002B4138"/>
    <w:rsid w:val="002B4C76"/>
    <w:rsid w:val="002B4CAF"/>
    <w:rsid w:val="002B5CE0"/>
    <w:rsid w:val="002B6286"/>
    <w:rsid w:val="002B680D"/>
    <w:rsid w:val="002B6AD1"/>
    <w:rsid w:val="002B7126"/>
    <w:rsid w:val="002C1AAA"/>
    <w:rsid w:val="002C49E8"/>
    <w:rsid w:val="002C7B67"/>
    <w:rsid w:val="002C7C62"/>
    <w:rsid w:val="002D1484"/>
    <w:rsid w:val="002D16AF"/>
    <w:rsid w:val="002D29CF"/>
    <w:rsid w:val="002D3206"/>
    <w:rsid w:val="002D4502"/>
    <w:rsid w:val="002D4F6F"/>
    <w:rsid w:val="002D5E03"/>
    <w:rsid w:val="002D653B"/>
    <w:rsid w:val="002D6BDA"/>
    <w:rsid w:val="002D70E4"/>
    <w:rsid w:val="002D7B2B"/>
    <w:rsid w:val="002D7B92"/>
    <w:rsid w:val="002D7D70"/>
    <w:rsid w:val="002E0448"/>
    <w:rsid w:val="002E113F"/>
    <w:rsid w:val="002E1C77"/>
    <w:rsid w:val="002E333E"/>
    <w:rsid w:val="002E338E"/>
    <w:rsid w:val="002E3CC4"/>
    <w:rsid w:val="002E5A61"/>
    <w:rsid w:val="002E5EA8"/>
    <w:rsid w:val="002E66C4"/>
    <w:rsid w:val="002E7E0F"/>
    <w:rsid w:val="002F0182"/>
    <w:rsid w:val="002F26F9"/>
    <w:rsid w:val="002F3B7A"/>
    <w:rsid w:val="002F5A41"/>
    <w:rsid w:val="002F5BEC"/>
    <w:rsid w:val="002F7C69"/>
    <w:rsid w:val="003014E5"/>
    <w:rsid w:val="00301FB1"/>
    <w:rsid w:val="00302107"/>
    <w:rsid w:val="003022E6"/>
    <w:rsid w:val="003026D2"/>
    <w:rsid w:val="003027A1"/>
    <w:rsid w:val="0030322A"/>
    <w:rsid w:val="0030537C"/>
    <w:rsid w:val="003053AC"/>
    <w:rsid w:val="00305A7E"/>
    <w:rsid w:val="0030774B"/>
    <w:rsid w:val="003116C0"/>
    <w:rsid w:val="0031179F"/>
    <w:rsid w:val="003131DC"/>
    <w:rsid w:val="0031328C"/>
    <w:rsid w:val="00313BBC"/>
    <w:rsid w:val="003153CE"/>
    <w:rsid w:val="003164F4"/>
    <w:rsid w:val="00317936"/>
    <w:rsid w:val="00317AA4"/>
    <w:rsid w:val="00320374"/>
    <w:rsid w:val="00322BDA"/>
    <w:rsid w:val="003242C0"/>
    <w:rsid w:val="00325127"/>
    <w:rsid w:val="00325E0A"/>
    <w:rsid w:val="00326116"/>
    <w:rsid w:val="00326897"/>
    <w:rsid w:val="00327036"/>
    <w:rsid w:val="00327F62"/>
    <w:rsid w:val="00330115"/>
    <w:rsid w:val="0033105C"/>
    <w:rsid w:val="00332340"/>
    <w:rsid w:val="003327B4"/>
    <w:rsid w:val="00332CAB"/>
    <w:rsid w:val="00333533"/>
    <w:rsid w:val="00333AF9"/>
    <w:rsid w:val="00334CF3"/>
    <w:rsid w:val="00334D22"/>
    <w:rsid w:val="003352B5"/>
    <w:rsid w:val="00337F59"/>
    <w:rsid w:val="00340E2D"/>
    <w:rsid w:val="00341B2D"/>
    <w:rsid w:val="0034216E"/>
    <w:rsid w:val="00343A98"/>
    <w:rsid w:val="003475A9"/>
    <w:rsid w:val="00347C06"/>
    <w:rsid w:val="00351071"/>
    <w:rsid w:val="0035157D"/>
    <w:rsid w:val="00351ED5"/>
    <w:rsid w:val="003524BE"/>
    <w:rsid w:val="00353437"/>
    <w:rsid w:val="003534C3"/>
    <w:rsid w:val="00354B7F"/>
    <w:rsid w:val="00355237"/>
    <w:rsid w:val="00355579"/>
    <w:rsid w:val="0035561F"/>
    <w:rsid w:val="00355F64"/>
    <w:rsid w:val="0035682B"/>
    <w:rsid w:val="00356845"/>
    <w:rsid w:val="003603B3"/>
    <w:rsid w:val="0036094E"/>
    <w:rsid w:val="00362B20"/>
    <w:rsid w:val="00362DB2"/>
    <w:rsid w:val="00363F70"/>
    <w:rsid w:val="00364031"/>
    <w:rsid w:val="00364358"/>
    <w:rsid w:val="003645BC"/>
    <w:rsid w:val="003661EC"/>
    <w:rsid w:val="00366289"/>
    <w:rsid w:val="0036635C"/>
    <w:rsid w:val="00371226"/>
    <w:rsid w:val="00372216"/>
    <w:rsid w:val="0037265F"/>
    <w:rsid w:val="0037273E"/>
    <w:rsid w:val="003736E5"/>
    <w:rsid w:val="00373B71"/>
    <w:rsid w:val="00374571"/>
    <w:rsid w:val="0037524D"/>
    <w:rsid w:val="00375254"/>
    <w:rsid w:val="003760F5"/>
    <w:rsid w:val="003761E5"/>
    <w:rsid w:val="00376346"/>
    <w:rsid w:val="0037685B"/>
    <w:rsid w:val="00376D4A"/>
    <w:rsid w:val="00377FFD"/>
    <w:rsid w:val="003814B5"/>
    <w:rsid w:val="003816C6"/>
    <w:rsid w:val="00382346"/>
    <w:rsid w:val="00382E0E"/>
    <w:rsid w:val="00383A3C"/>
    <w:rsid w:val="00384BAE"/>
    <w:rsid w:val="00385884"/>
    <w:rsid w:val="0038629F"/>
    <w:rsid w:val="0038714D"/>
    <w:rsid w:val="00387B0A"/>
    <w:rsid w:val="00387B10"/>
    <w:rsid w:val="00390578"/>
    <w:rsid w:val="00390E3A"/>
    <w:rsid w:val="003917FC"/>
    <w:rsid w:val="00391D46"/>
    <w:rsid w:val="00392B6E"/>
    <w:rsid w:val="00392C4F"/>
    <w:rsid w:val="00394BAD"/>
    <w:rsid w:val="0039519E"/>
    <w:rsid w:val="003A0386"/>
    <w:rsid w:val="003A1C71"/>
    <w:rsid w:val="003A21AB"/>
    <w:rsid w:val="003A4707"/>
    <w:rsid w:val="003A4CD0"/>
    <w:rsid w:val="003A79A4"/>
    <w:rsid w:val="003A79AD"/>
    <w:rsid w:val="003B1308"/>
    <w:rsid w:val="003B1BBD"/>
    <w:rsid w:val="003B1CAD"/>
    <w:rsid w:val="003B237E"/>
    <w:rsid w:val="003B24B6"/>
    <w:rsid w:val="003B49BA"/>
    <w:rsid w:val="003B4B28"/>
    <w:rsid w:val="003B4C20"/>
    <w:rsid w:val="003B54E4"/>
    <w:rsid w:val="003B61F1"/>
    <w:rsid w:val="003B6D5C"/>
    <w:rsid w:val="003B7546"/>
    <w:rsid w:val="003C0776"/>
    <w:rsid w:val="003C0EFB"/>
    <w:rsid w:val="003C1A4A"/>
    <w:rsid w:val="003C30D5"/>
    <w:rsid w:val="003C38E7"/>
    <w:rsid w:val="003C4759"/>
    <w:rsid w:val="003C545B"/>
    <w:rsid w:val="003C652A"/>
    <w:rsid w:val="003C666B"/>
    <w:rsid w:val="003C73F2"/>
    <w:rsid w:val="003C76D9"/>
    <w:rsid w:val="003C79CD"/>
    <w:rsid w:val="003D17E4"/>
    <w:rsid w:val="003D3100"/>
    <w:rsid w:val="003D3EA2"/>
    <w:rsid w:val="003D4423"/>
    <w:rsid w:val="003D50F6"/>
    <w:rsid w:val="003D60A7"/>
    <w:rsid w:val="003D749C"/>
    <w:rsid w:val="003E011E"/>
    <w:rsid w:val="003E08DB"/>
    <w:rsid w:val="003E0E34"/>
    <w:rsid w:val="003E13D3"/>
    <w:rsid w:val="003E183C"/>
    <w:rsid w:val="003E27A3"/>
    <w:rsid w:val="003E309D"/>
    <w:rsid w:val="003E3DA7"/>
    <w:rsid w:val="003E4372"/>
    <w:rsid w:val="003E4AB0"/>
    <w:rsid w:val="003E4D74"/>
    <w:rsid w:val="003E57E1"/>
    <w:rsid w:val="003E594D"/>
    <w:rsid w:val="003E5A53"/>
    <w:rsid w:val="003E6764"/>
    <w:rsid w:val="003E70BD"/>
    <w:rsid w:val="003E76E2"/>
    <w:rsid w:val="003E7718"/>
    <w:rsid w:val="003E7F3C"/>
    <w:rsid w:val="003F01BD"/>
    <w:rsid w:val="003F21FE"/>
    <w:rsid w:val="003F2B0B"/>
    <w:rsid w:val="003F4E86"/>
    <w:rsid w:val="003F6228"/>
    <w:rsid w:val="003F66DE"/>
    <w:rsid w:val="003F798C"/>
    <w:rsid w:val="00400178"/>
    <w:rsid w:val="004016C6"/>
    <w:rsid w:val="004017D5"/>
    <w:rsid w:val="0040290C"/>
    <w:rsid w:val="004034E4"/>
    <w:rsid w:val="00403B57"/>
    <w:rsid w:val="004040E0"/>
    <w:rsid w:val="0040472A"/>
    <w:rsid w:val="0040512F"/>
    <w:rsid w:val="004059D4"/>
    <w:rsid w:val="00406036"/>
    <w:rsid w:val="00407428"/>
    <w:rsid w:val="00410B6E"/>
    <w:rsid w:val="00411001"/>
    <w:rsid w:val="004111B8"/>
    <w:rsid w:val="00411A4B"/>
    <w:rsid w:val="00411DCD"/>
    <w:rsid w:val="00411FB7"/>
    <w:rsid w:val="0041261F"/>
    <w:rsid w:val="00415D1C"/>
    <w:rsid w:val="00420E22"/>
    <w:rsid w:val="00421BCE"/>
    <w:rsid w:val="00422998"/>
    <w:rsid w:val="00422D87"/>
    <w:rsid w:val="004244DC"/>
    <w:rsid w:val="0042676F"/>
    <w:rsid w:val="00426A59"/>
    <w:rsid w:val="00426FFF"/>
    <w:rsid w:val="004271F8"/>
    <w:rsid w:val="0042722F"/>
    <w:rsid w:val="00427C12"/>
    <w:rsid w:val="00431008"/>
    <w:rsid w:val="004312CE"/>
    <w:rsid w:val="00432046"/>
    <w:rsid w:val="00432061"/>
    <w:rsid w:val="00432D3D"/>
    <w:rsid w:val="004348D1"/>
    <w:rsid w:val="0043687C"/>
    <w:rsid w:val="00437277"/>
    <w:rsid w:val="00437683"/>
    <w:rsid w:val="00437AB4"/>
    <w:rsid w:val="00440729"/>
    <w:rsid w:val="00440B0A"/>
    <w:rsid w:val="00440C6B"/>
    <w:rsid w:val="00442140"/>
    <w:rsid w:val="00442641"/>
    <w:rsid w:val="00443A31"/>
    <w:rsid w:val="004445D7"/>
    <w:rsid w:val="00444C33"/>
    <w:rsid w:val="0044593D"/>
    <w:rsid w:val="004467A6"/>
    <w:rsid w:val="00447BDC"/>
    <w:rsid w:val="00447DF3"/>
    <w:rsid w:val="00450E9E"/>
    <w:rsid w:val="004513EA"/>
    <w:rsid w:val="00451613"/>
    <w:rsid w:val="004516EC"/>
    <w:rsid w:val="00451FDB"/>
    <w:rsid w:val="00452E71"/>
    <w:rsid w:val="004540E5"/>
    <w:rsid w:val="0045422E"/>
    <w:rsid w:val="004562AB"/>
    <w:rsid w:val="004574CC"/>
    <w:rsid w:val="00457537"/>
    <w:rsid w:val="0046276F"/>
    <w:rsid w:val="004627E8"/>
    <w:rsid w:val="004632DF"/>
    <w:rsid w:val="00464F2B"/>
    <w:rsid w:val="0046599B"/>
    <w:rsid w:val="00467695"/>
    <w:rsid w:val="00467D0B"/>
    <w:rsid w:val="004708F4"/>
    <w:rsid w:val="00470FAF"/>
    <w:rsid w:val="00471549"/>
    <w:rsid w:val="00471CE3"/>
    <w:rsid w:val="00471FE6"/>
    <w:rsid w:val="00472486"/>
    <w:rsid w:val="004724B4"/>
    <w:rsid w:val="00473A28"/>
    <w:rsid w:val="004749F5"/>
    <w:rsid w:val="00474F44"/>
    <w:rsid w:val="004758C1"/>
    <w:rsid w:val="00475CE7"/>
    <w:rsid w:val="00476128"/>
    <w:rsid w:val="0047633B"/>
    <w:rsid w:val="0047720D"/>
    <w:rsid w:val="00480142"/>
    <w:rsid w:val="00480967"/>
    <w:rsid w:val="00482E84"/>
    <w:rsid w:val="004837EF"/>
    <w:rsid w:val="00485409"/>
    <w:rsid w:val="00485857"/>
    <w:rsid w:val="0048596A"/>
    <w:rsid w:val="00487219"/>
    <w:rsid w:val="004872A1"/>
    <w:rsid w:val="00490258"/>
    <w:rsid w:val="00490E54"/>
    <w:rsid w:val="00491C0C"/>
    <w:rsid w:val="00491D78"/>
    <w:rsid w:val="0049209A"/>
    <w:rsid w:val="004925A3"/>
    <w:rsid w:val="004933DE"/>
    <w:rsid w:val="0049370C"/>
    <w:rsid w:val="0049486A"/>
    <w:rsid w:val="00495B59"/>
    <w:rsid w:val="004A05DC"/>
    <w:rsid w:val="004A1D5A"/>
    <w:rsid w:val="004A1DF0"/>
    <w:rsid w:val="004A2173"/>
    <w:rsid w:val="004A33CD"/>
    <w:rsid w:val="004A380E"/>
    <w:rsid w:val="004A3B9A"/>
    <w:rsid w:val="004A426B"/>
    <w:rsid w:val="004A45C9"/>
    <w:rsid w:val="004A4D43"/>
    <w:rsid w:val="004A5166"/>
    <w:rsid w:val="004A57C8"/>
    <w:rsid w:val="004A6967"/>
    <w:rsid w:val="004A72BA"/>
    <w:rsid w:val="004B0911"/>
    <w:rsid w:val="004B0985"/>
    <w:rsid w:val="004B1177"/>
    <w:rsid w:val="004B1762"/>
    <w:rsid w:val="004B183E"/>
    <w:rsid w:val="004B1D2F"/>
    <w:rsid w:val="004B4A1C"/>
    <w:rsid w:val="004B4B55"/>
    <w:rsid w:val="004B59B4"/>
    <w:rsid w:val="004B6715"/>
    <w:rsid w:val="004C1780"/>
    <w:rsid w:val="004C1CD1"/>
    <w:rsid w:val="004C4AC7"/>
    <w:rsid w:val="004C61A6"/>
    <w:rsid w:val="004C75C8"/>
    <w:rsid w:val="004C7CE4"/>
    <w:rsid w:val="004D07AD"/>
    <w:rsid w:val="004D14C0"/>
    <w:rsid w:val="004D2271"/>
    <w:rsid w:val="004D2564"/>
    <w:rsid w:val="004D2C9D"/>
    <w:rsid w:val="004D2E1E"/>
    <w:rsid w:val="004D3911"/>
    <w:rsid w:val="004D4E14"/>
    <w:rsid w:val="004D5638"/>
    <w:rsid w:val="004D5892"/>
    <w:rsid w:val="004E090F"/>
    <w:rsid w:val="004E248F"/>
    <w:rsid w:val="004E2E63"/>
    <w:rsid w:val="004E3F0D"/>
    <w:rsid w:val="004E4944"/>
    <w:rsid w:val="004E5A1F"/>
    <w:rsid w:val="004F028D"/>
    <w:rsid w:val="004F0DAB"/>
    <w:rsid w:val="004F12AA"/>
    <w:rsid w:val="004F33E4"/>
    <w:rsid w:val="004F35EC"/>
    <w:rsid w:val="004F3779"/>
    <w:rsid w:val="004F3CB3"/>
    <w:rsid w:val="004F4C69"/>
    <w:rsid w:val="004F4DC0"/>
    <w:rsid w:val="004F5690"/>
    <w:rsid w:val="004F67B5"/>
    <w:rsid w:val="004F79D1"/>
    <w:rsid w:val="00501263"/>
    <w:rsid w:val="005012CF"/>
    <w:rsid w:val="00501A24"/>
    <w:rsid w:val="00502AE7"/>
    <w:rsid w:val="005039AE"/>
    <w:rsid w:val="00504A7B"/>
    <w:rsid w:val="00504B81"/>
    <w:rsid w:val="005050DC"/>
    <w:rsid w:val="005054C0"/>
    <w:rsid w:val="005101A8"/>
    <w:rsid w:val="00510A1A"/>
    <w:rsid w:val="005115B3"/>
    <w:rsid w:val="00511FEF"/>
    <w:rsid w:val="00512B33"/>
    <w:rsid w:val="0051389A"/>
    <w:rsid w:val="005175C3"/>
    <w:rsid w:val="00520BDD"/>
    <w:rsid w:val="00521197"/>
    <w:rsid w:val="00521BFA"/>
    <w:rsid w:val="00522E4A"/>
    <w:rsid w:val="005241B0"/>
    <w:rsid w:val="005244A2"/>
    <w:rsid w:val="005247AB"/>
    <w:rsid w:val="005256B7"/>
    <w:rsid w:val="00526512"/>
    <w:rsid w:val="00526E1C"/>
    <w:rsid w:val="0052743A"/>
    <w:rsid w:val="00531D54"/>
    <w:rsid w:val="00532320"/>
    <w:rsid w:val="00532D59"/>
    <w:rsid w:val="0053309A"/>
    <w:rsid w:val="005330D2"/>
    <w:rsid w:val="0053401D"/>
    <w:rsid w:val="0053475E"/>
    <w:rsid w:val="00534D36"/>
    <w:rsid w:val="005354B7"/>
    <w:rsid w:val="00536879"/>
    <w:rsid w:val="00537AAE"/>
    <w:rsid w:val="00540110"/>
    <w:rsid w:val="00541205"/>
    <w:rsid w:val="00543D59"/>
    <w:rsid w:val="00543E42"/>
    <w:rsid w:val="00544012"/>
    <w:rsid w:val="0054569B"/>
    <w:rsid w:val="005461A8"/>
    <w:rsid w:val="005464BE"/>
    <w:rsid w:val="00546523"/>
    <w:rsid w:val="00546E8B"/>
    <w:rsid w:val="005472DA"/>
    <w:rsid w:val="005473E2"/>
    <w:rsid w:val="00547B1B"/>
    <w:rsid w:val="00547DE1"/>
    <w:rsid w:val="0055069E"/>
    <w:rsid w:val="00552EEC"/>
    <w:rsid w:val="00554554"/>
    <w:rsid w:val="00555780"/>
    <w:rsid w:val="0055596A"/>
    <w:rsid w:val="00555B81"/>
    <w:rsid w:val="00556308"/>
    <w:rsid w:val="00556638"/>
    <w:rsid w:val="00556A70"/>
    <w:rsid w:val="00557396"/>
    <w:rsid w:val="00560B56"/>
    <w:rsid w:val="00560B67"/>
    <w:rsid w:val="00561EAF"/>
    <w:rsid w:val="00562475"/>
    <w:rsid w:val="0056357E"/>
    <w:rsid w:val="00564613"/>
    <w:rsid w:val="00564ABC"/>
    <w:rsid w:val="00564DDA"/>
    <w:rsid w:val="0056525A"/>
    <w:rsid w:val="00565AAD"/>
    <w:rsid w:val="005667A2"/>
    <w:rsid w:val="00566E49"/>
    <w:rsid w:val="00567288"/>
    <w:rsid w:val="00567C4E"/>
    <w:rsid w:val="00570799"/>
    <w:rsid w:val="005707BA"/>
    <w:rsid w:val="0057290A"/>
    <w:rsid w:val="0057442B"/>
    <w:rsid w:val="0057452C"/>
    <w:rsid w:val="00574DDC"/>
    <w:rsid w:val="00574F88"/>
    <w:rsid w:val="00577728"/>
    <w:rsid w:val="0058210A"/>
    <w:rsid w:val="00582530"/>
    <w:rsid w:val="00582A0A"/>
    <w:rsid w:val="0058356D"/>
    <w:rsid w:val="0058372A"/>
    <w:rsid w:val="005837CA"/>
    <w:rsid w:val="0058489C"/>
    <w:rsid w:val="005869F8"/>
    <w:rsid w:val="00587E63"/>
    <w:rsid w:val="005907CC"/>
    <w:rsid w:val="00591467"/>
    <w:rsid w:val="00591895"/>
    <w:rsid w:val="00593E4B"/>
    <w:rsid w:val="00593FF5"/>
    <w:rsid w:val="0059586F"/>
    <w:rsid w:val="00596BD4"/>
    <w:rsid w:val="00596C0A"/>
    <w:rsid w:val="00596F1F"/>
    <w:rsid w:val="00597295"/>
    <w:rsid w:val="00597A66"/>
    <w:rsid w:val="00597FB8"/>
    <w:rsid w:val="005A0ECE"/>
    <w:rsid w:val="005A37D5"/>
    <w:rsid w:val="005A3CC9"/>
    <w:rsid w:val="005A44EE"/>
    <w:rsid w:val="005A606C"/>
    <w:rsid w:val="005A66FD"/>
    <w:rsid w:val="005A69FC"/>
    <w:rsid w:val="005A6CCB"/>
    <w:rsid w:val="005B00A8"/>
    <w:rsid w:val="005B1325"/>
    <w:rsid w:val="005B1802"/>
    <w:rsid w:val="005B2FDC"/>
    <w:rsid w:val="005B3977"/>
    <w:rsid w:val="005B444C"/>
    <w:rsid w:val="005B4A36"/>
    <w:rsid w:val="005B4EF3"/>
    <w:rsid w:val="005B5EFD"/>
    <w:rsid w:val="005B7F9D"/>
    <w:rsid w:val="005C1175"/>
    <w:rsid w:val="005C305A"/>
    <w:rsid w:val="005C32FA"/>
    <w:rsid w:val="005C3467"/>
    <w:rsid w:val="005C3C08"/>
    <w:rsid w:val="005C44C5"/>
    <w:rsid w:val="005C4761"/>
    <w:rsid w:val="005C4AA9"/>
    <w:rsid w:val="005C4F9F"/>
    <w:rsid w:val="005C67C0"/>
    <w:rsid w:val="005C6C0A"/>
    <w:rsid w:val="005C7A26"/>
    <w:rsid w:val="005C7E6A"/>
    <w:rsid w:val="005D0B04"/>
    <w:rsid w:val="005D0C3E"/>
    <w:rsid w:val="005D1E21"/>
    <w:rsid w:val="005D3C4F"/>
    <w:rsid w:val="005D6D9B"/>
    <w:rsid w:val="005D7C13"/>
    <w:rsid w:val="005E2AF2"/>
    <w:rsid w:val="005E3722"/>
    <w:rsid w:val="005E3A02"/>
    <w:rsid w:val="005E3D29"/>
    <w:rsid w:val="005E4569"/>
    <w:rsid w:val="005E4950"/>
    <w:rsid w:val="005E690B"/>
    <w:rsid w:val="005E6CD9"/>
    <w:rsid w:val="005F0036"/>
    <w:rsid w:val="005F0977"/>
    <w:rsid w:val="005F1BC4"/>
    <w:rsid w:val="005F26E5"/>
    <w:rsid w:val="005F3FEF"/>
    <w:rsid w:val="005F553A"/>
    <w:rsid w:val="005F7320"/>
    <w:rsid w:val="005F76E4"/>
    <w:rsid w:val="005F7ABA"/>
    <w:rsid w:val="0060116B"/>
    <w:rsid w:val="00601931"/>
    <w:rsid w:val="00603E83"/>
    <w:rsid w:val="00605D53"/>
    <w:rsid w:val="00606217"/>
    <w:rsid w:val="00610E0A"/>
    <w:rsid w:val="00611985"/>
    <w:rsid w:val="00611B6D"/>
    <w:rsid w:val="00613076"/>
    <w:rsid w:val="00613AF2"/>
    <w:rsid w:val="006146CF"/>
    <w:rsid w:val="00614FD1"/>
    <w:rsid w:val="00615D4B"/>
    <w:rsid w:val="00615F2C"/>
    <w:rsid w:val="00616133"/>
    <w:rsid w:val="00617780"/>
    <w:rsid w:val="00617CA6"/>
    <w:rsid w:val="00623F1C"/>
    <w:rsid w:val="00625299"/>
    <w:rsid w:val="00625819"/>
    <w:rsid w:val="0063061F"/>
    <w:rsid w:val="00630B0E"/>
    <w:rsid w:val="0063123B"/>
    <w:rsid w:val="00631249"/>
    <w:rsid w:val="00632A44"/>
    <w:rsid w:val="00633BC5"/>
    <w:rsid w:val="00634A0B"/>
    <w:rsid w:val="006358C8"/>
    <w:rsid w:val="00635BAC"/>
    <w:rsid w:val="00640086"/>
    <w:rsid w:val="00640F8B"/>
    <w:rsid w:val="00643150"/>
    <w:rsid w:val="00646C14"/>
    <w:rsid w:val="006473CD"/>
    <w:rsid w:val="00647445"/>
    <w:rsid w:val="0064773D"/>
    <w:rsid w:val="00647ED2"/>
    <w:rsid w:val="00647F56"/>
    <w:rsid w:val="006500B8"/>
    <w:rsid w:val="00650C51"/>
    <w:rsid w:val="006514D5"/>
    <w:rsid w:val="00652452"/>
    <w:rsid w:val="00652FC7"/>
    <w:rsid w:val="00654B35"/>
    <w:rsid w:val="00655F90"/>
    <w:rsid w:val="00657494"/>
    <w:rsid w:val="00657B60"/>
    <w:rsid w:val="006606EA"/>
    <w:rsid w:val="00660B9F"/>
    <w:rsid w:val="00661767"/>
    <w:rsid w:val="00661A51"/>
    <w:rsid w:val="00661AE4"/>
    <w:rsid w:val="00661D15"/>
    <w:rsid w:val="00661D6C"/>
    <w:rsid w:val="0066211A"/>
    <w:rsid w:val="006626E3"/>
    <w:rsid w:val="00662CD0"/>
    <w:rsid w:val="00663ECD"/>
    <w:rsid w:val="00664145"/>
    <w:rsid w:val="00664966"/>
    <w:rsid w:val="00665454"/>
    <w:rsid w:val="00665F41"/>
    <w:rsid w:val="00666298"/>
    <w:rsid w:val="00666565"/>
    <w:rsid w:val="006665C0"/>
    <w:rsid w:val="00666CE0"/>
    <w:rsid w:val="00666D66"/>
    <w:rsid w:val="006676C0"/>
    <w:rsid w:val="0067120F"/>
    <w:rsid w:val="00671A4A"/>
    <w:rsid w:val="00672D30"/>
    <w:rsid w:val="006736AE"/>
    <w:rsid w:val="00673A62"/>
    <w:rsid w:val="00673C57"/>
    <w:rsid w:val="00674410"/>
    <w:rsid w:val="006747CB"/>
    <w:rsid w:val="00675B06"/>
    <w:rsid w:val="00677677"/>
    <w:rsid w:val="0067774B"/>
    <w:rsid w:val="00677E44"/>
    <w:rsid w:val="0068144C"/>
    <w:rsid w:val="00683BC3"/>
    <w:rsid w:val="006840F8"/>
    <w:rsid w:val="00684326"/>
    <w:rsid w:val="0068459B"/>
    <w:rsid w:val="00684AA4"/>
    <w:rsid w:val="00684D21"/>
    <w:rsid w:val="00685036"/>
    <w:rsid w:val="00685BDA"/>
    <w:rsid w:val="00686AFE"/>
    <w:rsid w:val="00686BD5"/>
    <w:rsid w:val="00687B15"/>
    <w:rsid w:val="00693337"/>
    <w:rsid w:val="006958CC"/>
    <w:rsid w:val="0069597B"/>
    <w:rsid w:val="006970D2"/>
    <w:rsid w:val="0069756F"/>
    <w:rsid w:val="0069772D"/>
    <w:rsid w:val="00697D3B"/>
    <w:rsid w:val="006A1A1A"/>
    <w:rsid w:val="006A225A"/>
    <w:rsid w:val="006A325D"/>
    <w:rsid w:val="006A3EED"/>
    <w:rsid w:val="006A48C4"/>
    <w:rsid w:val="006A5A9B"/>
    <w:rsid w:val="006B01E9"/>
    <w:rsid w:val="006B0E0D"/>
    <w:rsid w:val="006B1763"/>
    <w:rsid w:val="006B1957"/>
    <w:rsid w:val="006B27B0"/>
    <w:rsid w:val="006B3763"/>
    <w:rsid w:val="006B7558"/>
    <w:rsid w:val="006C07B3"/>
    <w:rsid w:val="006C0F16"/>
    <w:rsid w:val="006C1134"/>
    <w:rsid w:val="006C1B04"/>
    <w:rsid w:val="006C2E59"/>
    <w:rsid w:val="006C314E"/>
    <w:rsid w:val="006C4382"/>
    <w:rsid w:val="006C4C33"/>
    <w:rsid w:val="006C5269"/>
    <w:rsid w:val="006C57CC"/>
    <w:rsid w:val="006C64CE"/>
    <w:rsid w:val="006C72C2"/>
    <w:rsid w:val="006C76BE"/>
    <w:rsid w:val="006C7933"/>
    <w:rsid w:val="006D0546"/>
    <w:rsid w:val="006D12BB"/>
    <w:rsid w:val="006D171C"/>
    <w:rsid w:val="006D386D"/>
    <w:rsid w:val="006D4238"/>
    <w:rsid w:val="006D640B"/>
    <w:rsid w:val="006D6C85"/>
    <w:rsid w:val="006D7885"/>
    <w:rsid w:val="006D7F53"/>
    <w:rsid w:val="006E0797"/>
    <w:rsid w:val="006E08EF"/>
    <w:rsid w:val="006E11F1"/>
    <w:rsid w:val="006E14D5"/>
    <w:rsid w:val="006E290D"/>
    <w:rsid w:val="006E2C6C"/>
    <w:rsid w:val="006E3704"/>
    <w:rsid w:val="006E4ACC"/>
    <w:rsid w:val="006E583C"/>
    <w:rsid w:val="006E7EDD"/>
    <w:rsid w:val="006F0325"/>
    <w:rsid w:val="006F03CF"/>
    <w:rsid w:val="006F04A3"/>
    <w:rsid w:val="006F0805"/>
    <w:rsid w:val="006F264D"/>
    <w:rsid w:val="006F311C"/>
    <w:rsid w:val="006F5A5E"/>
    <w:rsid w:val="006F5E6B"/>
    <w:rsid w:val="006F7CEB"/>
    <w:rsid w:val="00700858"/>
    <w:rsid w:val="00700E2A"/>
    <w:rsid w:val="00701C76"/>
    <w:rsid w:val="007028E0"/>
    <w:rsid w:val="00702CA6"/>
    <w:rsid w:val="00706BEE"/>
    <w:rsid w:val="007103C8"/>
    <w:rsid w:val="00710EE1"/>
    <w:rsid w:val="007110D9"/>
    <w:rsid w:val="007117FF"/>
    <w:rsid w:val="00711C01"/>
    <w:rsid w:val="007128BC"/>
    <w:rsid w:val="00713D78"/>
    <w:rsid w:val="00713E94"/>
    <w:rsid w:val="0071433E"/>
    <w:rsid w:val="00714AF4"/>
    <w:rsid w:val="00714CD0"/>
    <w:rsid w:val="00714D97"/>
    <w:rsid w:val="007155A9"/>
    <w:rsid w:val="00715AD8"/>
    <w:rsid w:val="00715B52"/>
    <w:rsid w:val="00717B6D"/>
    <w:rsid w:val="00717BED"/>
    <w:rsid w:val="00717EE4"/>
    <w:rsid w:val="00721D1F"/>
    <w:rsid w:val="00721F8B"/>
    <w:rsid w:val="0072292B"/>
    <w:rsid w:val="00722F9F"/>
    <w:rsid w:val="0072427C"/>
    <w:rsid w:val="00724A18"/>
    <w:rsid w:val="007256E1"/>
    <w:rsid w:val="00725B9B"/>
    <w:rsid w:val="00725C78"/>
    <w:rsid w:val="007304FA"/>
    <w:rsid w:val="00730BA0"/>
    <w:rsid w:val="00733600"/>
    <w:rsid w:val="0073388C"/>
    <w:rsid w:val="00734DAE"/>
    <w:rsid w:val="00735366"/>
    <w:rsid w:val="00735E88"/>
    <w:rsid w:val="00736151"/>
    <w:rsid w:val="007369AD"/>
    <w:rsid w:val="00737517"/>
    <w:rsid w:val="00740DEF"/>
    <w:rsid w:val="00741245"/>
    <w:rsid w:val="00741BE8"/>
    <w:rsid w:val="007425AF"/>
    <w:rsid w:val="0074265E"/>
    <w:rsid w:val="00742F95"/>
    <w:rsid w:val="0074388A"/>
    <w:rsid w:val="007467F1"/>
    <w:rsid w:val="00747ACA"/>
    <w:rsid w:val="00750CFA"/>
    <w:rsid w:val="00751A6A"/>
    <w:rsid w:val="00751D62"/>
    <w:rsid w:val="00752C8D"/>
    <w:rsid w:val="007533F6"/>
    <w:rsid w:val="007537F5"/>
    <w:rsid w:val="007542E9"/>
    <w:rsid w:val="00755D7C"/>
    <w:rsid w:val="007568FA"/>
    <w:rsid w:val="007569F5"/>
    <w:rsid w:val="007573A4"/>
    <w:rsid w:val="00760B1D"/>
    <w:rsid w:val="0076126F"/>
    <w:rsid w:val="00763BF3"/>
    <w:rsid w:val="00764482"/>
    <w:rsid w:val="00764BEF"/>
    <w:rsid w:val="00765BDC"/>
    <w:rsid w:val="00766DB0"/>
    <w:rsid w:val="0076700E"/>
    <w:rsid w:val="00767ED9"/>
    <w:rsid w:val="0077029A"/>
    <w:rsid w:val="007713D8"/>
    <w:rsid w:val="00771A1F"/>
    <w:rsid w:val="00772249"/>
    <w:rsid w:val="00772D4D"/>
    <w:rsid w:val="00773C1C"/>
    <w:rsid w:val="00773D6F"/>
    <w:rsid w:val="00773EEE"/>
    <w:rsid w:val="00774C1E"/>
    <w:rsid w:val="00774D97"/>
    <w:rsid w:val="007750CB"/>
    <w:rsid w:val="00775A5A"/>
    <w:rsid w:val="007765EE"/>
    <w:rsid w:val="00776AA0"/>
    <w:rsid w:val="00776DD7"/>
    <w:rsid w:val="007803B0"/>
    <w:rsid w:val="00780BF6"/>
    <w:rsid w:val="0078210E"/>
    <w:rsid w:val="00782FEA"/>
    <w:rsid w:val="0078499E"/>
    <w:rsid w:val="007872C9"/>
    <w:rsid w:val="007872DD"/>
    <w:rsid w:val="007875D1"/>
    <w:rsid w:val="00787DC0"/>
    <w:rsid w:val="00790791"/>
    <w:rsid w:val="00791086"/>
    <w:rsid w:val="007912E7"/>
    <w:rsid w:val="00793259"/>
    <w:rsid w:val="00794491"/>
    <w:rsid w:val="00796C9A"/>
    <w:rsid w:val="007A03ED"/>
    <w:rsid w:val="007A09FA"/>
    <w:rsid w:val="007A0D9D"/>
    <w:rsid w:val="007A28E4"/>
    <w:rsid w:val="007A526C"/>
    <w:rsid w:val="007A7E50"/>
    <w:rsid w:val="007B0976"/>
    <w:rsid w:val="007B0EDF"/>
    <w:rsid w:val="007B1E85"/>
    <w:rsid w:val="007B256B"/>
    <w:rsid w:val="007B2E3F"/>
    <w:rsid w:val="007B3681"/>
    <w:rsid w:val="007B589C"/>
    <w:rsid w:val="007B6FCA"/>
    <w:rsid w:val="007C15B4"/>
    <w:rsid w:val="007C2046"/>
    <w:rsid w:val="007C2A9B"/>
    <w:rsid w:val="007C2B01"/>
    <w:rsid w:val="007C3201"/>
    <w:rsid w:val="007C639C"/>
    <w:rsid w:val="007C6D93"/>
    <w:rsid w:val="007C6F69"/>
    <w:rsid w:val="007C7971"/>
    <w:rsid w:val="007C7CDA"/>
    <w:rsid w:val="007C7E6D"/>
    <w:rsid w:val="007D19CC"/>
    <w:rsid w:val="007D1A17"/>
    <w:rsid w:val="007D2BB1"/>
    <w:rsid w:val="007D3101"/>
    <w:rsid w:val="007D389B"/>
    <w:rsid w:val="007D3973"/>
    <w:rsid w:val="007D3FB9"/>
    <w:rsid w:val="007D47D5"/>
    <w:rsid w:val="007D4F36"/>
    <w:rsid w:val="007D5483"/>
    <w:rsid w:val="007D5700"/>
    <w:rsid w:val="007D6BC3"/>
    <w:rsid w:val="007D7A79"/>
    <w:rsid w:val="007E1CAB"/>
    <w:rsid w:val="007E244A"/>
    <w:rsid w:val="007E2D32"/>
    <w:rsid w:val="007E440C"/>
    <w:rsid w:val="007E44F9"/>
    <w:rsid w:val="007E4D9D"/>
    <w:rsid w:val="007E53E8"/>
    <w:rsid w:val="007E64F2"/>
    <w:rsid w:val="007E693D"/>
    <w:rsid w:val="007E7413"/>
    <w:rsid w:val="007E74BD"/>
    <w:rsid w:val="007E7E64"/>
    <w:rsid w:val="007E7F1D"/>
    <w:rsid w:val="007F1564"/>
    <w:rsid w:val="007F275B"/>
    <w:rsid w:val="007F3307"/>
    <w:rsid w:val="007F5A06"/>
    <w:rsid w:val="007F6388"/>
    <w:rsid w:val="007F6ED8"/>
    <w:rsid w:val="007F7D49"/>
    <w:rsid w:val="007F7F16"/>
    <w:rsid w:val="00800328"/>
    <w:rsid w:val="008016DF"/>
    <w:rsid w:val="00801728"/>
    <w:rsid w:val="00801D30"/>
    <w:rsid w:val="00802173"/>
    <w:rsid w:val="00802A1A"/>
    <w:rsid w:val="008040A7"/>
    <w:rsid w:val="0080545B"/>
    <w:rsid w:val="00806C3F"/>
    <w:rsid w:val="00807AE1"/>
    <w:rsid w:val="00807F24"/>
    <w:rsid w:val="00807F80"/>
    <w:rsid w:val="00810A72"/>
    <w:rsid w:val="0081277E"/>
    <w:rsid w:val="00814C28"/>
    <w:rsid w:val="00814DC7"/>
    <w:rsid w:val="00815004"/>
    <w:rsid w:val="00815F11"/>
    <w:rsid w:val="0082068C"/>
    <w:rsid w:val="008215A4"/>
    <w:rsid w:val="00821F7D"/>
    <w:rsid w:val="00823B38"/>
    <w:rsid w:val="00823F5D"/>
    <w:rsid w:val="00824E9C"/>
    <w:rsid w:val="00827150"/>
    <w:rsid w:val="00827A39"/>
    <w:rsid w:val="00830B94"/>
    <w:rsid w:val="008314FE"/>
    <w:rsid w:val="00833624"/>
    <w:rsid w:val="008339EC"/>
    <w:rsid w:val="008342B5"/>
    <w:rsid w:val="008344E6"/>
    <w:rsid w:val="00835E01"/>
    <w:rsid w:val="00836C7F"/>
    <w:rsid w:val="00836DE4"/>
    <w:rsid w:val="0083764F"/>
    <w:rsid w:val="008405F9"/>
    <w:rsid w:val="008416F0"/>
    <w:rsid w:val="0084197C"/>
    <w:rsid w:val="00842050"/>
    <w:rsid w:val="008423D8"/>
    <w:rsid w:val="00842B7B"/>
    <w:rsid w:val="00843215"/>
    <w:rsid w:val="00843BCD"/>
    <w:rsid w:val="00844AC7"/>
    <w:rsid w:val="008457E3"/>
    <w:rsid w:val="008468D2"/>
    <w:rsid w:val="00847EA7"/>
    <w:rsid w:val="00847F02"/>
    <w:rsid w:val="00851430"/>
    <w:rsid w:val="00852231"/>
    <w:rsid w:val="00852399"/>
    <w:rsid w:val="00852CD9"/>
    <w:rsid w:val="00852FA7"/>
    <w:rsid w:val="008532A9"/>
    <w:rsid w:val="0085379B"/>
    <w:rsid w:val="0085501D"/>
    <w:rsid w:val="0085583F"/>
    <w:rsid w:val="008571A6"/>
    <w:rsid w:val="0086180B"/>
    <w:rsid w:val="008635E9"/>
    <w:rsid w:val="00863B0D"/>
    <w:rsid w:val="008650CE"/>
    <w:rsid w:val="00865E40"/>
    <w:rsid w:val="008660EE"/>
    <w:rsid w:val="00866B41"/>
    <w:rsid w:val="008704DC"/>
    <w:rsid w:val="00872040"/>
    <w:rsid w:val="00872E5C"/>
    <w:rsid w:val="00872ED1"/>
    <w:rsid w:val="00873AEA"/>
    <w:rsid w:val="00873DA3"/>
    <w:rsid w:val="00873EF6"/>
    <w:rsid w:val="00874A56"/>
    <w:rsid w:val="00874DA6"/>
    <w:rsid w:val="00876684"/>
    <w:rsid w:val="00876B6E"/>
    <w:rsid w:val="00876D69"/>
    <w:rsid w:val="00880375"/>
    <w:rsid w:val="008809E1"/>
    <w:rsid w:val="00880D08"/>
    <w:rsid w:val="00880E63"/>
    <w:rsid w:val="008810E0"/>
    <w:rsid w:val="008822EC"/>
    <w:rsid w:val="008828B6"/>
    <w:rsid w:val="00884530"/>
    <w:rsid w:val="00884548"/>
    <w:rsid w:val="00885D99"/>
    <w:rsid w:val="00885EB2"/>
    <w:rsid w:val="00885F96"/>
    <w:rsid w:val="00890890"/>
    <w:rsid w:val="00890D0C"/>
    <w:rsid w:val="00890E91"/>
    <w:rsid w:val="008929B4"/>
    <w:rsid w:val="00892C60"/>
    <w:rsid w:val="008952FE"/>
    <w:rsid w:val="0089597C"/>
    <w:rsid w:val="00896510"/>
    <w:rsid w:val="008966A3"/>
    <w:rsid w:val="008975F7"/>
    <w:rsid w:val="008978CE"/>
    <w:rsid w:val="00897B65"/>
    <w:rsid w:val="00897EED"/>
    <w:rsid w:val="008A09D4"/>
    <w:rsid w:val="008A0B4F"/>
    <w:rsid w:val="008A0C65"/>
    <w:rsid w:val="008A174A"/>
    <w:rsid w:val="008A2901"/>
    <w:rsid w:val="008A2958"/>
    <w:rsid w:val="008A2D6D"/>
    <w:rsid w:val="008A2D7E"/>
    <w:rsid w:val="008A4676"/>
    <w:rsid w:val="008A4679"/>
    <w:rsid w:val="008A615A"/>
    <w:rsid w:val="008A6E25"/>
    <w:rsid w:val="008B1BAC"/>
    <w:rsid w:val="008B20EC"/>
    <w:rsid w:val="008B2AED"/>
    <w:rsid w:val="008B2F71"/>
    <w:rsid w:val="008B42CC"/>
    <w:rsid w:val="008B4FEF"/>
    <w:rsid w:val="008B5225"/>
    <w:rsid w:val="008B52E8"/>
    <w:rsid w:val="008B7BD1"/>
    <w:rsid w:val="008B7C95"/>
    <w:rsid w:val="008C0093"/>
    <w:rsid w:val="008C138B"/>
    <w:rsid w:val="008C16C4"/>
    <w:rsid w:val="008C185C"/>
    <w:rsid w:val="008C2EEA"/>
    <w:rsid w:val="008C4580"/>
    <w:rsid w:val="008C59A0"/>
    <w:rsid w:val="008C6BE4"/>
    <w:rsid w:val="008C756E"/>
    <w:rsid w:val="008C76F9"/>
    <w:rsid w:val="008D0BD4"/>
    <w:rsid w:val="008D1FF2"/>
    <w:rsid w:val="008D3035"/>
    <w:rsid w:val="008D38F5"/>
    <w:rsid w:val="008D51DD"/>
    <w:rsid w:val="008D595E"/>
    <w:rsid w:val="008D61C9"/>
    <w:rsid w:val="008D6B99"/>
    <w:rsid w:val="008D7217"/>
    <w:rsid w:val="008D7439"/>
    <w:rsid w:val="008D7C9B"/>
    <w:rsid w:val="008E05C0"/>
    <w:rsid w:val="008E16B2"/>
    <w:rsid w:val="008E1913"/>
    <w:rsid w:val="008E195E"/>
    <w:rsid w:val="008E263A"/>
    <w:rsid w:val="008E2C64"/>
    <w:rsid w:val="008E4065"/>
    <w:rsid w:val="008E481D"/>
    <w:rsid w:val="008E4ADC"/>
    <w:rsid w:val="008E65C4"/>
    <w:rsid w:val="008E735E"/>
    <w:rsid w:val="008E7C0D"/>
    <w:rsid w:val="008E7EEC"/>
    <w:rsid w:val="008F0709"/>
    <w:rsid w:val="008F088C"/>
    <w:rsid w:val="008F0B1B"/>
    <w:rsid w:val="008F1A0D"/>
    <w:rsid w:val="008F5296"/>
    <w:rsid w:val="008F52E1"/>
    <w:rsid w:val="00901037"/>
    <w:rsid w:val="0090128B"/>
    <w:rsid w:val="00902672"/>
    <w:rsid w:val="00903972"/>
    <w:rsid w:val="00903EBE"/>
    <w:rsid w:val="009051AC"/>
    <w:rsid w:val="00905578"/>
    <w:rsid w:val="00905820"/>
    <w:rsid w:val="00906948"/>
    <w:rsid w:val="00907E1C"/>
    <w:rsid w:val="00907F63"/>
    <w:rsid w:val="00910555"/>
    <w:rsid w:val="009106E9"/>
    <w:rsid w:val="009107AA"/>
    <w:rsid w:val="00911AB0"/>
    <w:rsid w:val="00911F7B"/>
    <w:rsid w:val="0091247B"/>
    <w:rsid w:val="00913711"/>
    <w:rsid w:val="0091377E"/>
    <w:rsid w:val="00913BCE"/>
    <w:rsid w:val="00914D8E"/>
    <w:rsid w:val="00916283"/>
    <w:rsid w:val="009162C1"/>
    <w:rsid w:val="0091688F"/>
    <w:rsid w:val="00917A84"/>
    <w:rsid w:val="0092165A"/>
    <w:rsid w:val="00921D39"/>
    <w:rsid w:val="009247FE"/>
    <w:rsid w:val="00924E4C"/>
    <w:rsid w:val="009259DF"/>
    <w:rsid w:val="00927227"/>
    <w:rsid w:val="00930049"/>
    <w:rsid w:val="0093033C"/>
    <w:rsid w:val="0093225C"/>
    <w:rsid w:val="009323FE"/>
    <w:rsid w:val="009348D2"/>
    <w:rsid w:val="00934ABB"/>
    <w:rsid w:val="00935067"/>
    <w:rsid w:val="00935740"/>
    <w:rsid w:val="009359A8"/>
    <w:rsid w:val="00937D0D"/>
    <w:rsid w:val="009400B7"/>
    <w:rsid w:val="00942515"/>
    <w:rsid w:val="0094303F"/>
    <w:rsid w:val="00943167"/>
    <w:rsid w:val="0094371B"/>
    <w:rsid w:val="00943BAE"/>
    <w:rsid w:val="00943D9F"/>
    <w:rsid w:val="00945D79"/>
    <w:rsid w:val="009461A6"/>
    <w:rsid w:val="00946459"/>
    <w:rsid w:val="0094647D"/>
    <w:rsid w:val="00947376"/>
    <w:rsid w:val="00950246"/>
    <w:rsid w:val="00951E87"/>
    <w:rsid w:val="00952421"/>
    <w:rsid w:val="00954185"/>
    <w:rsid w:val="0095455C"/>
    <w:rsid w:val="00960022"/>
    <w:rsid w:val="009601E4"/>
    <w:rsid w:val="00960433"/>
    <w:rsid w:val="00960467"/>
    <w:rsid w:val="0096127C"/>
    <w:rsid w:val="00962911"/>
    <w:rsid w:val="00962D5C"/>
    <w:rsid w:val="00963B4B"/>
    <w:rsid w:val="00966973"/>
    <w:rsid w:val="009701B6"/>
    <w:rsid w:val="00970D4B"/>
    <w:rsid w:val="009716C9"/>
    <w:rsid w:val="00971978"/>
    <w:rsid w:val="00971FDB"/>
    <w:rsid w:val="00972935"/>
    <w:rsid w:val="00974D7A"/>
    <w:rsid w:val="00974E5D"/>
    <w:rsid w:val="00976692"/>
    <w:rsid w:val="00976FF0"/>
    <w:rsid w:val="00977595"/>
    <w:rsid w:val="00980F62"/>
    <w:rsid w:val="0098122B"/>
    <w:rsid w:val="00982157"/>
    <w:rsid w:val="00984077"/>
    <w:rsid w:val="00985B79"/>
    <w:rsid w:val="00985FDC"/>
    <w:rsid w:val="009866D0"/>
    <w:rsid w:val="00986BF0"/>
    <w:rsid w:val="0099107A"/>
    <w:rsid w:val="00991AF3"/>
    <w:rsid w:val="009930BA"/>
    <w:rsid w:val="009935AA"/>
    <w:rsid w:val="00993A08"/>
    <w:rsid w:val="00993D11"/>
    <w:rsid w:val="00993DE6"/>
    <w:rsid w:val="00994B2B"/>
    <w:rsid w:val="00995176"/>
    <w:rsid w:val="00995CD1"/>
    <w:rsid w:val="00996945"/>
    <w:rsid w:val="009969B7"/>
    <w:rsid w:val="00996F47"/>
    <w:rsid w:val="00996FB6"/>
    <w:rsid w:val="009A061F"/>
    <w:rsid w:val="009A2F07"/>
    <w:rsid w:val="009A3A38"/>
    <w:rsid w:val="009A41AF"/>
    <w:rsid w:val="009A461F"/>
    <w:rsid w:val="009A5B08"/>
    <w:rsid w:val="009A5CD3"/>
    <w:rsid w:val="009A6478"/>
    <w:rsid w:val="009A7A15"/>
    <w:rsid w:val="009B07C1"/>
    <w:rsid w:val="009B3430"/>
    <w:rsid w:val="009B39D9"/>
    <w:rsid w:val="009B43FD"/>
    <w:rsid w:val="009B4D53"/>
    <w:rsid w:val="009B5724"/>
    <w:rsid w:val="009B5FC0"/>
    <w:rsid w:val="009B78C4"/>
    <w:rsid w:val="009C093E"/>
    <w:rsid w:val="009C16E2"/>
    <w:rsid w:val="009C24B6"/>
    <w:rsid w:val="009C351F"/>
    <w:rsid w:val="009C35B0"/>
    <w:rsid w:val="009C416C"/>
    <w:rsid w:val="009C45E9"/>
    <w:rsid w:val="009C4C57"/>
    <w:rsid w:val="009C4D95"/>
    <w:rsid w:val="009C5399"/>
    <w:rsid w:val="009C6879"/>
    <w:rsid w:val="009C7905"/>
    <w:rsid w:val="009C7E05"/>
    <w:rsid w:val="009D1172"/>
    <w:rsid w:val="009D2EE1"/>
    <w:rsid w:val="009D2F5D"/>
    <w:rsid w:val="009D37E6"/>
    <w:rsid w:val="009D3EDA"/>
    <w:rsid w:val="009D420E"/>
    <w:rsid w:val="009D6277"/>
    <w:rsid w:val="009D6BB4"/>
    <w:rsid w:val="009D6BC3"/>
    <w:rsid w:val="009D6E25"/>
    <w:rsid w:val="009D73C9"/>
    <w:rsid w:val="009E2872"/>
    <w:rsid w:val="009E4FB2"/>
    <w:rsid w:val="009E560F"/>
    <w:rsid w:val="009E7931"/>
    <w:rsid w:val="009F0043"/>
    <w:rsid w:val="009F0F87"/>
    <w:rsid w:val="009F1C49"/>
    <w:rsid w:val="009F20B4"/>
    <w:rsid w:val="009F2605"/>
    <w:rsid w:val="009F3DB6"/>
    <w:rsid w:val="009F44C1"/>
    <w:rsid w:val="009F4784"/>
    <w:rsid w:val="009F6191"/>
    <w:rsid w:val="009F6E77"/>
    <w:rsid w:val="009F75FA"/>
    <w:rsid w:val="00A000FC"/>
    <w:rsid w:val="00A008FE"/>
    <w:rsid w:val="00A00E24"/>
    <w:rsid w:val="00A01702"/>
    <w:rsid w:val="00A019FB"/>
    <w:rsid w:val="00A03399"/>
    <w:rsid w:val="00A04498"/>
    <w:rsid w:val="00A04F95"/>
    <w:rsid w:val="00A05875"/>
    <w:rsid w:val="00A06198"/>
    <w:rsid w:val="00A066FC"/>
    <w:rsid w:val="00A07483"/>
    <w:rsid w:val="00A10955"/>
    <w:rsid w:val="00A11AB6"/>
    <w:rsid w:val="00A14D38"/>
    <w:rsid w:val="00A14DF2"/>
    <w:rsid w:val="00A163E2"/>
    <w:rsid w:val="00A16496"/>
    <w:rsid w:val="00A2068F"/>
    <w:rsid w:val="00A2086C"/>
    <w:rsid w:val="00A210EB"/>
    <w:rsid w:val="00A214C4"/>
    <w:rsid w:val="00A23935"/>
    <w:rsid w:val="00A23936"/>
    <w:rsid w:val="00A23C7C"/>
    <w:rsid w:val="00A2576C"/>
    <w:rsid w:val="00A25A04"/>
    <w:rsid w:val="00A26EBD"/>
    <w:rsid w:val="00A26F67"/>
    <w:rsid w:val="00A27A95"/>
    <w:rsid w:val="00A27FF5"/>
    <w:rsid w:val="00A306FF"/>
    <w:rsid w:val="00A30778"/>
    <w:rsid w:val="00A307DD"/>
    <w:rsid w:val="00A31085"/>
    <w:rsid w:val="00A32080"/>
    <w:rsid w:val="00A3269F"/>
    <w:rsid w:val="00A32B9B"/>
    <w:rsid w:val="00A33541"/>
    <w:rsid w:val="00A34239"/>
    <w:rsid w:val="00A3436B"/>
    <w:rsid w:val="00A34A7A"/>
    <w:rsid w:val="00A34CE1"/>
    <w:rsid w:val="00A40AD6"/>
    <w:rsid w:val="00A40FC8"/>
    <w:rsid w:val="00A410B1"/>
    <w:rsid w:val="00A41746"/>
    <w:rsid w:val="00A41A37"/>
    <w:rsid w:val="00A41C04"/>
    <w:rsid w:val="00A420E4"/>
    <w:rsid w:val="00A427CB"/>
    <w:rsid w:val="00A446F1"/>
    <w:rsid w:val="00A44FD3"/>
    <w:rsid w:val="00A4545C"/>
    <w:rsid w:val="00A4589E"/>
    <w:rsid w:val="00A45C4B"/>
    <w:rsid w:val="00A4712D"/>
    <w:rsid w:val="00A474D7"/>
    <w:rsid w:val="00A47E06"/>
    <w:rsid w:val="00A47EFA"/>
    <w:rsid w:val="00A507D2"/>
    <w:rsid w:val="00A51582"/>
    <w:rsid w:val="00A51AFF"/>
    <w:rsid w:val="00A51C64"/>
    <w:rsid w:val="00A527B9"/>
    <w:rsid w:val="00A52B07"/>
    <w:rsid w:val="00A537C7"/>
    <w:rsid w:val="00A5389E"/>
    <w:rsid w:val="00A554C2"/>
    <w:rsid w:val="00A55B1D"/>
    <w:rsid w:val="00A55E59"/>
    <w:rsid w:val="00A56C21"/>
    <w:rsid w:val="00A579CD"/>
    <w:rsid w:val="00A614F1"/>
    <w:rsid w:val="00A63BB8"/>
    <w:rsid w:val="00A64159"/>
    <w:rsid w:val="00A647A6"/>
    <w:rsid w:val="00A64E24"/>
    <w:rsid w:val="00A661EB"/>
    <w:rsid w:val="00A66951"/>
    <w:rsid w:val="00A700E2"/>
    <w:rsid w:val="00A708B8"/>
    <w:rsid w:val="00A7192F"/>
    <w:rsid w:val="00A71E58"/>
    <w:rsid w:val="00A72366"/>
    <w:rsid w:val="00A72E2A"/>
    <w:rsid w:val="00A73D93"/>
    <w:rsid w:val="00A73DA8"/>
    <w:rsid w:val="00A74024"/>
    <w:rsid w:val="00A80C02"/>
    <w:rsid w:val="00A81B2F"/>
    <w:rsid w:val="00A81C9C"/>
    <w:rsid w:val="00A83322"/>
    <w:rsid w:val="00A83564"/>
    <w:rsid w:val="00A835C3"/>
    <w:rsid w:val="00A844CC"/>
    <w:rsid w:val="00A85B9C"/>
    <w:rsid w:val="00A86196"/>
    <w:rsid w:val="00A86F74"/>
    <w:rsid w:val="00A91382"/>
    <w:rsid w:val="00A925F3"/>
    <w:rsid w:val="00A92C88"/>
    <w:rsid w:val="00A93903"/>
    <w:rsid w:val="00A94121"/>
    <w:rsid w:val="00A9507F"/>
    <w:rsid w:val="00AA0B1B"/>
    <w:rsid w:val="00AA0CFA"/>
    <w:rsid w:val="00AA1E0C"/>
    <w:rsid w:val="00AA2AD4"/>
    <w:rsid w:val="00AA314F"/>
    <w:rsid w:val="00AA39D4"/>
    <w:rsid w:val="00AA6267"/>
    <w:rsid w:val="00AA71B6"/>
    <w:rsid w:val="00AA7546"/>
    <w:rsid w:val="00AA79E0"/>
    <w:rsid w:val="00AA7A07"/>
    <w:rsid w:val="00AB1470"/>
    <w:rsid w:val="00AB1562"/>
    <w:rsid w:val="00AB191B"/>
    <w:rsid w:val="00AB38A2"/>
    <w:rsid w:val="00AB5ABC"/>
    <w:rsid w:val="00AB6561"/>
    <w:rsid w:val="00AC0FC1"/>
    <w:rsid w:val="00AC121C"/>
    <w:rsid w:val="00AC16C4"/>
    <w:rsid w:val="00AC19E2"/>
    <w:rsid w:val="00AC1A96"/>
    <w:rsid w:val="00AC2646"/>
    <w:rsid w:val="00AC2D83"/>
    <w:rsid w:val="00AC3B4B"/>
    <w:rsid w:val="00AC43C4"/>
    <w:rsid w:val="00AC4401"/>
    <w:rsid w:val="00AC5033"/>
    <w:rsid w:val="00AC578F"/>
    <w:rsid w:val="00AC5F7B"/>
    <w:rsid w:val="00AC6097"/>
    <w:rsid w:val="00AC6BF2"/>
    <w:rsid w:val="00AD075A"/>
    <w:rsid w:val="00AD0C1E"/>
    <w:rsid w:val="00AD0E54"/>
    <w:rsid w:val="00AD1119"/>
    <w:rsid w:val="00AD20AB"/>
    <w:rsid w:val="00AD296C"/>
    <w:rsid w:val="00AD2C94"/>
    <w:rsid w:val="00AD3515"/>
    <w:rsid w:val="00AD38BC"/>
    <w:rsid w:val="00AD50F8"/>
    <w:rsid w:val="00AD5AB1"/>
    <w:rsid w:val="00AD5E0D"/>
    <w:rsid w:val="00AD600D"/>
    <w:rsid w:val="00AD6911"/>
    <w:rsid w:val="00AD6F98"/>
    <w:rsid w:val="00AE1279"/>
    <w:rsid w:val="00AE199E"/>
    <w:rsid w:val="00AE1B0C"/>
    <w:rsid w:val="00AE1B5F"/>
    <w:rsid w:val="00AE227C"/>
    <w:rsid w:val="00AE587D"/>
    <w:rsid w:val="00AE59DE"/>
    <w:rsid w:val="00AE5F7C"/>
    <w:rsid w:val="00AE7D60"/>
    <w:rsid w:val="00AE7EEF"/>
    <w:rsid w:val="00AE7EF9"/>
    <w:rsid w:val="00AF034C"/>
    <w:rsid w:val="00AF0AA7"/>
    <w:rsid w:val="00AF0BA3"/>
    <w:rsid w:val="00AF0BDF"/>
    <w:rsid w:val="00AF0D13"/>
    <w:rsid w:val="00AF1BD9"/>
    <w:rsid w:val="00AF34EF"/>
    <w:rsid w:val="00AF362B"/>
    <w:rsid w:val="00AF3FCE"/>
    <w:rsid w:val="00AF7A2E"/>
    <w:rsid w:val="00B00007"/>
    <w:rsid w:val="00B00353"/>
    <w:rsid w:val="00B01799"/>
    <w:rsid w:val="00B01C81"/>
    <w:rsid w:val="00B02562"/>
    <w:rsid w:val="00B0285F"/>
    <w:rsid w:val="00B02E6E"/>
    <w:rsid w:val="00B04B5D"/>
    <w:rsid w:val="00B053BC"/>
    <w:rsid w:val="00B05CEC"/>
    <w:rsid w:val="00B05F9F"/>
    <w:rsid w:val="00B10E3C"/>
    <w:rsid w:val="00B121F6"/>
    <w:rsid w:val="00B12443"/>
    <w:rsid w:val="00B1254C"/>
    <w:rsid w:val="00B1283A"/>
    <w:rsid w:val="00B13110"/>
    <w:rsid w:val="00B134C0"/>
    <w:rsid w:val="00B1350A"/>
    <w:rsid w:val="00B14002"/>
    <w:rsid w:val="00B142FB"/>
    <w:rsid w:val="00B1484D"/>
    <w:rsid w:val="00B14924"/>
    <w:rsid w:val="00B14E4C"/>
    <w:rsid w:val="00B15396"/>
    <w:rsid w:val="00B1544E"/>
    <w:rsid w:val="00B155E0"/>
    <w:rsid w:val="00B15723"/>
    <w:rsid w:val="00B16686"/>
    <w:rsid w:val="00B17152"/>
    <w:rsid w:val="00B20C92"/>
    <w:rsid w:val="00B218EA"/>
    <w:rsid w:val="00B23439"/>
    <w:rsid w:val="00B23E46"/>
    <w:rsid w:val="00B23FF3"/>
    <w:rsid w:val="00B24037"/>
    <w:rsid w:val="00B24C58"/>
    <w:rsid w:val="00B2532F"/>
    <w:rsid w:val="00B25E27"/>
    <w:rsid w:val="00B26250"/>
    <w:rsid w:val="00B26841"/>
    <w:rsid w:val="00B26ECD"/>
    <w:rsid w:val="00B270BE"/>
    <w:rsid w:val="00B277A7"/>
    <w:rsid w:val="00B27BA1"/>
    <w:rsid w:val="00B3262F"/>
    <w:rsid w:val="00B32B0D"/>
    <w:rsid w:val="00B32F03"/>
    <w:rsid w:val="00B33B40"/>
    <w:rsid w:val="00B359E3"/>
    <w:rsid w:val="00B35D74"/>
    <w:rsid w:val="00B35FBB"/>
    <w:rsid w:val="00B361D1"/>
    <w:rsid w:val="00B3738D"/>
    <w:rsid w:val="00B37ABB"/>
    <w:rsid w:val="00B40350"/>
    <w:rsid w:val="00B40F64"/>
    <w:rsid w:val="00B425CF"/>
    <w:rsid w:val="00B43CD2"/>
    <w:rsid w:val="00B45857"/>
    <w:rsid w:val="00B45EC7"/>
    <w:rsid w:val="00B4633D"/>
    <w:rsid w:val="00B4672D"/>
    <w:rsid w:val="00B468A2"/>
    <w:rsid w:val="00B46C22"/>
    <w:rsid w:val="00B4791D"/>
    <w:rsid w:val="00B52600"/>
    <w:rsid w:val="00B53182"/>
    <w:rsid w:val="00B55532"/>
    <w:rsid w:val="00B56723"/>
    <w:rsid w:val="00B571AD"/>
    <w:rsid w:val="00B5775D"/>
    <w:rsid w:val="00B60179"/>
    <w:rsid w:val="00B604DE"/>
    <w:rsid w:val="00B62C23"/>
    <w:rsid w:val="00B64CEC"/>
    <w:rsid w:val="00B65EA6"/>
    <w:rsid w:val="00B6608C"/>
    <w:rsid w:val="00B66549"/>
    <w:rsid w:val="00B667F5"/>
    <w:rsid w:val="00B66A92"/>
    <w:rsid w:val="00B70423"/>
    <w:rsid w:val="00B704FD"/>
    <w:rsid w:val="00B7344C"/>
    <w:rsid w:val="00B73C42"/>
    <w:rsid w:val="00B73EFE"/>
    <w:rsid w:val="00B741EC"/>
    <w:rsid w:val="00B75A5E"/>
    <w:rsid w:val="00B77968"/>
    <w:rsid w:val="00B80CA9"/>
    <w:rsid w:val="00B80D80"/>
    <w:rsid w:val="00B80DB7"/>
    <w:rsid w:val="00B8158F"/>
    <w:rsid w:val="00B81F00"/>
    <w:rsid w:val="00B82427"/>
    <w:rsid w:val="00B82688"/>
    <w:rsid w:val="00B82F9C"/>
    <w:rsid w:val="00B83901"/>
    <w:rsid w:val="00B83B6F"/>
    <w:rsid w:val="00B84879"/>
    <w:rsid w:val="00B84A5E"/>
    <w:rsid w:val="00B8544C"/>
    <w:rsid w:val="00B86EF9"/>
    <w:rsid w:val="00B87453"/>
    <w:rsid w:val="00B90723"/>
    <w:rsid w:val="00B90DEB"/>
    <w:rsid w:val="00B914FB"/>
    <w:rsid w:val="00B925D0"/>
    <w:rsid w:val="00B94DB5"/>
    <w:rsid w:val="00B957CD"/>
    <w:rsid w:val="00B95D9D"/>
    <w:rsid w:val="00B9682E"/>
    <w:rsid w:val="00B96DAD"/>
    <w:rsid w:val="00BA1CA7"/>
    <w:rsid w:val="00BA1F12"/>
    <w:rsid w:val="00BA2B9B"/>
    <w:rsid w:val="00BA37AD"/>
    <w:rsid w:val="00BA3D67"/>
    <w:rsid w:val="00BA3D77"/>
    <w:rsid w:val="00BA4C27"/>
    <w:rsid w:val="00BA51F3"/>
    <w:rsid w:val="00BA51FA"/>
    <w:rsid w:val="00BA57E0"/>
    <w:rsid w:val="00BA5C2B"/>
    <w:rsid w:val="00BA64BC"/>
    <w:rsid w:val="00BA7A20"/>
    <w:rsid w:val="00BA7FCB"/>
    <w:rsid w:val="00BB20EA"/>
    <w:rsid w:val="00BB25AE"/>
    <w:rsid w:val="00BB40B6"/>
    <w:rsid w:val="00BB42AC"/>
    <w:rsid w:val="00BB4F9E"/>
    <w:rsid w:val="00BB5953"/>
    <w:rsid w:val="00BB6317"/>
    <w:rsid w:val="00BB719D"/>
    <w:rsid w:val="00BB789B"/>
    <w:rsid w:val="00BC0964"/>
    <w:rsid w:val="00BC150D"/>
    <w:rsid w:val="00BC159D"/>
    <w:rsid w:val="00BC228E"/>
    <w:rsid w:val="00BC23A9"/>
    <w:rsid w:val="00BC5207"/>
    <w:rsid w:val="00BC7E8B"/>
    <w:rsid w:val="00BD0EC6"/>
    <w:rsid w:val="00BD1389"/>
    <w:rsid w:val="00BD191C"/>
    <w:rsid w:val="00BD3EE4"/>
    <w:rsid w:val="00BD3F57"/>
    <w:rsid w:val="00BD582D"/>
    <w:rsid w:val="00BD5DAA"/>
    <w:rsid w:val="00BD6ACF"/>
    <w:rsid w:val="00BE03C0"/>
    <w:rsid w:val="00BE07E4"/>
    <w:rsid w:val="00BE0AD7"/>
    <w:rsid w:val="00BE0C4B"/>
    <w:rsid w:val="00BE124B"/>
    <w:rsid w:val="00BE16E7"/>
    <w:rsid w:val="00BE1BA7"/>
    <w:rsid w:val="00BE238C"/>
    <w:rsid w:val="00BE2BBE"/>
    <w:rsid w:val="00BE3354"/>
    <w:rsid w:val="00BE369D"/>
    <w:rsid w:val="00BE3D26"/>
    <w:rsid w:val="00BE5795"/>
    <w:rsid w:val="00BE5892"/>
    <w:rsid w:val="00BE5B8C"/>
    <w:rsid w:val="00BE5FC4"/>
    <w:rsid w:val="00BF07CF"/>
    <w:rsid w:val="00BF1FC6"/>
    <w:rsid w:val="00BF5084"/>
    <w:rsid w:val="00BF50E7"/>
    <w:rsid w:val="00BF60FA"/>
    <w:rsid w:val="00BF658C"/>
    <w:rsid w:val="00BF740B"/>
    <w:rsid w:val="00BF7A90"/>
    <w:rsid w:val="00BF7BAA"/>
    <w:rsid w:val="00C029FB"/>
    <w:rsid w:val="00C04455"/>
    <w:rsid w:val="00C04461"/>
    <w:rsid w:val="00C04B09"/>
    <w:rsid w:val="00C069BD"/>
    <w:rsid w:val="00C10662"/>
    <w:rsid w:val="00C10B8D"/>
    <w:rsid w:val="00C119A8"/>
    <w:rsid w:val="00C11D92"/>
    <w:rsid w:val="00C14988"/>
    <w:rsid w:val="00C20022"/>
    <w:rsid w:val="00C209AA"/>
    <w:rsid w:val="00C21095"/>
    <w:rsid w:val="00C21B10"/>
    <w:rsid w:val="00C22135"/>
    <w:rsid w:val="00C2241E"/>
    <w:rsid w:val="00C22442"/>
    <w:rsid w:val="00C2345A"/>
    <w:rsid w:val="00C242C8"/>
    <w:rsid w:val="00C243BD"/>
    <w:rsid w:val="00C26915"/>
    <w:rsid w:val="00C26E46"/>
    <w:rsid w:val="00C26FBB"/>
    <w:rsid w:val="00C277A3"/>
    <w:rsid w:val="00C27A8A"/>
    <w:rsid w:val="00C30300"/>
    <w:rsid w:val="00C3101F"/>
    <w:rsid w:val="00C3472B"/>
    <w:rsid w:val="00C40274"/>
    <w:rsid w:val="00C41299"/>
    <w:rsid w:val="00C412E8"/>
    <w:rsid w:val="00C42281"/>
    <w:rsid w:val="00C42404"/>
    <w:rsid w:val="00C43111"/>
    <w:rsid w:val="00C4462D"/>
    <w:rsid w:val="00C44685"/>
    <w:rsid w:val="00C44BAA"/>
    <w:rsid w:val="00C465B2"/>
    <w:rsid w:val="00C473B0"/>
    <w:rsid w:val="00C5042E"/>
    <w:rsid w:val="00C5137B"/>
    <w:rsid w:val="00C52BB1"/>
    <w:rsid w:val="00C53FD1"/>
    <w:rsid w:val="00C55308"/>
    <w:rsid w:val="00C5575E"/>
    <w:rsid w:val="00C55B04"/>
    <w:rsid w:val="00C601E5"/>
    <w:rsid w:val="00C60B2B"/>
    <w:rsid w:val="00C61973"/>
    <w:rsid w:val="00C63162"/>
    <w:rsid w:val="00C63B8F"/>
    <w:rsid w:val="00C64CA8"/>
    <w:rsid w:val="00C663CD"/>
    <w:rsid w:val="00C66B4A"/>
    <w:rsid w:val="00C67B1E"/>
    <w:rsid w:val="00C70EF7"/>
    <w:rsid w:val="00C70F46"/>
    <w:rsid w:val="00C72302"/>
    <w:rsid w:val="00C72F7C"/>
    <w:rsid w:val="00C73090"/>
    <w:rsid w:val="00C74B51"/>
    <w:rsid w:val="00C762F3"/>
    <w:rsid w:val="00C7707C"/>
    <w:rsid w:val="00C77144"/>
    <w:rsid w:val="00C7761F"/>
    <w:rsid w:val="00C77C92"/>
    <w:rsid w:val="00C8012F"/>
    <w:rsid w:val="00C8069E"/>
    <w:rsid w:val="00C81BA0"/>
    <w:rsid w:val="00C81CEA"/>
    <w:rsid w:val="00C81FC2"/>
    <w:rsid w:val="00C82222"/>
    <w:rsid w:val="00C827D7"/>
    <w:rsid w:val="00C83477"/>
    <w:rsid w:val="00C8540C"/>
    <w:rsid w:val="00C85BD9"/>
    <w:rsid w:val="00C85D63"/>
    <w:rsid w:val="00C87283"/>
    <w:rsid w:val="00C91C48"/>
    <w:rsid w:val="00C92AF5"/>
    <w:rsid w:val="00C94DD7"/>
    <w:rsid w:val="00C95255"/>
    <w:rsid w:val="00C95524"/>
    <w:rsid w:val="00C9658D"/>
    <w:rsid w:val="00CA02C4"/>
    <w:rsid w:val="00CA094E"/>
    <w:rsid w:val="00CA09FA"/>
    <w:rsid w:val="00CA2905"/>
    <w:rsid w:val="00CA341A"/>
    <w:rsid w:val="00CA3A77"/>
    <w:rsid w:val="00CA4886"/>
    <w:rsid w:val="00CA5770"/>
    <w:rsid w:val="00CA59C8"/>
    <w:rsid w:val="00CA5D02"/>
    <w:rsid w:val="00CA6813"/>
    <w:rsid w:val="00CA7A29"/>
    <w:rsid w:val="00CB0843"/>
    <w:rsid w:val="00CB17A3"/>
    <w:rsid w:val="00CB1E86"/>
    <w:rsid w:val="00CB25D5"/>
    <w:rsid w:val="00CB29AA"/>
    <w:rsid w:val="00CB2DDF"/>
    <w:rsid w:val="00CB323B"/>
    <w:rsid w:val="00CB3BAE"/>
    <w:rsid w:val="00CB6750"/>
    <w:rsid w:val="00CB6B85"/>
    <w:rsid w:val="00CB71FB"/>
    <w:rsid w:val="00CC01BD"/>
    <w:rsid w:val="00CC128A"/>
    <w:rsid w:val="00CC2FCD"/>
    <w:rsid w:val="00CC4317"/>
    <w:rsid w:val="00CC4750"/>
    <w:rsid w:val="00CC624B"/>
    <w:rsid w:val="00CC69A0"/>
    <w:rsid w:val="00CC6A14"/>
    <w:rsid w:val="00CC6A96"/>
    <w:rsid w:val="00CC71AA"/>
    <w:rsid w:val="00CC7B36"/>
    <w:rsid w:val="00CD0239"/>
    <w:rsid w:val="00CD07B3"/>
    <w:rsid w:val="00CD0BA7"/>
    <w:rsid w:val="00CD1FBC"/>
    <w:rsid w:val="00CD224C"/>
    <w:rsid w:val="00CD235F"/>
    <w:rsid w:val="00CD4227"/>
    <w:rsid w:val="00CD554A"/>
    <w:rsid w:val="00CD5EEF"/>
    <w:rsid w:val="00CD70D8"/>
    <w:rsid w:val="00CD70E1"/>
    <w:rsid w:val="00CE07E2"/>
    <w:rsid w:val="00CE0C32"/>
    <w:rsid w:val="00CE3AAD"/>
    <w:rsid w:val="00CE3F95"/>
    <w:rsid w:val="00CE70A0"/>
    <w:rsid w:val="00CF1E92"/>
    <w:rsid w:val="00CF2218"/>
    <w:rsid w:val="00CF2FF0"/>
    <w:rsid w:val="00CF32EF"/>
    <w:rsid w:val="00CF394A"/>
    <w:rsid w:val="00CF4517"/>
    <w:rsid w:val="00CF587B"/>
    <w:rsid w:val="00CF5AFD"/>
    <w:rsid w:val="00CF6409"/>
    <w:rsid w:val="00CF6A02"/>
    <w:rsid w:val="00CF7C65"/>
    <w:rsid w:val="00D0070B"/>
    <w:rsid w:val="00D00887"/>
    <w:rsid w:val="00D01442"/>
    <w:rsid w:val="00D01514"/>
    <w:rsid w:val="00D04814"/>
    <w:rsid w:val="00D04B62"/>
    <w:rsid w:val="00D05942"/>
    <w:rsid w:val="00D05C35"/>
    <w:rsid w:val="00D068B5"/>
    <w:rsid w:val="00D07F50"/>
    <w:rsid w:val="00D10372"/>
    <w:rsid w:val="00D114AA"/>
    <w:rsid w:val="00D11727"/>
    <w:rsid w:val="00D11F24"/>
    <w:rsid w:val="00D13041"/>
    <w:rsid w:val="00D13B05"/>
    <w:rsid w:val="00D14C8B"/>
    <w:rsid w:val="00D15865"/>
    <w:rsid w:val="00D15A2A"/>
    <w:rsid w:val="00D167EE"/>
    <w:rsid w:val="00D177A5"/>
    <w:rsid w:val="00D17BD3"/>
    <w:rsid w:val="00D20AFB"/>
    <w:rsid w:val="00D216F6"/>
    <w:rsid w:val="00D21AAD"/>
    <w:rsid w:val="00D23132"/>
    <w:rsid w:val="00D23E67"/>
    <w:rsid w:val="00D24E36"/>
    <w:rsid w:val="00D260D0"/>
    <w:rsid w:val="00D27661"/>
    <w:rsid w:val="00D27D88"/>
    <w:rsid w:val="00D301BF"/>
    <w:rsid w:val="00D3130A"/>
    <w:rsid w:val="00D353F7"/>
    <w:rsid w:val="00D361D9"/>
    <w:rsid w:val="00D369E1"/>
    <w:rsid w:val="00D37DE5"/>
    <w:rsid w:val="00D410B3"/>
    <w:rsid w:val="00D412CE"/>
    <w:rsid w:val="00D4140D"/>
    <w:rsid w:val="00D41BE6"/>
    <w:rsid w:val="00D429C6"/>
    <w:rsid w:val="00D4450B"/>
    <w:rsid w:val="00D45163"/>
    <w:rsid w:val="00D4716F"/>
    <w:rsid w:val="00D472D9"/>
    <w:rsid w:val="00D50207"/>
    <w:rsid w:val="00D51CB5"/>
    <w:rsid w:val="00D51E53"/>
    <w:rsid w:val="00D55439"/>
    <w:rsid w:val="00D559B9"/>
    <w:rsid w:val="00D5723B"/>
    <w:rsid w:val="00D60231"/>
    <w:rsid w:val="00D6162C"/>
    <w:rsid w:val="00D61FCD"/>
    <w:rsid w:val="00D6320D"/>
    <w:rsid w:val="00D6366D"/>
    <w:rsid w:val="00D63B2D"/>
    <w:rsid w:val="00D66E6B"/>
    <w:rsid w:val="00D66EC4"/>
    <w:rsid w:val="00D672EF"/>
    <w:rsid w:val="00D70D5A"/>
    <w:rsid w:val="00D713CD"/>
    <w:rsid w:val="00D71854"/>
    <w:rsid w:val="00D72594"/>
    <w:rsid w:val="00D743A5"/>
    <w:rsid w:val="00D74E68"/>
    <w:rsid w:val="00D75094"/>
    <w:rsid w:val="00D76766"/>
    <w:rsid w:val="00D76B06"/>
    <w:rsid w:val="00D7761D"/>
    <w:rsid w:val="00D8045E"/>
    <w:rsid w:val="00D80D5E"/>
    <w:rsid w:val="00D8162E"/>
    <w:rsid w:val="00D81B9C"/>
    <w:rsid w:val="00D82DA5"/>
    <w:rsid w:val="00D834A8"/>
    <w:rsid w:val="00D8492D"/>
    <w:rsid w:val="00D85B06"/>
    <w:rsid w:val="00D85CB8"/>
    <w:rsid w:val="00D865C7"/>
    <w:rsid w:val="00D86881"/>
    <w:rsid w:val="00D86A95"/>
    <w:rsid w:val="00D86E32"/>
    <w:rsid w:val="00D87448"/>
    <w:rsid w:val="00D87EED"/>
    <w:rsid w:val="00D902AF"/>
    <w:rsid w:val="00D9074F"/>
    <w:rsid w:val="00D92E52"/>
    <w:rsid w:val="00D92F80"/>
    <w:rsid w:val="00D93A61"/>
    <w:rsid w:val="00D942D4"/>
    <w:rsid w:val="00D947AC"/>
    <w:rsid w:val="00D958E3"/>
    <w:rsid w:val="00DA0261"/>
    <w:rsid w:val="00DA0AF4"/>
    <w:rsid w:val="00DA0C83"/>
    <w:rsid w:val="00DA10F6"/>
    <w:rsid w:val="00DA116B"/>
    <w:rsid w:val="00DA142B"/>
    <w:rsid w:val="00DA3519"/>
    <w:rsid w:val="00DA4681"/>
    <w:rsid w:val="00DA612A"/>
    <w:rsid w:val="00DA73EF"/>
    <w:rsid w:val="00DA7FBA"/>
    <w:rsid w:val="00DA7FC2"/>
    <w:rsid w:val="00DB0C17"/>
    <w:rsid w:val="00DB6217"/>
    <w:rsid w:val="00DC0038"/>
    <w:rsid w:val="00DC052A"/>
    <w:rsid w:val="00DC1694"/>
    <w:rsid w:val="00DC1777"/>
    <w:rsid w:val="00DC2241"/>
    <w:rsid w:val="00DC33C7"/>
    <w:rsid w:val="00DC4514"/>
    <w:rsid w:val="00DC5514"/>
    <w:rsid w:val="00DC57A5"/>
    <w:rsid w:val="00DC5CEC"/>
    <w:rsid w:val="00DC5D61"/>
    <w:rsid w:val="00DC5DB3"/>
    <w:rsid w:val="00DC7433"/>
    <w:rsid w:val="00DD24DA"/>
    <w:rsid w:val="00DD26D9"/>
    <w:rsid w:val="00DD3C31"/>
    <w:rsid w:val="00DD4E9F"/>
    <w:rsid w:val="00DD506C"/>
    <w:rsid w:val="00DD5835"/>
    <w:rsid w:val="00DD724A"/>
    <w:rsid w:val="00DD744E"/>
    <w:rsid w:val="00DD749D"/>
    <w:rsid w:val="00DE1DB4"/>
    <w:rsid w:val="00DE2222"/>
    <w:rsid w:val="00DE2348"/>
    <w:rsid w:val="00DE28DE"/>
    <w:rsid w:val="00DE2F15"/>
    <w:rsid w:val="00DE3B56"/>
    <w:rsid w:val="00DE3F57"/>
    <w:rsid w:val="00DE41E0"/>
    <w:rsid w:val="00DE485C"/>
    <w:rsid w:val="00DE487F"/>
    <w:rsid w:val="00DE6263"/>
    <w:rsid w:val="00DF235A"/>
    <w:rsid w:val="00DF27E2"/>
    <w:rsid w:val="00DF328C"/>
    <w:rsid w:val="00DF3AF7"/>
    <w:rsid w:val="00DF468A"/>
    <w:rsid w:val="00DF4967"/>
    <w:rsid w:val="00DF4F64"/>
    <w:rsid w:val="00DF4FA8"/>
    <w:rsid w:val="00DF501D"/>
    <w:rsid w:val="00DF5A61"/>
    <w:rsid w:val="00DF5E2E"/>
    <w:rsid w:val="00DF5F40"/>
    <w:rsid w:val="00DF642D"/>
    <w:rsid w:val="00E005BF"/>
    <w:rsid w:val="00E011D9"/>
    <w:rsid w:val="00E039A2"/>
    <w:rsid w:val="00E042B0"/>
    <w:rsid w:val="00E04322"/>
    <w:rsid w:val="00E05EF6"/>
    <w:rsid w:val="00E062F4"/>
    <w:rsid w:val="00E07651"/>
    <w:rsid w:val="00E07DEB"/>
    <w:rsid w:val="00E100D3"/>
    <w:rsid w:val="00E10C2C"/>
    <w:rsid w:val="00E1298E"/>
    <w:rsid w:val="00E12C29"/>
    <w:rsid w:val="00E1491F"/>
    <w:rsid w:val="00E162AF"/>
    <w:rsid w:val="00E16396"/>
    <w:rsid w:val="00E177BC"/>
    <w:rsid w:val="00E17F75"/>
    <w:rsid w:val="00E24741"/>
    <w:rsid w:val="00E2502C"/>
    <w:rsid w:val="00E25C93"/>
    <w:rsid w:val="00E265DB"/>
    <w:rsid w:val="00E26F81"/>
    <w:rsid w:val="00E27143"/>
    <w:rsid w:val="00E27D9F"/>
    <w:rsid w:val="00E27E91"/>
    <w:rsid w:val="00E30709"/>
    <w:rsid w:val="00E30B7A"/>
    <w:rsid w:val="00E336B9"/>
    <w:rsid w:val="00E33788"/>
    <w:rsid w:val="00E355E5"/>
    <w:rsid w:val="00E3593F"/>
    <w:rsid w:val="00E35A3A"/>
    <w:rsid w:val="00E35ABD"/>
    <w:rsid w:val="00E36E9F"/>
    <w:rsid w:val="00E370C5"/>
    <w:rsid w:val="00E373FB"/>
    <w:rsid w:val="00E4129A"/>
    <w:rsid w:val="00E426C7"/>
    <w:rsid w:val="00E4308C"/>
    <w:rsid w:val="00E43D10"/>
    <w:rsid w:val="00E442D3"/>
    <w:rsid w:val="00E45B47"/>
    <w:rsid w:val="00E479C4"/>
    <w:rsid w:val="00E47F41"/>
    <w:rsid w:val="00E5123A"/>
    <w:rsid w:val="00E51460"/>
    <w:rsid w:val="00E523E6"/>
    <w:rsid w:val="00E52B6B"/>
    <w:rsid w:val="00E52DC1"/>
    <w:rsid w:val="00E53DF5"/>
    <w:rsid w:val="00E53FBC"/>
    <w:rsid w:val="00E55F86"/>
    <w:rsid w:val="00E565EE"/>
    <w:rsid w:val="00E6089F"/>
    <w:rsid w:val="00E623BB"/>
    <w:rsid w:val="00E634E5"/>
    <w:rsid w:val="00E636DE"/>
    <w:rsid w:val="00E64423"/>
    <w:rsid w:val="00E64BDA"/>
    <w:rsid w:val="00E64C19"/>
    <w:rsid w:val="00E66625"/>
    <w:rsid w:val="00E66730"/>
    <w:rsid w:val="00E70F8A"/>
    <w:rsid w:val="00E7108A"/>
    <w:rsid w:val="00E71B6C"/>
    <w:rsid w:val="00E725F0"/>
    <w:rsid w:val="00E7322B"/>
    <w:rsid w:val="00E732EB"/>
    <w:rsid w:val="00E7367D"/>
    <w:rsid w:val="00E738C4"/>
    <w:rsid w:val="00E74449"/>
    <w:rsid w:val="00E74E92"/>
    <w:rsid w:val="00E7521C"/>
    <w:rsid w:val="00E777F8"/>
    <w:rsid w:val="00E80E7E"/>
    <w:rsid w:val="00E8148C"/>
    <w:rsid w:val="00E8159D"/>
    <w:rsid w:val="00E81C6A"/>
    <w:rsid w:val="00E82078"/>
    <w:rsid w:val="00E821CE"/>
    <w:rsid w:val="00E82803"/>
    <w:rsid w:val="00E82D66"/>
    <w:rsid w:val="00E83B38"/>
    <w:rsid w:val="00E846A1"/>
    <w:rsid w:val="00E84D82"/>
    <w:rsid w:val="00E901B5"/>
    <w:rsid w:val="00E905DC"/>
    <w:rsid w:val="00E92849"/>
    <w:rsid w:val="00E93D96"/>
    <w:rsid w:val="00E943D9"/>
    <w:rsid w:val="00E95A75"/>
    <w:rsid w:val="00E96F4E"/>
    <w:rsid w:val="00E974FE"/>
    <w:rsid w:val="00EA0374"/>
    <w:rsid w:val="00EA07BB"/>
    <w:rsid w:val="00EA1F2A"/>
    <w:rsid w:val="00EA2428"/>
    <w:rsid w:val="00EA2B4C"/>
    <w:rsid w:val="00EA3F14"/>
    <w:rsid w:val="00EA46BF"/>
    <w:rsid w:val="00EA62F8"/>
    <w:rsid w:val="00EA6D2D"/>
    <w:rsid w:val="00EA703B"/>
    <w:rsid w:val="00EA774E"/>
    <w:rsid w:val="00EA7907"/>
    <w:rsid w:val="00EA7A28"/>
    <w:rsid w:val="00EA7C43"/>
    <w:rsid w:val="00EB0339"/>
    <w:rsid w:val="00EB0957"/>
    <w:rsid w:val="00EB1254"/>
    <w:rsid w:val="00EB18D0"/>
    <w:rsid w:val="00EB1DDA"/>
    <w:rsid w:val="00EB204C"/>
    <w:rsid w:val="00EB353D"/>
    <w:rsid w:val="00EB36C0"/>
    <w:rsid w:val="00EB5BA4"/>
    <w:rsid w:val="00EB61E7"/>
    <w:rsid w:val="00EB6789"/>
    <w:rsid w:val="00EB703D"/>
    <w:rsid w:val="00EB7C3B"/>
    <w:rsid w:val="00EC0665"/>
    <w:rsid w:val="00EC1B99"/>
    <w:rsid w:val="00EC2D9F"/>
    <w:rsid w:val="00EC2DDE"/>
    <w:rsid w:val="00EC3C3F"/>
    <w:rsid w:val="00EC4BBF"/>
    <w:rsid w:val="00EC4D31"/>
    <w:rsid w:val="00EC5B5B"/>
    <w:rsid w:val="00EC6A08"/>
    <w:rsid w:val="00EC6C06"/>
    <w:rsid w:val="00ED0991"/>
    <w:rsid w:val="00ED0CCF"/>
    <w:rsid w:val="00ED1775"/>
    <w:rsid w:val="00ED2576"/>
    <w:rsid w:val="00ED4111"/>
    <w:rsid w:val="00ED51CD"/>
    <w:rsid w:val="00ED5A03"/>
    <w:rsid w:val="00ED64EE"/>
    <w:rsid w:val="00ED7057"/>
    <w:rsid w:val="00ED74B1"/>
    <w:rsid w:val="00EE0A87"/>
    <w:rsid w:val="00EE1D65"/>
    <w:rsid w:val="00EE1FAF"/>
    <w:rsid w:val="00EE2E26"/>
    <w:rsid w:val="00EE3CD3"/>
    <w:rsid w:val="00EE4115"/>
    <w:rsid w:val="00EE433E"/>
    <w:rsid w:val="00EE49D0"/>
    <w:rsid w:val="00EE4C14"/>
    <w:rsid w:val="00EE62FD"/>
    <w:rsid w:val="00EE6B5A"/>
    <w:rsid w:val="00EF00C2"/>
    <w:rsid w:val="00EF1080"/>
    <w:rsid w:val="00EF1264"/>
    <w:rsid w:val="00EF1D89"/>
    <w:rsid w:val="00EF300E"/>
    <w:rsid w:val="00EF5007"/>
    <w:rsid w:val="00EF538A"/>
    <w:rsid w:val="00EF54E2"/>
    <w:rsid w:val="00EF598A"/>
    <w:rsid w:val="00EF6A5E"/>
    <w:rsid w:val="00EF7BF2"/>
    <w:rsid w:val="00F00CEA"/>
    <w:rsid w:val="00F0317D"/>
    <w:rsid w:val="00F03712"/>
    <w:rsid w:val="00F05941"/>
    <w:rsid w:val="00F05D49"/>
    <w:rsid w:val="00F079AA"/>
    <w:rsid w:val="00F105BD"/>
    <w:rsid w:val="00F11582"/>
    <w:rsid w:val="00F118CF"/>
    <w:rsid w:val="00F14F16"/>
    <w:rsid w:val="00F15655"/>
    <w:rsid w:val="00F15DEF"/>
    <w:rsid w:val="00F16652"/>
    <w:rsid w:val="00F16ACF"/>
    <w:rsid w:val="00F16C9F"/>
    <w:rsid w:val="00F175F0"/>
    <w:rsid w:val="00F20460"/>
    <w:rsid w:val="00F213A5"/>
    <w:rsid w:val="00F236CD"/>
    <w:rsid w:val="00F25495"/>
    <w:rsid w:val="00F26098"/>
    <w:rsid w:val="00F26DA0"/>
    <w:rsid w:val="00F27B6E"/>
    <w:rsid w:val="00F30886"/>
    <w:rsid w:val="00F3099E"/>
    <w:rsid w:val="00F309CA"/>
    <w:rsid w:val="00F30C3F"/>
    <w:rsid w:val="00F30F44"/>
    <w:rsid w:val="00F3174A"/>
    <w:rsid w:val="00F31FAC"/>
    <w:rsid w:val="00F32DA5"/>
    <w:rsid w:val="00F33E7A"/>
    <w:rsid w:val="00F350D6"/>
    <w:rsid w:val="00F37319"/>
    <w:rsid w:val="00F37593"/>
    <w:rsid w:val="00F37966"/>
    <w:rsid w:val="00F40C73"/>
    <w:rsid w:val="00F40E13"/>
    <w:rsid w:val="00F4131D"/>
    <w:rsid w:val="00F4221D"/>
    <w:rsid w:val="00F42B92"/>
    <w:rsid w:val="00F4406C"/>
    <w:rsid w:val="00F443F2"/>
    <w:rsid w:val="00F44940"/>
    <w:rsid w:val="00F449C3"/>
    <w:rsid w:val="00F465DD"/>
    <w:rsid w:val="00F47BE0"/>
    <w:rsid w:val="00F502A5"/>
    <w:rsid w:val="00F50C90"/>
    <w:rsid w:val="00F50EA8"/>
    <w:rsid w:val="00F519F7"/>
    <w:rsid w:val="00F5234D"/>
    <w:rsid w:val="00F534A9"/>
    <w:rsid w:val="00F550B3"/>
    <w:rsid w:val="00F55111"/>
    <w:rsid w:val="00F56A55"/>
    <w:rsid w:val="00F602A2"/>
    <w:rsid w:val="00F60487"/>
    <w:rsid w:val="00F60F08"/>
    <w:rsid w:val="00F61CE7"/>
    <w:rsid w:val="00F63333"/>
    <w:rsid w:val="00F63639"/>
    <w:rsid w:val="00F63DC4"/>
    <w:rsid w:val="00F63ECA"/>
    <w:rsid w:val="00F64340"/>
    <w:rsid w:val="00F665D0"/>
    <w:rsid w:val="00F66919"/>
    <w:rsid w:val="00F66E8C"/>
    <w:rsid w:val="00F67117"/>
    <w:rsid w:val="00F67648"/>
    <w:rsid w:val="00F70AA8"/>
    <w:rsid w:val="00F70DD7"/>
    <w:rsid w:val="00F7127A"/>
    <w:rsid w:val="00F71DCA"/>
    <w:rsid w:val="00F73C55"/>
    <w:rsid w:val="00F73C60"/>
    <w:rsid w:val="00F746D0"/>
    <w:rsid w:val="00F74DAD"/>
    <w:rsid w:val="00F75325"/>
    <w:rsid w:val="00F75352"/>
    <w:rsid w:val="00F75EFF"/>
    <w:rsid w:val="00F76005"/>
    <w:rsid w:val="00F76651"/>
    <w:rsid w:val="00F779DF"/>
    <w:rsid w:val="00F80068"/>
    <w:rsid w:val="00F80226"/>
    <w:rsid w:val="00F81D3F"/>
    <w:rsid w:val="00F8455D"/>
    <w:rsid w:val="00F85157"/>
    <w:rsid w:val="00F8550E"/>
    <w:rsid w:val="00F863B7"/>
    <w:rsid w:val="00F87038"/>
    <w:rsid w:val="00F87D39"/>
    <w:rsid w:val="00F90A3E"/>
    <w:rsid w:val="00F90A98"/>
    <w:rsid w:val="00F92622"/>
    <w:rsid w:val="00F92B3B"/>
    <w:rsid w:val="00F932C8"/>
    <w:rsid w:val="00F93736"/>
    <w:rsid w:val="00F93C05"/>
    <w:rsid w:val="00F95CF8"/>
    <w:rsid w:val="00F95D02"/>
    <w:rsid w:val="00F974C9"/>
    <w:rsid w:val="00F975E1"/>
    <w:rsid w:val="00F97770"/>
    <w:rsid w:val="00FA03AB"/>
    <w:rsid w:val="00FA1DD8"/>
    <w:rsid w:val="00FA258B"/>
    <w:rsid w:val="00FA39F6"/>
    <w:rsid w:val="00FA4579"/>
    <w:rsid w:val="00FA502E"/>
    <w:rsid w:val="00FA55DC"/>
    <w:rsid w:val="00FA64B2"/>
    <w:rsid w:val="00FA7091"/>
    <w:rsid w:val="00FA7C8E"/>
    <w:rsid w:val="00FA7E96"/>
    <w:rsid w:val="00FB025E"/>
    <w:rsid w:val="00FB04C3"/>
    <w:rsid w:val="00FB1368"/>
    <w:rsid w:val="00FB25B1"/>
    <w:rsid w:val="00FB3341"/>
    <w:rsid w:val="00FB3A94"/>
    <w:rsid w:val="00FB404B"/>
    <w:rsid w:val="00FB4C4D"/>
    <w:rsid w:val="00FB658F"/>
    <w:rsid w:val="00FB6619"/>
    <w:rsid w:val="00FB719D"/>
    <w:rsid w:val="00FB79C6"/>
    <w:rsid w:val="00FB7FC0"/>
    <w:rsid w:val="00FC10ED"/>
    <w:rsid w:val="00FC1394"/>
    <w:rsid w:val="00FC1D43"/>
    <w:rsid w:val="00FC22F1"/>
    <w:rsid w:val="00FC2871"/>
    <w:rsid w:val="00FC3266"/>
    <w:rsid w:val="00FC33E9"/>
    <w:rsid w:val="00FC4BBB"/>
    <w:rsid w:val="00FC4EC1"/>
    <w:rsid w:val="00FC534A"/>
    <w:rsid w:val="00FC6166"/>
    <w:rsid w:val="00FC62D4"/>
    <w:rsid w:val="00FD0FC8"/>
    <w:rsid w:val="00FD10AF"/>
    <w:rsid w:val="00FD1672"/>
    <w:rsid w:val="00FD330E"/>
    <w:rsid w:val="00FD5A83"/>
    <w:rsid w:val="00FD6056"/>
    <w:rsid w:val="00FD6F8F"/>
    <w:rsid w:val="00FD7E0C"/>
    <w:rsid w:val="00FE0074"/>
    <w:rsid w:val="00FE1968"/>
    <w:rsid w:val="00FE1B6D"/>
    <w:rsid w:val="00FE3147"/>
    <w:rsid w:val="00FE3FE0"/>
    <w:rsid w:val="00FE430F"/>
    <w:rsid w:val="00FE4551"/>
    <w:rsid w:val="00FE497A"/>
    <w:rsid w:val="00FE4F72"/>
    <w:rsid w:val="00FE6112"/>
    <w:rsid w:val="00FE660E"/>
    <w:rsid w:val="00FE68EF"/>
    <w:rsid w:val="00FE6FAB"/>
    <w:rsid w:val="00FE71A4"/>
    <w:rsid w:val="00FE7FE6"/>
    <w:rsid w:val="00FF224B"/>
    <w:rsid w:val="00FF29B9"/>
    <w:rsid w:val="00FF3230"/>
    <w:rsid w:val="00FF3309"/>
    <w:rsid w:val="00FF3680"/>
    <w:rsid w:val="00FF3C66"/>
    <w:rsid w:val="00FF5694"/>
    <w:rsid w:val="00FF5DBD"/>
    <w:rsid w:val="00FF69AD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7303F"/>
  <w15:chartTrackingRefBased/>
  <w15:docId w15:val="{B9BD3FD4-6AE0-5C49-AB2B-4F890A26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C95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3401D"/>
    <w:pPr>
      <w:keepNext/>
      <w:keepLines/>
      <w:pageBreakBefore/>
      <w:numPr>
        <w:numId w:val="1"/>
      </w:numPr>
      <w:suppressAutoHyphens/>
      <w:spacing w:after="240"/>
      <w:ind w:left="431" w:hanging="431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80DB7"/>
    <w:pPr>
      <w:keepNext/>
      <w:keepLines/>
      <w:numPr>
        <w:ilvl w:val="1"/>
        <w:numId w:val="1"/>
      </w:numPr>
      <w:suppressAutoHyphens/>
      <w:spacing w:before="240" w:after="120"/>
      <w:ind w:left="578" w:hanging="578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1F00FE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471CE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1CE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CE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CE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CE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CE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401D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066AB3"/>
  </w:style>
  <w:style w:type="character" w:customStyle="1" w:styleId="22">
    <w:name w:val="Заголовок 2 Знак"/>
    <w:link w:val="21"/>
    <w:uiPriority w:val="9"/>
    <w:rsid w:val="00B80DB7"/>
    <w:rPr>
      <w:rFonts w:eastAsia="Times New Roman"/>
      <w:b/>
      <w:bCs/>
      <w:sz w:val="24"/>
      <w:szCs w:val="26"/>
      <w:lang w:val="x-none" w:eastAsia="x-none"/>
    </w:rPr>
  </w:style>
  <w:style w:type="character" w:customStyle="1" w:styleId="code">
    <w:name w:val="code"/>
    <w:qFormat/>
    <w:rsid w:val="00FC33E9"/>
    <w:rPr>
      <w:rFonts w:ascii="Consolas" w:hAnsi="Consolas"/>
      <w:noProof/>
      <w:sz w:val="20"/>
      <w:lang w:val="en-US"/>
    </w:rPr>
  </w:style>
  <w:style w:type="paragraph" w:styleId="a7">
    <w:name w:val="header"/>
    <w:basedOn w:val="a2"/>
    <w:link w:val="a8"/>
    <w:uiPriority w:val="99"/>
    <w:unhideWhenUsed/>
    <w:rsid w:val="006A48C4"/>
    <w:pPr>
      <w:tabs>
        <w:tab w:val="center" w:pos="4677"/>
        <w:tab w:val="right" w:pos="9355"/>
      </w:tabs>
      <w:spacing w:line="240" w:lineRule="auto"/>
      <w:ind w:firstLine="0"/>
    </w:pPr>
    <w:rPr>
      <w:szCs w:val="22"/>
      <w:lang w:val="x-none" w:eastAsia="en-US"/>
    </w:rPr>
  </w:style>
  <w:style w:type="character" w:customStyle="1" w:styleId="a8">
    <w:name w:val="Верхний колонтитул Знак"/>
    <w:link w:val="a7"/>
    <w:uiPriority w:val="99"/>
    <w:rsid w:val="006A48C4"/>
    <w:rPr>
      <w:rFonts w:ascii="Times New Roman" w:hAnsi="Times New Roman"/>
      <w:sz w:val="24"/>
      <w:szCs w:val="22"/>
      <w:lang w:val="x-none" w:eastAsia="en-US"/>
    </w:rPr>
  </w:style>
  <w:style w:type="paragraph" w:styleId="a9">
    <w:name w:val="footer"/>
    <w:basedOn w:val="a2"/>
    <w:link w:val="aa"/>
    <w:unhideWhenUsed/>
    <w:rsid w:val="00ED51CD"/>
    <w:pPr>
      <w:tabs>
        <w:tab w:val="center" w:pos="4677"/>
        <w:tab w:val="right" w:pos="9355"/>
      </w:tabs>
    </w:pPr>
    <w:rPr>
      <w:szCs w:val="22"/>
      <w:lang w:val="x-none" w:eastAsia="en-US"/>
    </w:rPr>
  </w:style>
  <w:style w:type="character" w:customStyle="1" w:styleId="aa">
    <w:name w:val="Нижний колонтитул Знак"/>
    <w:link w:val="a9"/>
    <w:rsid w:val="00ED51CD"/>
    <w:rPr>
      <w:rFonts w:ascii="Times New Roman" w:hAnsi="Times New Roman"/>
      <w:sz w:val="24"/>
      <w:szCs w:val="22"/>
      <w:lang w:eastAsia="en-US"/>
    </w:rPr>
  </w:style>
  <w:style w:type="paragraph" w:customStyle="1" w:styleId="listing">
    <w:name w:val="listing"/>
    <w:basedOn w:val="a2"/>
    <w:qFormat/>
    <w:rsid w:val="007155A9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character" w:customStyle="1" w:styleId="code-highlight">
    <w:name w:val="code-highlight"/>
    <w:rsid w:val="00510A1A"/>
    <w:rPr>
      <w:rFonts w:ascii="Courier New" w:hAnsi="Courier New"/>
      <w:b/>
      <w:noProof/>
      <w:sz w:val="20"/>
      <w:lang w:val="en-US"/>
    </w:rPr>
  </w:style>
  <w:style w:type="character" w:customStyle="1" w:styleId="code-italic">
    <w:name w:val="code-italic"/>
    <w:rsid w:val="00510A1A"/>
    <w:rPr>
      <w:rFonts w:ascii="Courier New" w:hAnsi="Courier New"/>
      <w:i/>
      <w:noProof/>
      <w:sz w:val="20"/>
      <w:lang w:val="en-US"/>
    </w:rPr>
  </w:style>
  <w:style w:type="paragraph" w:styleId="ab">
    <w:name w:val="TOC Heading"/>
    <w:basedOn w:val="1"/>
    <w:next w:val="a2"/>
    <w:uiPriority w:val="39"/>
    <w:semiHidden/>
    <w:unhideWhenUsed/>
    <w:qFormat/>
    <w:rsid w:val="007B1E85"/>
    <w:p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3C72"/>
    <w:pPr>
      <w:tabs>
        <w:tab w:val="left" w:pos="284"/>
        <w:tab w:val="right" w:leader="dot" w:pos="9639"/>
      </w:tabs>
      <w:ind w:right="397"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772D4D"/>
    <w:pPr>
      <w:tabs>
        <w:tab w:val="left" w:pos="703"/>
        <w:tab w:val="right" w:leader="dot" w:pos="9639"/>
      </w:tabs>
      <w:ind w:left="238" w:right="397" w:firstLine="0"/>
    </w:pPr>
  </w:style>
  <w:style w:type="character" w:styleId="ac">
    <w:name w:val="Hyperlink"/>
    <w:uiPriority w:val="99"/>
    <w:unhideWhenUsed/>
    <w:rsid w:val="00364031"/>
    <w:rPr>
      <w:color w:val="0000FF"/>
      <w:u w:val="dotted"/>
    </w:rPr>
  </w:style>
  <w:style w:type="character" w:customStyle="1" w:styleId="30">
    <w:name w:val="Заголовок 3 Знак"/>
    <w:link w:val="3"/>
    <w:uiPriority w:val="9"/>
    <w:rsid w:val="001F00FE"/>
    <w:rPr>
      <w:rFonts w:eastAsia="Times New Roman"/>
      <w:b/>
      <w:sz w:val="24"/>
      <w:szCs w:val="26"/>
      <w:lang w:val="x-none" w:eastAsia="x-none"/>
    </w:rPr>
  </w:style>
  <w:style w:type="paragraph" w:styleId="ad">
    <w:name w:val="Subtitle"/>
    <w:basedOn w:val="a2"/>
    <w:next w:val="a2"/>
    <w:link w:val="ae"/>
    <w:uiPriority w:val="11"/>
    <w:rsid w:val="009701B6"/>
    <w:pPr>
      <w:ind w:firstLine="0"/>
      <w:contextualSpacing w:val="0"/>
      <w:jc w:val="center"/>
    </w:pPr>
    <w:rPr>
      <w:rFonts w:eastAsia="Times New Roman"/>
      <w:lang w:val="x-none" w:eastAsia="en-US"/>
    </w:rPr>
  </w:style>
  <w:style w:type="character" w:customStyle="1" w:styleId="ae">
    <w:name w:val="Подзаголовок Знак"/>
    <w:link w:val="ad"/>
    <w:uiPriority w:val="11"/>
    <w:rsid w:val="009701B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">
    <w:name w:val="Название"/>
    <w:basedOn w:val="a2"/>
    <w:next w:val="a2"/>
    <w:link w:val="af0"/>
    <w:uiPriority w:val="10"/>
    <w:rsid w:val="00766DB0"/>
    <w:pPr>
      <w:spacing w:before="240" w:after="60"/>
      <w:ind w:firstLine="0"/>
      <w:jc w:val="center"/>
    </w:pPr>
    <w:rPr>
      <w:rFonts w:eastAsia="Times New Roman"/>
      <w:b/>
      <w:bCs/>
      <w:caps/>
      <w:sz w:val="36"/>
      <w:szCs w:val="32"/>
      <w:lang w:val="x-none" w:eastAsia="en-US"/>
    </w:rPr>
  </w:style>
  <w:style w:type="character" w:customStyle="1" w:styleId="af0">
    <w:name w:val="Название Знак"/>
    <w:link w:val="af"/>
    <w:uiPriority w:val="10"/>
    <w:rsid w:val="00766DB0"/>
    <w:rPr>
      <w:rFonts w:ascii="Times New Roman" w:eastAsia="Times New Roman" w:hAnsi="Times New Roman"/>
      <w:b/>
      <w:bCs/>
      <w:caps/>
      <w:sz w:val="36"/>
      <w:szCs w:val="32"/>
      <w:lang w:eastAsia="en-US"/>
    </w:rPr>
  </w:style>
  <w:style w:type="character" w:styleId="af1">
    <w:name w:val="Intense Emphasis"/>
    <w:uiPriority w:val="21"/>
    <w:rsid w:val="000009B9"/>
    <w:rPr>
      <w:b/>
      <w:bCs/>
      <w:i/>
      <w:iCs/>
      <w:color w:val="4F81BD"/>
    </w:rPr>
  </w:style>
  <w:style w:type="character" w:styleId="af2">
    <w:name w:val="Intense Reference"/>
    <w:uiPriority w:val="32"/>
    <w:rsid w:val="006F03CF"/>
    <w:rPr>
      <w:b/>
      <w:bCs/>
      <w:smallCaps/>
      <w:color w:val="FF0000"/>
      <w:spacing w:val="5"/>
      <w:u w:val="single"/>
    </w:rPr>
  </w:style>
  <w:style w:type="paragraph" w:customStyle="1" w:styleId="rightcaption">
    <w:name w:val="right caption"/>
    <w:basedOn w:val="a2"/>
    <w:next w:val="a2"/>
    <w:rsid w:val="00EE433E"/>
    <w:pPr>
      <w:spacing w:after="240"/>
      <w:jc w:val="right"/>
    </w:pPr>
    <w:rPr>
      <w:b/>
    </w:rPr>
  </w:style>
  <w:style w:type="paragraph" w:customStyle="1" w:styleId="picture">
    <w:name w:val="picture"/>
    <w:basedOn w:val="a2"/>
    <w:next w:val="picture-title"/>
    <w:qFormat/>
    <w:rsid w:val="00793259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righttitle1">
    <w:name w:val="right title 1"/>
    <w:basedOn w:val="1"/>
    <w:next w:val="a2"/>
    <w:rsid w:val="00C64CA8"/>
    <w:pPr>
      <w:spacing w:after="0"/>
      <w:jc w:val="right"/>
    </w:pPr>
  </w:style>
  <w:style w:type="paragraph" w:customStyle="1" w:styleId="af3">
    <w:name w:val="Чертежный"/>
    <w:qFormat/>
    <w:rsid w:val="00B1254C"/>
    <w:rPr>
      <w:rFonts w:ascii="ISOCPEUR" w:eastAsia="Times New Roman" w:hAnsi="ISOCPEUR"/>
      <w:sz w:val="24"/>
      <w:szCs w:val="24"/>
    </w:rPr>
  </w:style>
  <w:style w:type="paragraph" w:styleId="af4">
    <w:name w:val="caption"/>
    <w:basedOn w:val="a2"/>
    <w:next w:val="a2"/>
    <w:uiPriority w:val="35"/>
    <w:unhideWhenUsed/>
    <w:rsid w:val="000509E9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character" w:styleId="af5">
    <w:name w:val="line number"/>
    <w:basedOn w:val="a3"/>
    <w:uiPriority w:val="99"/>
    <w:semiHidden/>
    <w:unhideWhenUsed/>
    <w:rsid w:val="008E4ADC"/>
  </w:style>
  <w:style w:type="table" w:styleId="af6">
    <w:name w:val="Table Grid"/>
    <w:basedOn w:val="a4"/>
    <w:uiPriority w:val="59"/>
    <w:rsid w:val="005C4F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10204A"/>
    <w:pPr>
      <w:spacing w:line="240" w:lineRule="auto"/>
    </w:pPr>
    <w:rPr>
      <w:rFonts w:ascii="Tahoma" w:hAnsi="Tahoma"/>
      <w:sz w:val="16"/>
      <w:szCs w:val="16"/>
      <w:lang w:val="x-none" w:eastAsia="en-US"/>
    </w:rPr>
  </w:style>
  <w:style w:type="character" w:customStyle="1" w:styleId="af8">
    <w:name w:val="Текст выноски Знак"/>
    <w:link w:val="af7"/>
    <w:uiPriority w:val="99"/>
    <w:semiHidden/>
    <w:rsid w:val="0010204A"/>
    <w:rPr>
      <w:rFonts w:ascii="Tahoma" w:hAnsi="Tahoma" w:cs="Tahoma"/>
      <w:sz w:val="16"/>
      <w:szCs w:val="16"/>
      <w:lang w:eastAsia="en-US"/>
    </w:rPr>
  </w:style>
  <w:style w:type="paragraph" w:customStyle="1" w:styleId="12">
    <w:name w:val="Заголовок 1 без нумерации"/>
    <w:basedOn w:val="1"/>
    <w:next w:val="a2"/>
    <w:rsid w:val="00471CE3"/>
    <w:pPr>
      <w:numPr>
        <w:numId w:val="0"/>
      </w:numPr>
    </w:pPr>
  </w:style>
  <w:style w:type="character" w:customStyle="1" w:styleId="40">
    <w:name w:val="Заголовок 4 Знак"/>
    <w:link w:val="4"/>
    <w:uiPriority w:val="9"/>
    <w:semiHidden/>
    <w:rsid w:val="00471CE3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471CE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471CE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471CE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471CE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471CE3"/>
    <w:rPr>
      <w:rFonts w:ascii="Cambria" w:eastAsia="Times New Roman" w:hAnsi="Cambria"/>
      <w:i/>
      <w:iCs/>
      <w:color w:val="404040"/>
      <w:lang w:val="x-none" w:eastAsia="x-none"/>
    </w:rPr>
  </w:style>
  <w:style w:type="paragraph" w:customStyle="1" w:styleId="table-title">
    <w:name w:val="table-title"/>
    <w:basedOn w:val="af4"/>
    <w:rsid w:val="00687B15"/>
    <w:pPr>
      <w:keepNext/>
      <w:keepLines/>
      <w:suppressAutoHyphens/>
      <w:spacing w:after="180"/>
      <w:ind w:right="567"/>
      <w:jc w:val="left"/>
    </w:pPr>
    <w:rPr>
      <w:b w:val="0"/>
      <w:sz w:val="24"/>
    </w:rPr>
  </w:style>
  <w:style w:type="paragraph" w:customStyle="1" w:styleId="table-text">
    <w:name w:val="table-text"/>
    <w:basedOn w:val="a2"/>
    <w:rsid w:val="000525E5"/>
    <w:pPr>
      <w:keepNext/>
      <w:keepLines/>
      <w:spacing w:before="60" w:after="60" w:line="240" w:lineRule="auto"/>
      <w:ind w:firstLine="0"/>
      <w:jc w:val="center"/>
    </w:pPr>
    <w:rPr>
      <w:sz w:val="20"/>
    </w:rPr>
  </w:style>
  <w:style w:type="paragraph" w:customStyle="1" w:styleId="table-caption">
    <w:name w:val="table-caption"/>
    <w:basedOn w:val="table-text"/>
    <w:rsid w:val="006D7F53"/>
    <w:pPr>
      <w:contextualSpacing w:val="0"/>
    </w:pPr>
    <w:rPr>
      <w:b/>
    </w:rPr>
  </w:style>
  <w:style w:type="paragraph" w:customStyle="1" w:styleId="listing-title">
    <w:name w:val="listing-title"/>
    <w:basedOn w:val="af4"/>
    <w:next w:val="listing"/>
    <w:qFormat/>
    <w:rsid w:val="00C95524"/>
    <w:pPr>
      <w:keepNext/>
      <w:keepLines/>
      <w:suppressAutoHyphens/>
      <w:spacing w:after="0"/>
      <w:jc w:val="left"/>
    </w:pPr>
    <w:rPr>
      <w:b w:val="0"/>
      <w:sz w:val="24"/>
    </w:rPr>
  </w:style>
  <w:style w:type="paragraph" w:customStyle="1" w:styleId="temp">
    <w:name w:val="temp"/>
    <w:basedOn w:val="a2"/>
    <w:link w:val="temp0"/>
    <w:qFormat/>
    <w:rsid w:val="0022068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220680"/>
    <w:rPr>
      <w:rFonts w:ascii="Times New Roman" w:hAnsi="Times New Roman"/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13">
    <w:name w:val="Заголовок 1  вне содержания"/>
    <w:basedOn w:val="12"/>
    <w:next w:val="a2"/>
    <w:rsid w:val="002953D6"/>
    <w:pPr>
      <w:outlineLvl w:val="9"/>
    </w:pPr>
  </w:style>
  <w:style w:type="paragraph" w:customStyle="1" w:styleId="picture-title">
    <w:name w:val="picture-title"/>
    <w:basedOn w:val="af4"/>
    <w:next w:val="a2"/>
    <w:qFormat/>
    <w:rsid w:val="00687B15"/>
    <w:pPr>
      <w:suppressAutoHyphens/>
      <w:spacing w:before="60"/>
    </w:pPr>
    <w:rPr>
      <w:b w:val="0"/>
    </w:rPr>
  </w:style>
  <w:style w:type="paragraph" w:customStyle="1" w:styleId="-">
    <w:name w:val="Заголовок - Приложения"/>
    <w:basedOn w:val="1"/>
    <w:next w:val="a2"/>
    <w:rsid w:val="001A144A"/>
    <w:pPr>
      <w:numPr>
        <w:numId w:val="0"/>
      </w:numPr>
      <w:spacing w:before="4520" w:after="120"/>
    </w:pPr>
  </w:style>
  <w:style w:type="paragraph" w:styleId="31">
    <w:name w:val="toc 3"/>
    <w:basedOn w:val="a2"/>
    <w:next w:val="a2"/>
    <w:autoRedefine/>
    <w:uiPriority w:val="39"/>
    <w:unhideWhenUsed/>
    <w:rsid w:val="00021858"/>
    <w:pPr>
      <w:tabs>
        <w:tab w:val="left" w:pos="1134"/>
        <w:tab w:val="right" w:leader="dot" w:pos="9639"/>
      </w:tabs>
      <w:ind w:left="454" w:right="397" w:firstLine="0"/>
    </w:pPr>
  </w:style>
  <w:style w:type="character" w:customStyle="1" w:styleId="entity">
    <w:name w:val="entity"/>
    <w:uiPriority w:val="1"/>
    <w:qFormat/>
    <w:rsid w:val="00193C72"/>
    <w:rPr>
      <w:rFonts w:ascii="Courier New" w:hAnsi="Courier New"/>
      <w:b/>
      <w:noProof/>
      <w:sz w:val="20"/>
      <w:lang w:val="en-US"/>
    </w:rPr>
  </w:style>
  <w:style w:type="paragraph" w:customStyle="1" w:styleId="-X">
    <w:name w:val="Заголовок - Приложение X"/>
    <w:basedOn w:val="1"/>
    <w:next w:val="-X-2"/>
    <w:rsid w:val="00F63333"/>
    <w:pPr>
      <w:numPr>
        <w:numId w:val="0"/>
      </w:numPr>
      <w:spacing w:after="60" w:line="240" w:lineRule="auto"/>
      <w:outlineLvl w:val="3"/>
    </w:pPr>
  </w:style>
  <w:style w:type="paragraph" w:customStyle="1" w:styleId="-X-2">
    <w:name w:val="Заголовок - Приложение X - 2"/>
    <w:basedOn w:val="-X"/>
    <w:next w:val="-X-3"/>
    <w:rsid w:val="00CC6A96"/>
    <w:pPr>
      <w:pageBreakBefore w:val="0"/>
      <w:spacing w:after="120"/>
      <w:contextualSpacing w:val="0"/>
      <w:outlineLvl w:val="9"/>
    </w:pPr>
    <w:rPr>
      <w:b w:val="0"/>
      <w:caps w:val="0"/>
      <w:spacing w:val="0"/>
    </w:rPr>
  </w:style>
  <w:style w:type="character" w:styleId="af9">
    <w:name w:val="FollowedHyperlink"/>
    <w:uiPriority w:val="99"/>
    <w:semiHidden/>
    <w:unhideWhenUsed/>
    <w:rsid w:val="007A7E50"/>
    <w:rPr>
      <w:color w:val="800080"/>
      <w:u w:val="single"/>
    </w:rPr>
  </w:style>
  <w:style w:type="paragraph" w:customStyle="1" w:styleId="-X-3">
    <w:name w:val="Заголовок - Приложение X - 3"/>
    <w:basedOn w:val="-X-2"/>
    <w:next w:val="a2"/>
    <w:rsid w:val="00CC6A96"/>
    <w:pPr>
      <w:spacing w:after="480"/>
    </w:pPr>
    <w:rPr>
      <w:b/>
    </w:rPr>
  </w:style>
  <w:style w:type="paragraph" w:styleId="afa">
    <w:name w:val="table of authorities"/>
    <w:basedOn w:val="a2"/>
    <w:next w:val="a2"/>
    <w:uiPriority w:val="99"/>
    <w:unhideWhenUsed/>
    <w:rsid w:val="007875D1"/>
    <w:pPr>
      <w:ind w:left="240" w:hanging="240"/>
      <w:jc w:val="left"/>
    </w:pPr>
    <w:rPr>
      <w:rFonts w:ascii="Calibri" w:hAnsi="Calibri" w:cs="Calibri"/>
      <w:sz w:val="20"/>
      <w:szCs w:val="20"/>
    </w:rPr>
  </w:style>
  <w:style w:type="paragraph" w:styleId="afb">
    <w:name w:val="toa heading"/>
    <w:basedOn w:val="a2"/>
    <w:next w:val="a2"/>
    <w:uiPriority w:val="99"/>
    <w:unhideWhenUsed/>
    <w:rsid w:val="007875D1"/>
    <w:pPr>
      <w:spacing w:before="120"/>
      <w:jc w:val="left"/>
    </w:pPr>
    <w:rPr>
      <w:rFonts w:ascii="Calibri" w:hAnsi="Calibri" w:cs="Calibri"/>
      <w:sz w:val="20"/>
      <w:szCs w:val="20"/>
      <w:u w:val="single"/>
    </w:rPr>
  </w:style>
  <w:style w:type="paragraph" w:customStyle="1" w:styleId="14">
    <w:name w:val="Заголовок 1 в Приложении"/>
    <w:basedOn w:val="1"/>
    <w:next w:val="a2"/>
    <w:rsid w:val="00BE3354"/>
    <w:pPr>
      <w:pageBreakBefore w:val="0"/>
      <w:numPr>
        <w:numId w:val="0"/>
      </w:numPr>
      <w:spacing w:before="360" w:after="120"/>
      <w:contextualSpacing w:val="0"/>
      <w:outlineLvl w:val="4"/>
    </w:pPr>
    <w:rPr>
      <w:lang w:eastAsia="en-US"/>
    </w:rPr>
  </w:style>
  <w:style w:type="paragraph" w:customStyle="1" w:styleId="24">
    <w:name w:val="Заголовок 2 в Приложении"/>
    <w:basedOn w:val="21"/>
    <w:next w:val="a2"/>
    <w:rsid w:val="005115B3"/>
    <w:pPr>
      <w:numPr>
        <w:ilvl w:val="0"/>
        <w:numId w:val="0"/>
      </w:numPr>
      <w:ind w:firstLine="680"/>
      <w:outlineLvl w:val="5"/>
    </w:pPr>
    <w:rPr>
      <w:lang w:val="ru-RU" w:eastAsia="en-US"/>
    </w:rPr>
  </w:style>
  <w:style w:type="paragraph" w:customStyle="1" w:styleId="-X0">
    <w:name w:val="Заголовок - Приложение X (отдельно)"/>
    <w:basedOn w:val="-X"/>
    <w:next w:val="-X-2"/>
    <w:rsid w:val="00DA612A"/>
    <w:pPr>
      <w:spacing w:before="4520"/>
    </w:pPr>
  </w:style>
  <w:style w:type="paragraph" w:customStyle="1" w:styleId="15">
    <w:name w:val="Заголовок 1 в Приложении без нумерации"/>
    <w:basedOn w:val="14"/>
    <w:next w:val="a2"/>
    <w:rsid w:val="00392B6E"/>
  </w:style>
  <w:style w:type="character" w:customStyle="1" w:styleId="consoleinline">
    <w:name w:val="console inline"/>
    <w:uiPriority w:val="1"/>
    <w:rsid w:val="00333533"/>
    <w:rPr>
      <w:rFonts w:ascii="Lucida Console" w:hAnsi="Lucida Console"/>
      <w:b w:val="0"/>
      <w:noProof/>
      <w:color w:val="FFFFFF"/>
      <w:sz w:val="18"/>
      <w:bdr w:val="none" w:sz="0" w:space="0" w:color="auto"/>
      <w:shd w:val="clear" w:color="auto" w:fill="595959"/>
      <w:lang w:val="en-US"/>
    </w:rPr>
  </w:style>
  <w:style w:type="paragraph" w:customStyle="1" w:styleId="console">
    <w:name w:val="console"/>
    <w:basedOn w:val="a2"/>
    <w:qFormat/>
    <w:rsid w:val="00633BC5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customStyle="1" w:styleId="TAGS">
    <w:name w:val="TAGS"/>
    <w:basedOn w:val="a2"/>
    <w:next w:val="a2"/>
    <w:rsid w:val="00B27BA1"/>
    <w:pPr>
      <w:suppressAutoHyphens/>
      <w:spacing w:before="600" w:after="600"/>
      <w:contextualSpacing w:val="0"/>
    </w:pPr>
    <w:rPr>
      <w:caps/>
    </w:rPr>
  </w:style>
  <w:style w:type="paragraph" w:styleId="41">
    <w:name w:val="toc 4"/>
    <w:basedOn w:val="11"/>
    <w:next w:val="a2"/>
    <w:autoRedefine/>
    <w:uiPriority w:val="39"/>
    <w:unhideWhenUsed/>
    <w:rsid w:val="00193C72"/>
    <w:pPr>
      <w:tabs>
        <w:tab w:val="clear" w:pos="284"/>
        <w:tab w:val="clear" w:pos="9639"/>
        <w:tab w:val="right" w:pos="9657"/>
      </w:tabs>
    </w:pPr>
  </w:style>
  <w:style w:type="paragraph" w:styleId="51">
    <w:name w:val="toc 5"/>
    <w:basedOn w:val="a2"/>
    <w:next w:val="a2"/>
    <w:autoRedefine/>
    <w:uiPriority w:val="39"/>
    <w:unhideWhenUsed/>
    <w:rsid w:val="00077DF7"/>
    <w:pPr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077DF7"/>
    <w:pPr>
      <w:ind w:left="1200"/>
    </w:pPr>
  </w:style>
  <w:style w:type="character" w:customStyle="1" w:styleId="equation-inline">
    <w:name w:val="equation-inline"/>
    <w:uiPriority w:val="1"/>
    <w:qFormat/>
    <w:rsid w:val="004017D5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0728BE"/>
    <w:pPr>
      <w:tabs>
        <w:tab w:val="center" w:pos="4820"/>
        <w:tab w:val="right" w:pos="9639"/>
      </w:tabs>
      <w:ind w:firstLine="0"/>
      <w:jc w:val="left"/>
    </w:pPr>
    <w:rPr>
      <w:lang w:val="x-none" w:eastAsia="x-none"/>
    </w:rPr>
  </w:style>
  <w:style w:type="paragraph" w:customStyle="1" w:styleId="equation-where">
    <w:name w:val="equation-where"/>
    <w:basedOn w:val="a2"/>
    <w:qFormat/>
    <w:rsid w:val="00A25A04"/>
    <w:pPr>
      <w:tabs>
        <w:tab w:val="left" w:pos="851"/>
      </w:tabs>
      <w:ind w:left="851" w:hanging="851"/>
    </w:pPr>
  </w:style>
  <w:style w:type="character" w:customStyle="1" w:styleId="equation0">
    <w:name w:val="equation Знак"/>
    <w:link w:val="equation"/>
    <w:rsid w:val="000728BE"/>
    <w:rPr>
      <w:sz w:val="24"/>
      <w:szCs w:val="24"/>
    </w:rPr>
  </w:style>
  <w:style w:type="character" w:customStyle="1" w:styleId="price">
    <w:name w:val="price"/>
    <w:rsid w:val="00073F01"/>
  </w:style>
  <w:style w:type="character" w:customStyle="1" w:styleId="russianrubble">
    <w:name w:val="russian rubble"/>
    <w:uiPriority w:val="1"/>
    <w:rsid w:val="00905820"/>
    <w:rPr>
      <w:rFonts w:ascii="Arial" w:hAnsi="Arial"/>
      <w:strike/>
      <w:dstrike w:val="0"/>
      <w:sz w:val="20"/>
    </w:rPr>
  </w:style>
  <w:style w:type="paragraph" w:styleId="afc">
    <w:name w:val="footnote text"/>
    <w:basedOn w:val="a2"/>
    <w:link w:val="afd"/>
    <w:uiPriority w:val="99"/>
    <w:semiHidden/>
    <w:unhideWhenUsed/>
    <w:rsid w:val="00A92C88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A92C88"/>
  </w:style>
  <w:style w:type="character" w:styleId="afe">
    <w:name w:val="footnote reference"/>
    <w:uiPriority w:val="99"/>
    <w:semiHidden/>
    <w:unhideWhenUsed/>
    <w:rsid w:val="00A92C88"/>
    <w:rPr>
      <w:vertAlign w:val="superscript"/>
    </w:rPr>
  </w:style>
  <w:style w:type="paragraph" w:styleId="a">
    <w:name w:val="List Number"/>
    <w:basedOn w:val="a2"/>
    <w:uiPriority w:val="99"/>
    <w:unhideWhenUsed/>
    <w:qFormat/>
    <w:rsid w:val="008A4679"/>
    <w:pPr>
      <w:numPr>
        <w:numId w:val="16"/>
      </w:numPr>
    </w:pPr>
  </w:style>
  <w:style w:type="paragraph" w:styleId="a0">
    <w:name w:val="List Bullet"/>
    <w:basedOn w:val="a2"/>
    <w:uiPriority w:val="99"/>
    <w:unhideWhenUsed/>
    <w:qFormat/>
    <w:rsid w:val="008A4679"/>
    <w:pPr>
      <w:numPr>
        <w:numId w:val="14"/>
      </w:numPr>
    </w:pPr>
  </w:style>
  <w:style w:type="paragraph" w:styleId="20">
    <w:name w:val="List Bullet 2"/>
    <w:basedOn w:val="a2"/>
    <w:uiPriority w:val="99"/>
    <w:unhideWhenUsed/>
    <w:qFormat/>
    <w:rsid w:val="008A4679"/>
    <w:pPr>
      <w:numPr>
        <w:numId w:val="15"/>
      </w:numPr>
    </w:pPr>
  </w:style>
  <w:style w:type="character" w:customStyle="1" w:styleId="selection1">
    <w:name w:val="selection 1"/>
    <w:uiPriority w:val="1"/>
    <w:qFormat/>
    <w:rsid w:val="005A6CCB"/>
    <w:rPr>
      <w:i/>
    </w:rPr>
  </w:style>
  <w:style w:type="character" w:customStyle="1" w:styleId="selection2">
    <w:name w:val="selection 2"/>
    <w:uiPriority w:val="1"/>
    <w:qFormat/>
    <w:rsid w:val="005A6CCB"/>
    <w:rPr>
      <w:b/>
      <w:i/>
    </w:rPr>
  </w:style>
  <w:style w:type="paragraph" w:styleId="2">
    <w:name w:val="List Number 2"/>
    <w:basedOn w:val="a2"/>
    <w:uiPriority w:val="99"/>
    <w:unhideWhenUsed/>
    <w:qFormat/>
    <w:rsid w:val="00D93A61"/>
    <w:pPr>
      <w:numPr>
        <w:numId w:val="17"/>
      </w:numPr>
    </w:pPr>
  </w:style>
  <w:style w:type="paragraph" w:customStyle="1" w:styleId="a1">
    <w:name w:val="Список используемых источников"/>
    <w:basedOn w:val="a2"/>
    <w:qFormat/>
    <w:rsid w:val="00FC22F1"/>
    <w:pPr>
      <w:numPr>
        <w:numId w:val="2"/>
      </w:numPr>
      <w:tabs>
        <w:tab w:val="left" w:pos="851"/>
      </w:tabs>
    </w:pPr>
  </w:style>
  <w:style w:type="table" w:styleId="aff">
    <w:name w:val="Light Shading"/>
    <w:basedOn w:val="a4"/>
    <w:uiPriority w:val="60"/>
    <w:rsid w:val="007537F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Documents_\_&#1064;&#1072;&#1073;&#1083;&#1086;&#1085;&#1099;_\&#1082;&#1091;&#1088;&#1089;&#1086;&#1074;&#1072;&#1103;%20&#1088;&#1072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6224-876C-4D76-AF8D-DB1787F4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E:\_Documents_\_Шаблоны_\курсовая работа.dot</Template>
  <TotalTime>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Manager/>
  <Company>Home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Phil Tsarik</dc:creator>
  <cp:keywords>1.0.2</cp:keywords>
  <cp:lastModifiedBy>Артур Князев</cp:lastModifiedBy>
  <cp:revision>10</cp:revision>
  <cp:lastPrinted>2011-06-21T07:48:00Z</cp:lastPrinted>
  <dcterms:created xsi:type="dcterms:W3CDTF">2024-02-05T11:10:00Z</dcterms:created>
  <dcterms:modified xsi:type="dcterms:W3CDTF">2024-02-07T05:06:00Z</dcterms:modified>
  <cp:category>Диплом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иложения">
    <vt:i4>17</vt:i4>
  </property>
  <property fmtid="{D5CDD505-2E9C-101B-9397-08002B2CF9AE}" pid="3" name="Рисунков">
    <vt:i4>32</vt:i4>
  </property>
  <property fmtid="{D5CDD505-2E9C-101B-9397-08002B2CF9AE}" pid="4" name="Таблиц">
    <vt:i4>7</vt:i4>
  </property>
  <property fmtid="{D5CDD505-2E9C-101B-9397-08002B2CF9AE}" pid="5" name="Разработал">
    <vt:lpwstr>Царик Ф. М.</vt:lpwstr>
  </property>
  <property fmtid="{D5CDD505-2E9C-101B-9397-08002B2CF9AE}" pid="6" name="Страниц">
    <vt:i4>94</vt:i4>
  </property>
</Properties>
</file>