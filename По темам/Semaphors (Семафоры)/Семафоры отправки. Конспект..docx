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24432" w14:textId="60F39D55" w:rsidR="00ED1775" w:rsidRPr="00ED1775" w:rsidRDefault="002F26F9" w:rsidP="00D81B9C">
      <w:pPr>
        <w:spacing w:line="240" w:lineRule="auto"/>
        <w:ind w:firstLine="0"/>
        <w:rPr>
          <w:rFonts w:ascii="Calibri" w:hAnsi="Calibri" w:cs="Calibri"/>
          <w:b/>
          <w:bCs/>
          <w:color w:val="000000"/>
          <w:sz w:val="32"/>
          <w:szCs w:val="32"/>
        </w:rPr>
      </w:pPr>
      <w:bookmarkStart w:id="0" w:name="_Ref293344509"/>
      <w:r w:rsidRPr="002F26F9">
        <w:rPr>
          <w:rFonts w:ascii="Calibri" w:hAnsi="Calibri" w:cs="Calibri"/>
          <w:b/>
          <w:bCs/>
          <w:color w:val="000000"/>
          <w:sz w:val="32"/>
          <w:szCs w:val="32"/>
        </w:rPr>
        <w:t>Семафоры отправк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и (</w:t>
      </w:r>
      <w:proofErr w:type="spellStart"/>
      <w:r w:rsidRPr="002F26F9">
        <w:rPr>
          <w:rFonts w:ascii="Calibri" w:hAnsi="Calibri" w:cs="Calibri"/>
          <w:b/>
          <w:bCs/>
          <w:color w:val="000000"/>
          <w:sz w:val="32"/>
          <w:szCs w:val="32"/>
        </w:rPr>
        <w:t>Dispatch</w:t>
      </w:r>
      <w:proofErr w:type="spellEnd"/>
      <w:r w:rsidRPr="002F26F9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2F26F9">
        <w:rPr>
          <w:rFonts w:ascii="Calibri" w:hAnsi="Calibri" w:cs="Calibri"/>
          <w:b/>
          <w:bCs/>
          <w:color w:val="000000"/>
          <w:sz w:val="32"/>
          <w:szCs w:val="32"/>
        </w:rPr>
        <w:t>Semaphore</w:t>
      </w:r>
      <w:proofErr w:type="spellEnd"/>
      <w:r w:rsidRPr="002F26F9">
        <w:rPr>
          <w:rFonts w:ascii="Calibri" w:hAnsi="Calibri" w:cs="Calibri"/>
          <w:b/>
          <w:bCs/>
          <w:color w:val="000000"/>
          <w:sz w:val="32"/>
          <w:szCs w:val="32"/>
        </w:rPr>
        <w:t>)</w:t>
      </w:r>
    </w:p>
    <w:p w14:paraId="28C85869" w14:textId="77777777" w:rsidR="002F26F9" w:rsidRDefault="002F26F9" w:rsidP="002F26F9">
      <w:pPr>
        <w:spacing w:line="240" w:lineRule="auto"/>
        <w:ind w:firstLine="0"/>
        <w:rPr>
          <w:rFonts w:ascii="Calibri" w:hAnsi="Calibri" w:cs="Calibri"/>
          <w:color w:val="000000"/>
        </w:rPr>
      </w:pPr>
    </w:p>
    <w:p w14:paraId="2670101C" w14:textId="5196FF2E" w:rsidR="002F26F9" w:rsidRDefault="002F26F9" w:rsidP="002F26F9">
      <w:pPr>
        <w:spacing w:line="240" w:lineRule="auto"/>
        <w:ind w:firstLine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Понятие</w:t>
      </w:r>
    </w:p>
    <w:p w14:paraId="2F6CB4F5" w14:textId="4880326F" w:rsidR="002F26F9" w:rsidRPr="002F26F9" w:rsidRDefault="002F26F9" w:rsidP="002F26F9">
      <w:pPr>
        <w:spacing w:line="240" w:lineRule="auto"/>
        <w:ind w:firstLine="567"/>
        <w:rPr>
          <w:rFonts w:ascii="Calibri" w:hAnsi="Calibri" w:cs="Calibri"/>
          <w:color w:val="000000"/>
        </w:rPr>
      </w:pPr>
      <w:r w:rsidRPr="002F26F9">
        <w:rPr>
          <w:rFonts w:ascii="Calibri" w:hAnsi="Calibri" w:cs="Calibri"/>
          <w:color w:val="000000"/>
        </w:rPr>
        <w:t xml:space="preserve">Семафор </w:t>
      </w:r>
      <w:r>
        <w:rPr>
          <w:rFonts w:ascii="Calibri" w:hAnsi="Calibri" w:cs="Calibri"/>
          <w:color w:val="000000"/>
        </w:rPr>
        <w:t>отправки</w:t>
      </w:r>
      <w:r w:rsidRPr="002F26F9">
        <w:rPr>
          <w:rFonts w:ascii="Calibri" w:hAnsi="Calibri" w:cs="Calibri"/>
          <w:color w:val="000000"/>
        </w:rPr>
        <w:t xml:space="preserve"> - механизм в </w:t>
      </w:r>
      <w:r>
        <w:rPr>
          <w:rFonts w:ascii="Calibri" w:hAnsi="Calibri" w:cs="Calibri"/>
          <w:color w:val="000000"/>
          <w:lang w:val="en-US"/>
        </w:rPr>
        <w:t>GCD</w:t>
      </w:r>
      <w:r w:rsidRPr="002F26F9">
        <w:rPr>
          <w:rFonts w:ascii="Calibri" w:hAnsi="Calibri" w:cs="Calibri"/>
          <w:color w:val="000000"/>
        </w:rPr>
        <w:t xml:space="preserve"> для управления доступом к общим ресурсам из множества потоков.</w:t>
      </w:r>
    </w:p>
    <w:p w14:paraId="4D38A5C9" w14:textId="28F47FAD" w:rsidR="002F26F9" w:rsidRDefault="002F26F9" w:rsidP="002F26F9">
      <w:pPr>
        <w:spacing w:line="240" w:lineRule="auto"/>
        <w:ind w:firstLine="567"/>
        <w:rPr>
          <w:rFonts w:ascii="Calibri" w:hAnsi="Calibri" w:cs="Calibri"/>
          <w:b/>
          <w:bCs/>
          <w:color w:val="000000"/>
        </w:rPr>
      </w:pPr>
    </w:p>
    <w:p w14:paraId="46D2C6EB" w14:textId="77777777" w:rsidR="002F26F9" w:rsidRDefault="002F26F9" w:rsidP="002F26F9">
      <w:pPr>
        <w:spacing w:line="240" w:lineRule="auto"/>
        <w:ind w:firstLine="567"/>
        <w:rPr>
          <w:rFonts w:ascii="Calibri" w:hAnsi="Calibri" w:cs="Calibri"/>
          <w:b/>
          <w:bCs/>
          <w:color w:val="000000"/>
        </w:rPr>
      </w:pPr>
    </w:p>
    <w:p w14:paraId="0875A66C" w14:textId="158AB289" w:rsidR="002F26F9" w:rsidRPr="002F26F9" w:rsidRDefault="002F26F9" w:rsidP="002F26F9">
      <w:pPr>
        <w:spacing w:line="240" w:lineRule="auto"/>
        <w:ind w:firstLine="0"/>
        <w:rPr>
          <w:rFonts w:ascii="Calibri" w:hAnsi="Calibri" w:cs="Calibri"/>
          <w:b/>
          <w:bCs/>
          <w:color w:val="000000"/>
        </w:rPr>
      </w:pPr>
      <w:r w:rsidRPr="002F26F9">
        <w:rPr>
          <w:rFonts w:ascii="Calibri" w:hAnsi="Calibri" w:cs="Calibri"/>
          <w:b/>
          <w:bCs/>
          <w:color w:val="000000"/>
        </w:rPr>
        <w:t>Основные методы</w:t>
      </w:r>
    </w:p>
    <w:p w14:paraId="18EB9E9C" w14:textId="04EFE34D" w:rsidR="002F26F9" w:rsidRPr="002F26F9" w:rsidRDefault="002F26F9" w:rsidP="002F26F9">
      <w:pPr>
        <w:spacing w:line="240" w:lineRule="auto"/>
        <w:ind w:firstLine="567"/>
        <w:rPr>
          <w:rFonts w:ascii="Calibri" w:hAnsi="Calibri" w:cs="Calibri"/>
          <w:color w:val="000000"/>
        </w:rPr>
      </w:pPr>
      <w:proofErr w:type="spellStart"/>
      <w:r w:rsidRPr="002F26F9">
        <w:rPr>
          <w:rFonts w:ascii="Calibri" w:hAnsi="Calibri" w:cs="Calibri"/>
          <w:i/>
          <w:iCs/>
          <w:color w:val="000000"/>
        </w:rPr>
        <w:t>dispatch_semaphore_create</w:t>
      </w:r>
      <w:proofErr w:type="spellEnd"/>
      <w:r w:rsidRPr="002F26F9">
        <w:rPr>
          <w:rFonts w:ascii="Calibri" w:hAnsi="Calibri" w:cs="Calibri"/>
          <w:color w:val="000000"/>
        </w:rPr>
        <w:t>: Создает новый семафор с указанным начальным значением.</w:t>
      </w:r>
    </w:p>
    <w:p w14:paraId="3ADE9D8D" w14:textId="01EFB6ED" w:rsidR="002F26F9" w:rsidRPr="002F26F9" w:rsidRDefault="002F26F9" w:rsidP="002F26F9">
      <w:pPr>
        <w:spacing w:line="240" w:lineRule="auto"/>
        <w:ind w:firstLine="567"/>
        <w:rPr>
          <w:rFonts w:ascii="Calibri" w:hAnsi="Calibri" w:cs="Calibri"/>
          <w:color w:val="000000"/>
        </w:rPr>
      </w:pPr>
      <w:proofErr w:type="spellStart"/>
      <w:r w:rsidRPr="002F26F9">
        <w:rPr>
          <w:rFonts w:ascii="Calibri" w:hAnsi="Calibri" w:cs="Calibri"/>
          <w:i/>
          <w:iCs/>
          <w:color w:val="000000"/>
        </w:rPr>
        <w:t>dispatch_semaphore_wait</w:t>
      </w:r>
      <w:proofErr w:type="spellEnd"/>
      <w:r w:rsidRPr="002F26F9">
        <w:rPr>
          <w:rFonts w:ascii="Calibri" w:hAnsi="Calibri" w:cs="Calibri"/>
          <w:color w:val="000000"/>
        </w:rPr>
        <w:t>: Уменьшает счетчик семафора на 1. Если счетчик равен нулю, текущий поток блокируется до тех пор, пока другой поток не увеличит счетчик.</w:t>
      </w:r>
    </w:p>
    <w:p w14:paraId="6B22C88F" w14:textId="31C79B21" w:rsidR="002F26F9" w:rsidRPr="002F26F9" w:rsidRDefault="002F26F9" w:rsidP="002F26F9">
      <w:pPr>
        <w:spacing w:line="240" w:lineRule="auto"/>
        <w:ind w:firstLine="567"/>
        <w:rPr>
          <w:rFonts w:ascii="Calibri" w:hAnsi="Calibri" w:cs="Calibri"/>
          <w:color w:val="000000"/>
        </w:rPr>
      </w:pPr>
      <w:proofErr w:type="spellStart"/>
      <w:r w:rsidRPr="002F26F9">
        <w:rPr>
          <w:rFonts w:ascii="Calibri" w:hAnsi="Calibri" w:cs="Calibri"/>
          <w:i/>
          <w:iCs/>
          <w:color w:val="000000"/>
        </w:rPr>
        <w:t>dispatch_semaphore_signal</w:t>
      </w:r>
      <w:proofErr w:type="spellEnd"/>
      <w:r w:rsidRPr="002F26F9">
        <w:rPr>
          <w:rFonts w:ascii="Calibri" w:hAnsi="Calibri" w:cs="Calibri"/>
          <w:color w:val="000000"/>
        </w:rPr>
        <w:t>: Увеличивает счетчик семафора на 1.</w:t>
      </w:r>
    </w:p>
    <w:bookmarkEnd w:id="0"/>
    <w:p w14:paraId="3897811F" w14:textId="77777777" w:rsidR="002F26F9" w:rsidRPr="002F26F9" w:rsidRDefault="002F26F9" w:rsidP="002F26F9">
      <w:pPr>
        <w:pStyle w:val="listing"/>
        <w:rPr>
          <w:color w:val="8D5C48"/>
          <w:lang w:val="ru-RU"/>
        </w:rPr>
      </w:pPr>
      <w:r w:rsidRPr="002F26F9">
        <w:rPr>
          <w:color w:val="8D5C48"/>
          <w:lang w:val="ru-RU"/>
        </w:rPr>
        <w:t>// Создание семафора с начальным значением 1</w:t>
      </w:r>
    </w:p>
    <w:p w14:paraId="27415D60" w14:textId="77777777" w:rsidR="002F26F9" w:rsidRPr="002F26F9" w:rsidRDefault="002F26F9" w:rsidP="002F26F9">
      <w:pPr>
        <w:pStyle w:val="listing"/>
        <w:rPr>
          <w:color w:val="8D5C48"/>
        </w:rPr>
      </w:pPr>
      <w:r w:rsidRPr="002F26F9">
        <w:rPr>
          <w:color w:val="8D5C48"/>
        </w:rPr>
        <w:t>let semaphore = DispatchSemaphore(value: 1)</w:t>
      </w:r>
    </w:p>
    <w:p w14:paraId="11A800EC" w14:textId="77777777" w:rsidR="002F26F9" w:rsidRPr="002F26F9" w:rsidRDefault="002F26F9" w:rsidP="002F26F9">
      <w:pPr>
        <w:pStyle w:val="listing"/>
        <w:rPr>
          <w:color w:val="8D5C48"/>
        </w:rPr>
      </w:pPr>
    </w:p>
    <w:p w14:paraId="7538176D" w14:textId="77777777" w:rsidR="002F26F9" w:rsidRPr="002F26F9" w:rsidRDefault="002F26F9" w:rsidP="002F26F9">
      <w:pPr>
        <w:pStyle w:val="listing"/>
        <w:rPr>
          <w:color w:val="8D5C48"/>
          <w:lang w:val="ru-RU"/>
        </w:rPr>
      </w:pPr>
      <w:r w:rsidRPr="002F26F9">
        <w:rPr>
          <w:color w:val="8D5C48"/>
          <w:lang w:val="ru-RU"/>
        </w:rPr>
        <w:t>// Блокируем поток, если счетчик семафора равен 0</w:t>
      </w:r>
    </w:p>
    <w:p w14:paraId="03E7AB8F" w14:textId="77777777" w:rsidR="002F26F9" w:rsidRPr="002F26F9" w:rsidRDefault="002F26F9" w:rsidP="002F26F9">
      <w:pPr>
        <w:pStyle w:val="listing"/>
        <w:rPr>
          <w:color w:val="8D5C48"/>
        </w:rPr>
      </w:pPr>
      <w:r w:rsidRPr="002F26F9">
        <w:rPr>
          <w:color w:val="8D5C48"/>
        </w:rPr>
        <w:t>dispatch_semaphore_wait(semaphore, DISPATCH_TIME_FOREVER)</w:t>
      </w:r>
    </w:p>
    <w:p w14:paraId="69AD4345" w14:textId="77777777" w:rsidR="002F26F9" w:rsidRPr="002F26F9" w:rsidRDefault="002F26F9" w:rsidP="002F26F9">
      <w:pPr>
        <w:pStyle w:val="listing"/>
        <w:rPr>
          <w:color w:val="8D5C48"/>
        </w:rPr>
      </w:pPr>
    </w:p>
    <w:p w14:paraId="36FAA25B" w14:textId="77777777" w:rsidR="002F26F9" w:rsidRPr="002F26F9" w:rsidRDefault="002F26F9" w:rsidP="002F26F9">
      <w:pPr>
        <w:pStyle w:val="listing"/>
        <w:rPr>
          <w:color w:val="8D5C48"/>
        </w:rPr>
      </w:pPr>
      <w:r w:rsidRPr="002F26F9">
        <w:rPr>
          <w:color w:val="8D5C48"/>
        </w:rPr>
        <w:t>// Выполняем критическую секцию кода</w:t>
      </w:r>
    </w:p>
    <w:p w14:paraId="4833534D" w14:textId="77777777" w:rsidR="002F26F9" w:rsidRPr="002F26F9" w:rsidRDefault="002F26F9" w:rsidP="002F26F9">
      <w:pPr>
        <w:pStyle w:val="listing"/>
        <w:rPr>
          <w:color w:val="8D5C48"/>
        </w:rPr>
      </w:pPr>
    </w:p>
    <w:p w14:paraId="740F8D6E" w14:textId="77777777" w:rsidR="002F26F9" w:rsidRPr="002F26F9" w:rsidRDefault="002F26F9" w:rsidP="002F26F9">
      <w:pPr>
        <w:pStyle w:val="listing"/>
        <w:rPr>
          <w:color w:val="8D5C48"/>
          <w:lang w:val="ru-RU"/>
        </w:rPr>
      </w:pPr>
      <w:r w:rsidRPr="002F26F9">
        <w:rPr>
          <w:color w:val="8D5C48"/>
          <w:lang w:val="ru-RU"/>
        </w:rPr>
        <w:t>// Увеличиваем счетчик семафора после завершения критической секции</w:t>
      </w:r>
    </w:p>
    <w:p w14:paraId="05A3245C" w14:textId="23092B1C" w:rsidR="002F26F9" w:rsidRPr="002F26F9" w:rsidRDefault="002F26F9" w:rsidP="002F26F9">
      <w:pPr>
        <w:pStyle w:val="listing"/>
        <w:rPr>
          <w:color w:val="8D5C48"/>
        </w:rPr>
      </w:pPr>
      <w:r w:rsidRPr="002F26F9">
        <w:rPr>
          <w:color w:val="8D5C48"/>
        </w:rPr>
        <w:t>dispatch_semaphore_signal(semaphore)</w:t>
      </w:r>
    </w:p>
    <w:p w14:paraId="7B2E3E44" w14:textId="77777777" w:rsidR="002F26F9" w:rsidRDefault="002F26F9" w:rsidP="002F26F9">
      <w:pPr>
        <w:spacing w:line="240" w:lineRule="auto"/>
        <w:ind w:firstLine="0"/>
        <w:rPr>
          <w:rFonts w:ascii="Calibri" w:hAnsi="Calibri" w:cs="Calibri"/>
          <w:b/>
          <w:bCs/>
          <w:color w:val="000000"/>
        </w:rPr>
      </w:pPr>
    </w:p>
    <w:p w14:paraId="6CE39E33" w14:textId="3817AB24" w:rsidR="002F26F9" w:rsidRPr="002F26F9" w:rsidRDefault="002F26F9" w:rsidP="002F26F9">
      <w:pPr>
        <w:spacing w:line="240" w:lineRule="auto"/>
        <w:ind w:firstLine="0"/>
        <w:rPr>
          <w:rFonts w:ascii="Calibri" w:hAnsi="Calibri" w:cs="Calibri"/>
          <w:color w:val="000000"/>
        </w:rPr>
      </w:pPr>
      <w:r w:rsidRPr="002F26F9">
        <w:rPr>
          <w:rFonts w:ascii="Calibri" w:hAnsi="Calibri" w:cs="Calibri"/>
          <w:b/>
          <w:bCs/>
          <w:color w:val="000000"/>
        </w:rPr>
        <w:t>Применение семафоров отправки</w:t>
      </w:r>
    </w:p>
    <w:p w14:paraId="7338F54C" w14:textId="77777777" w:rsidR="002F26F9" w:rsidRPr="002F26F9" w:rsidRDefault="002F26F9" w:rsidP="002F26F9">
      <w:pPr>
        <w:spacing w:line="240" w:lineRule="auto"/>
        <w:ind w:firstLine="708"/>
        <w:rPr>
          <w:rFonts w:ascii="Calibri" w:hAnsi="Calibri" w:cs="Calibri"/>
          <w:color w:val="000000"/>
        </w:rPr>
      </w:pPr>
      <w:r w:rsidRPr="00BA1CA7">
        <w:rPr>
          <w:rFonts w:ascii="Calibri" w:hAnsi="Calibri" w:cs="Calibri"/>
          <w:i/>
          <w:iCs/>
          <w:color w:val="000000"/>
        </w:rPr>
        <w:t>Синхронизация доступа</w:t>
      </w:r>
      <w:r w:rsidRPr="002F26F9">
        <w:rPr>
          <w:rFonts w:ascii="Calibri" w:hAnsi="Calibri" w:cs="Calibri"/>
          <w:color w:val="000000"/>
        </w:rPr>
        <w:t xml:space="preserve"> к общим ресурсам из нескольких потоков.</w:t>
      </w:r>
    </w:p>
    <w:p w14:paraId="35E0E869" w14:textId="4295C145" w:rsidR="00D81B9C" w:rsidRPr="00E5123A" w:rsidRDefault="002F26F9" w:rsidP="00BA1CA7">
      <w:pPr>
        <w:spacing w:line="240" w:lineRule="auto"/>
        <w:ind w:firstLine="708"/>
        <w:rPr>
          <w:rFonts w:ascii="Calibri" w:hAnsi="Calibri" w:cs="Calibri"/>
          <w:color w:val="000000"/>
        </w:rPr>
      </w:pPr>
      <w:r w:rsidRPr="00BA1CA7">
        <w:rPr>
          <w:rFonts w:ascii="Calibri" w:hAnsi="Calibri" w:cs="Calibri"/>
          <w:i/>
          <w:iCs/>
          <w:color w:val="000000"/>
        </w:rPr>
        <w:t>Ограничение параллелизма</w:t>
      </w:r>
      <w:r w:rsidRPr="002F26F9">
        <w:rPr>
          <w:rFonts w:ascii="Calibri" w:hAnsi="Calibri" w:cs="Calibri"/>
          <w:color w:val="000000"/>
        </w:rPr>
        <w:t xml:space="preserve"> выполнения задач, например, ограничение количества одновременно загружаемых изображений или запросов к сети.</w:t>
      </w:r>
    </w:p>
    <w:sectPr w:rsidR="00D81B9C" w:rsidRPr="00E5123A" w:rsidSect="00ED1775">
      <w:footnotePr>
        <w:numRestart w:val="eachPage"/>
      </w:footnotePr>
      <w:pgSz w:w="11906" w:h="16838"/>
      <w:pgMar w:top="720" w:right="720" w:bottom="720" w:left="720" w:header="0" w:footer="24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6D">
      <wne:wch wne:val="00002014"/>
    </wne:keymap>
    <wne:keymap wne:kcmPrimary="186D">
      <wne:wch wne:val="00002013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C4FC3" w14:textId="77777777" w:rsidR="00BB40B6" w:rsidRDefault="00BB40B6" w:rsidP="00ED51CD">
      <w:pPr>
        <w:spacing w:line="240" w:lineRule="auto"/>
      </w:pPr>
      <w:r>
        <w:separator/>
      </w:r>
    </w:p>
  </w:endnote>
  <w:endnote w:type="continuationSeparator" w:id="0">
    <w:p w14:paraId="5AA4ADCF" w14:textId="77777777" w:rsidR="00BB40B6" w:rsidRDefault="00BB40B6" w:rsidP="00ED51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E4410" w14:textId="77777777" w:rsidR="00BB40B6" w:rsidRDefault="00BB40B6" w:rsidP="00ED51CD">
      <w:pPr>
        <w:spacing w:line="240" w:lineRule="auto"/>
      </w:pPr>
      <w:r>
        <w:separator/>
      </w:r>
    </w:p>
  </w:footnote>
  <w:footnote w:type="continuationSeparator" w:id="0">
    <w:p w14:paraId="2207CD70" w14:textId="77777777" w:rsidR="00BB40B6" w:rsidRDefault="00BB40B6" w:rsidP="00ED51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 w15:restartNumberingAfterBreak="0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 w15:restartNumberingAfterBreak="0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 w15:restartNumberingAfterBreak="0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 w15:restartNumberingAfterBreak="0">
    <w:nsid w:val="00752A1D"/>
    <w:multiLevelType w:val="multilevel"/>
    <w:tmpl w:val="26DAF63C"/>
    <w:lvl w:ilvl="0">
      <w:start w:val="3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9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5"/>
      <w:lvlJc w:val="left"/>
      <w:pPr>
        <w:ind w:left="578" w:hanging="578"/>
      </w:pPr>
      <w:rPr>
        <w:rFonts w:hint="default"/>
      </w:rPr>
    </w:lvl>
    <w:lvl w:ilvl="5">
      <w:start w:val="1"/>
      <w:numFmt w:val="decimal"/>
      <w:lvlText w:val="%1.%5.%6"/>
      <w:lvlJc w:val="left"/>
      <w:pPr>
        <w:ind w:left="720" w:hanging="9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2993B25"/>
    <w:multiLevelType w:val="multilevel"/>
    <w:tmpl w:val="E4B23DDC"/>
    <w:lvl w:ilvl="0">
      <w:start w:val="4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9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1.%5"/>
      <w:lvlJc w:val="left"/>
      <w:pPr>
        <w:ind w:left="578" w:hanging="578"/>
      </w:pPr>
      <w:rPr>
        <w:rFonts w:hint="default"/>
      </w:rPr>
    </w:lvl>
    <w:lvl w:ilvl="5">
      <w:start w:val="1"/>
      <w:numFmt w:val="decimal"/>
      <w:lvlText w:val="%1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52B12677"/>
    <w:multiLevelType w:val="multilevel"/>
    <w:tmpl w:val="F356DACE"/>
    <w:lvl w:ilvl="0">
      <w:start w:val="2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9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1.%5"/>
      <w:lvlJc w:val="left"/>
      <w:pPr>
        <w:ind w:left="578" w:hanging="578"/>
      </w:pPr>
      <w:rPr>
        <w:rFonts w:hint="default"/>
      </w:rPr>
    </w:lvl>
    <w:lvl w:ilvl="5">
      <w:start w:val="1"/>
      <w:numFmt w:val="decimal"/>
      <w:lvlText w:val="%1.%5.%6"/>
      <w:lvlJc w:val="left"/>
      <w:pPr>
        <w:ind w:left="720" w:hanging="9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 w15:restartNumberingAfterBreak="0">
    <w:nsid w:val="7C755A16"/>
    <w:multiLevelType w:val="hybridMultilevel"/>
    <w:tmpl w:val="57DE5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C4FA6"/>
    <w:multiLevelType w:val="multilevel"/>
    <w:tmpl w:val="42EEF31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9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1.%5"/>
      <w:lvlJc w:val="left"/>
      <w:pPr>
        <w:ind w:left="578" w:hanging="578"/>
      </w:pPr>
      <w:rPr>
        <w:rFonts w:hint="default"/>
      </w:rPr>
    </w:lvl>
    <w:lvl w:ilvl="5">
      <w:start w:val="1"/>
      <w:numFmt w:val="decimal"/>
      <w:lvlText w:val="%1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4"/>
  </w:num>
  <w:num w:numId="5">
    <w:abstractNumId w:val="8"/>
  </w:num>
  <w:num w:numId="6">
    <w:abstractNumId w:val="11"/>
  </w:num>
  <w:num w:numId="7">
    <w:abstractNumId w:val="7"/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3"/>
  </w:num>
  <w:num w:numId="15">
    <w:abstractNumId w:val="1"/>
  </w:num>
  <w:num w:numId="16">
    <w:abstractNumId w:val="2"/>
  </w:num>
  <w:num w:numId="17">
    <w:abstractNumId w:val="0"/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1" w:dllVersion="512" w:checkStyle="1"/>
  <w:proofState w:spelling="clean" w:grammar="clean"/>
  <w:attachedTemplate r:id="rId1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7E"/>
    <w:rsid w:val="0000052A"/>
    <w:rsid w:val="00000988"/>
    <w:rsid w:val="000009B9"/>
    <w:rsid w:val="00000C85"/>
    <w:rsid w:val="00001DA7"/>
    <w:rsid w:val="000024E8"/>
    <w:rsid w:val="00005608"/>
    <w:rsid w:val="00005C58"/>
    <w:rsid w:val="00007F3F"/>
    <w:rsid w:val="0001190C"/>
    <w:rsid w:val="00011B43"/>
    <w:rsid w:val="0001217C"/>
    <w:rsid w:val="000131B4"/>
    <w:rsid w:val="000138FF"/>
    <w:rsid w:val="00014D3A"/>
    <w:rsid w:val="00020840"/>
    <w:rsid w:val="00021344"/>
    <w:rsid w:val="00021858"/>
    <w:rsid w:val="000219CD"/>
    <w:rsid w:val="00025A44"/>
    <w:rsid w:val="00026674"/>
    <w:rsid w:val="000301B5"/>
    <w:rsid w:val="00030633"/>
    <w:rsid w:val="00030FCF"/>
    <w:rsid w:val="00032978"/>
    <w:rsid w:val="0003390D"/>
    <w:rsid w:val="0003416A"/>
    <w:rsid w:val="000346B7"/>
    <w:rsid w:val="00034DB4"/>
    <w:rsid w:val="0003598A"/>
    <w:rsid w:val="00035AB9"/>
    <w:rsid w:val="0003655B"/>
    <w:rsid w:val="00036AD7"/>
    <w:rsid w:val="00036E26"/>
    <w:rsid w:val="00042388"/>
    <w:rsid w:val="00042D43"/>
    <w:rsid w:val="00044520"/>
    <w:rsid w:val="000468BA"/>
    <w:rsid w:val="000509E9"/>
    <w:rsid w:val="000525E5"/>
    <w:rsid w:val="00052AE6"/>
    <w:rsid w:val="00052FF4"/>
    <w:rsid w:val="0005337F"/>
    <w:rsid w:val="00053B95"/>
    <w:rsid w:val="000554F0"/>
    <w:rsid w:val="00055679"/>
    <w:rsid w:val="0005630C"/>
    <w:rsid w:val="000564CA"/>
    <w:rsid w:val="0005738B"/>
    <w:rsid w:val="000605D9"/>
    <w:rsid w:val="00060CED"/>
    <w:rsid w:val="00061491"/>
    <w:rsid w:val="00061EEB"/>
    <w:rsid w:val="00062E18"/>
    <w:rsid w:val="00064B75"/>
    <w:rsid w:val="00065B4C"/>
    <w:rsid w:val="00065BEF"/>
    <w:rsid w:val="00065E54"/>
    <w:rsid w:val="00066078"/>
    <w:rsid w:val="0006638B"/>
    <w:rsid w:val="00066AB3"/>
    <w:rsid w:val="00066F64"/>
    <w:rsid w:val="0007118C"/>
    <w:rsid w:val="0007145A"/>
    <w:rsid w:val="000714BB"/>
    <w:rsid w:val="000728BE"/>
    <w:rsid w:val="00073F00"/>
    <w:rsid w:val="00073F01"/>
    <w:rsid w:val="00075F2C"/>
    <w:rsid w:val="00077DF7"/>
    <w:rsid w:val="000809B8"/>
    <w:rsid w:val="000820EC"/>
    <w:rsid w:val="00082275"/>
    <w:rsid w:val="000857D0"/>
    <w:rsid w:val="00085EE5"/>
    <w:rsid w:val="00087CF0"/>
    <w:rsid w:val="00087F85"/>
    <w:rsid w:val="000906E5"/>
    <w:rsid w:val="00091981"/>
    <w:rsid w:val="000921E8"/>
    <w:rsid w:val="00094BF3"/>
    <w:rsid w:val="0009536F"/>
    <w:rsid w:val="0009717A"/>
    <w:rsid w:val="0009797B"/>
    <w:rsid w:val="000A056F"/>
    <w:rsid w:val="000A186B"/>
    <w:rsid w:val="000A1FF1"/>
    <w:rsid w:val="000A22FF"/>
    <w:rsid w:val="000A2FD6"/>
    <w:rsid w:val="000A51FD"/>
    <w:rsid w:val="000A5540"/>
    <w:rsid w:val="000A7A2B"/>
    <w:rsid w:val="000A7B63"/>
    <w:rsid w:val="000A7F2B"/>
    <w:rsid w:val="000B13BC"/>
    <w:rsid w:val="000B2F4E"/>
    <w:rsid w:val="000B49E6"/>
    <w:rsid w:val="000B5240"/>
    <w:rsid w:val="000B6913"/>
    <w:rsid w:val="000B6AC5"/>
    <w:rsid w:val="000C01AE"/>
    <w:rsid w:val="000C0867"/>
    <w:rsid w:val="000C1442"/>
    <w:rsid w:val="000C2E65"/>
    <w:rsid w:val="000C3C21"/>
    <w:rsid w:val="000C4104"/>
    <w:rsid w:val="000C4A57"/>
    <w:rsid w:val="000C4FF6"/>
    <w:rsid w:val="000C56DC"/>
    <w:rsid w:val="000C5879"/>
    <w:rsid w:val="000C5EE0"/>
    <w:rsid w:val="000C6BEC"/>
    <w:rsid w:val="000C76F6"/>
    <w:rsid w:val="000C7C97"/>
    <w:rsid w:val="000D038A"/>
    <w:rsid w:val="000D07A6"/>
    <w:rsid w:val="000D0D67"/>
    <w:rsid w:val="000D0DBD"/>
    <w:rsid w:val="000D159B"/>
    <w:rsid w:val="000D22B0"/>
    <w:rsid w:val="000D25A0"/>
    <w:rsid w:val="000D3163"/>
    <w:rsid w:val="000D3429"/>
    <w:rsid w:val="000D4091"/>
    <w:rsid w:val="000D51BB"/>
    <w:rsid w:val="000D5200"/>
    <w:rsid w:val="000D5733"/>
    <w:rsid w:val="000D5A2C"/>
    <w:rsid w:val="000D63C9"/>
    <w:rsid w:val="000D64FC"/>
    <w:rsid w:val="000D6780"/>
    <w:rsid w:val="000D7757"/>
    <w:rsid w:val="000E2815"/>
    <w:rsid w:val="000E2A53"/>
    <w:rsid w:val="000E33F6"/>
    <w:rsid w:val="000E3747"/>
    <w:rsid w:val="000E42D3"/>
    <w:rsid w:val="000E5B7F"/>
    <w:rsid w:val="000E5F97"/>
    <w:rsid w:val="000E61D6"/>
    <w:rsid w:val="000E704A"/>
    <w:rsid w:val="000E73A2"/>
    <w:rsid w:val="000F031B"/>
    <w:rsid w:val="000F0526"/>
    <w:rsid w:val="000F0B2D"/>
    <w:rsid w:val="000F23B2"/>
    <w:rsid w:val="000F3369"/>
    <w:rsid w:val="000F3EA0"/>
    <w:rsid w:val="000F48BD"/>
    <w:rsid w:val="000F60EF"/>
    <w:rsid w:val="000F67B0"/>
    <w:rsid w:val="000F6EFA"/>
    <w:rsid w:val="0010204A"/>
    <w:rsid w:val="00102370"/>
    <w:rsid w:val="00102623"/>
    <w:rsid w:val="001031C3"/>
    <w:rsid w:val="00104B77"/>
    <w:rsid w:val="00104DB8"/>
    <w:rsid w:val="00105112"/>
    <w:rsid w:val="001103B2"/>
    <w:rsid w:val="00111496"/>
    <w:rsid w:val="0011160A"/>
    <w:rsid w:val="001129BE"/>
    <w:rsid w:val="00112A68"/>
    <w:rsid w:val="001136C0"/>
    <w:rsid w:val="00114E6F"/>
    <w:rsid w:val="00116548"/>
    <w:rsid w:val="00116899"/>
    <w:rsid w:val="001169F0"/>
    <w:rsid w:val="00120486"/>
    <w:rsid w:val="00121BE4"/>
    <w:rsid w:val="00123725"/>
    <w:rsid w:val="00124B14"/>
    <w:rsid w:val="001255E4"/>
    <w:rsid w:val="00125F35"/>
    <w:rsid w:val="0012665C"/>
    <w:rsid w:val="001277B8"/>
    <w:rsid w:val="00130058"/>
    <w:rsid w:val="001301F4"/>
    <w:rsid w:val="0013076A"/>
    <w:rsid w:val="0013176A"/>
    <w:rsid w:val="00132918"/>
    <w:rsid w:val="00132BCC"/>
    <w:rsid w:val="0013590D"/>
    <w:rsid w:val="0013652C"/>
    <w:rsid w:val="00140D3B"/>
    <w:rsid w:val="00140D9B"/>
    <w:rsid w:val="00142C38"/>
    <w:rsid w:val="00143FFB"/>
    <w:rsid w:val="00144D22"/>
    <w:rsid w:val="001543D7"/>
    <w:rsid w:val="001546FF"/>
    <w:rsid w:val="00154A81"/>
    <w:rsid w:val="00155D07"/>
    <w:rsid w:val="001560D4"/>
    <w:rsid w:val="00156559"/>
    <w:rsid w:val="00156C0E"/>
    <w:rsid w:val="00160A1A"/>
    <w:rsid w:val="001624DE"/>
    <w:rsid w:val="001640D8"/>
    <w:rsid w:val="00166845"/>
    <w:rsid w:val="00167898"/>
    <w:rsid w:val="001701A6"/>
    <w:rsid w:val="0017310D"/>
    <w:rsid w:val="00174456"/>
    <w:rsid w:val="001745FE"/>
    <w:rsid w:val="001746C2"/>
    <w:rsid w:val="00176184"/>
    <w:rsid w:val="001761D7"/>
    <w:rsid w:val="00176870"/>
    <w:rsid w:val="001768B8"/>
    <w:rsid w:val="00176A39"/>
    <w:rsid w:val="00180166"/>
    <w:rsid w:val="0018090B"/>
    <w:rsid w:val="00180C24"/>
    <w:rsid w:val="00181BC8"/>
    <w:rsid w:val="00181D4B"/>
    <w:rsid w:val="00181FF2"/>
    <w:rsid w:val="00183325"/>
    <w:rsid w:val="00184041"/>
    <w:rsid w:val="0018434A"/>
    <w:rsid w:val="00184A17"/>
    <w:rsid w:val="00184DB8"/>
    <w:rsid w:val="001863AD"/>
    <w:rsid w:val="00186529"/>
    <w:rsid w:val="001867BE"/>
    <w:rsid w:val="00190C66"/>
    <w:rsid w:val="00191A0F"/>
    <w:rsid w:val="00193560"/>
    <w:rsid w:val="00193A57"/>
    <w:rsid w:val="00193C72"/>
    <w:rsid w:val="001942AB"/>
    <w:rsid w:val="001948EA"/>
    <w:rsid w:val="00194D9C"/>
    <w:rsid w:val="001953B9"/>
    <w:rsid w:val="00195A59"/>
    <w:rsid w:val="00195E3F"/>
    <w:rsid w:val="00196362"/>
    <w:rsid w:val="001974AA"/>
    <w:rsid w:val="00197F04"/>
    <w:rsid w:val="001A144A"/>
    <w:rsid w:val="001A14D3"/>
    <w:rsid w:val="001A193C"/>
    <w:rsid w:val="001A26AF"/>
    <w:rsid w:val="001A2711"/>
    <w:rsid w:val="001A2E07"/>
    <w:rsid w:val="001A3C00"/>
    <w:rsid w:val="001A3C08"/>
    <w:rsid w:val="001A404E"/>
    <w:rsid w:val="001A46B7"/>
    <w:rsid w:val="001A4C64"/>
    <w:rsid w:val="001A4F03"/>
    <w:rsid w:val="001A6080"/>
    <w:rsid w:val="001A61D9"/>
    <w:rsid w:val="001A68A0"/>
    <w:rsid w:val="001A7881"/>
    <w:rsid w:val="001B1AD9"/>
    <w:rsid w:val="001B2416"/>
    <w:rsid w:val="001B254B"/>
    <w:rsid w:val="001B26D7"/>
    <w:rsid w:val="001B2D09"/>
    <w:rsid w:val="001B36C6"/>
    <w:rsid w:val="001B5054"/>
    <w:rsid w:val="001B58F1"/>
    <w:rsid w:val="001B62E4"/>
    <w:rsid w:val="001B6B92"/>
    <w:rsid w:val="001B7145"/>
    <w:rsid w:val="001C0509"/>
    <w:rsid w:val="001C1387"/>
    <w:rsid w:val="001C15DE"/>
    <w:rsid w:val="001C3DCE"/>
    <w:rsid w:val="001C598C"/>
    <w:rsid w:val="001C6F01"/>
    <w:rsid w:val="001C7767"/>
    <w:rsid w:val="001C7927"/>
    <w:rsid w:val="001D0097"/>
    <w:rsid w:val="001D026C"/>
    <w:rsid w:val="001D0797"/>
    <w:rsid w:val="001D0AB7"/>
    <w:rsid w:val="001D0F2B"/>
    <w:rsid w:val="001D0F65"/>
    <w:rsid w:val="001D10C1"/>
    <w:rsid w:val="001D4920"/>
    <w:rsid w:val="001D54A7"/>
    <w:rsid w:val="001D627C"/>
    <w:rsid w:val="001D62EF"/>
    <w:rsid w:val="001D7D63"/>
    <w:rsid w:val="001E07D8"/>
    <w:rsid w:val="001E0E63"/>
    <w:rsid w:val="001E1B72"/>
    <w:rsid w:val="001E1F64"/>
    <w:rsid w:val="001E2022"/>
    <w:rsid w:val="001E3141"/>
    <w:rsid w:val="001E360E"/>
    <w:rsid w:val="001E4CBE"/>
    <w:rsid w:val="001E4E3A"/>
    <w:rsid w:val="001E5630"/>
    <w:rsid w:val="001F00FE"/>
    <w:rsid w:val="001F027A"/>
    <w:rsid w:val="001F0FEE"/>
    <w:rsid w:val="001F19C9"/>
    <w:rsid w:val="001F1EE3"/>
    <w:rsid w:val="001F21A8"/>
    <w:rsid w:val="001F60DC"/>
    <w:rsid w:val="001F63E5"/>
    <w:rsid w:val="001F7708"/>
    <w:rsid w:val="00201021"/>
    <w:rsid w:val="00201476"/>
    <w:rsid w:val="002039A7"/>
    <w:rsid w:val="00204572"/>
    <w:rsid w:val="00204C38"/>
    <w:rsid w:val="0020577E"/>
    <w:rsid w:val="00205BD3"/>
    <w:rsid w:val="00205C84"/>
    <w:rsid w:val="002116E7"/>
    <w:rsid w:val="0021175C"/>
    <w:rsid w:val="0021180F"/>
    <w:rsid w:val="0021216F"/>
    <w:rsid w:val="00213CEB"/>
    <w:rsid w:val="0021489F"/>
    <w:rsid w:val="00214977"/>
    <w:rsid w:val="00215D3A"/>
    <w:rsid w:val="00216E64"/>
    <w:rsid w:val="00216E85"/>
    <w:rsid w:val="0021732D"/>
    <w:rsid w:val="00220144"/>
    <w:rsid w:val="00220680"/>
    <w:rsid w:val="00220C6B"/>
    <w:rsid w:val="00220D94"/>
    <w:rsid w:val="002244E5"/>
    <w:rsid w:val="00227545"/>
    <w:rsid w:val="00232FF6"/>
    <w:rsid w:val="00233029"/>
    <w:rsid w:val="0023344E"/>
    <w:rsid w:val="00233456"/>
    <w:rsid w:val="00234632"/>
    <w:rsid w:val="002349CD"/>
    <w:rsid w:val="00235C8A"/>
    <w:rsid w:val="00236C5C"/>
    <w:rsid w:val="00237D4E"/>
    <w:rsid w:val="0024059A"/>
    <w:rsid w:val="00240CDB"/>
    <w:rsid w:val="00240F70"/>
    <w:rsid w:val="002415E3"/>
    <w:rsid w:val="0024167E"/>
    <w:rsid w:val="0024192A"/>
    <w:rsid w:val="00241DCF"/>
    <w:rsid w:val="00242465"/>
    <w:rsid w:val="0024270B"/>
    <w:rsid w:val="00242BA3"/>
    <w:rsid w:val="00243B0F"/>
    <w:rsid w:val="00243F34"/>
    <w:rsid w:val="00247E8A"/>
    <w:rsid w:val="00250263"/>
    <w:rsid w:val="00250B8B"/>
    <w:rsid w:val="00250B97"/>
    <w:rsid w:val="00251364"/>
    <w:rsid w:val="0025287D"/>
    <w:rsid w:val="00252E56"/>
    <w:rsid w:val="00253944"/>
    <w:rsid w:val="00253B1E"/>
    <w:rsid w:val="002540E7"/>
    <w:rsid w:val="00254110"/>
    <w:rsid w:val="00254951"/>
    <w:rsid w:val="00255039"/>
    <w:rsid w:val="00255070"/>
    <w:rsid w:val="00255EF5"/>
    <w:rsid w:val="0025668F"/>
    <w:rsid w:val="002604B3"/>
    <w:rsid w:val="00260AB9"/>
    <w:rsid w:val="00261180"/>
    <w:rsid w:val="002628E8"/>
    <w:rsid w:val="002652F2"/>
    <w:rsid w:val="00265AEA"/>
    <w:rsid w:val="002667B4"/>
    <w:rsid w:val="0026761E"/>
    <w:rsid w:val="0027010A"/>
    <w:rsid w:val="002712A9"/>
    <w:rsid w:val="002721E3"/>
    <w:rsid w:val="00272357"/>
    <w:rsid w:val="0027293F"/>
    <w:rsid w:val="00273791"/>
    <w:rsid w:val="00274673"/>
    <w:rsid w:val="0027495F"/>
    <w:rsid w:val="0027535C"/>
    <w:rsid w:val="00276140"/>
    <w:rsid w:val="00276BF6"/>
    <w:rsid w:val="00281495"/>
    <w:rsid w:val="00282853"/>
    <w:rsid w:val="002833F9"/>
    <w:rsid w:val="00284BA0"/>
    <w:rsid w:val="0028621B"/>
    <w:rsid w:val="002862CD"/>
    <w:rsid w:val="0028683F"/>
    <w:rsid w:val="0028698F"/>
    <w:rsid w:val="00286C1C"/>
    <w:rsid w:val="00286DD8"/>
    <w:rsid w:val="00290177"/>
    <w:rsid w:val="00290AF3"/>
    <w:rsid w:val="002920AF"/>
    <w:rsid w:val="00293816"/>
    <w:rsid w:val="00293C0A"/>
    <w:rsid w:val="00294AD2"/>
    <w:rsid w:val="00294EC4"/>
    <w:rsid w:val="002953D6"/>
    <w:rsid w:val="00295EF3"/>
    <w:rsid w:val="00296530"/>
    <w:rsid w:val="00297396"/>
    <w:rsid w:val="002A07F6"/>
    <w:rsid w:val="002A1650"/>
    <w:rsid w:val="002A28B3"/>
    <w:rsid w:val="002A31F2"/>
    <w:rsid w:val="002A3CC4"/>
    <w:rsid w:val="002A540D"/>
    <w:rsid w:val="002A58FE"/>
    <w:rsid w:val="002A6A5B"/>
    <w:rsid w:val="002A7731"/>
    <w:rsid w:val="002B1DB1"/>
    <w:rsid w:val="002B21A4"/>
    <w:rsid w:val="002B25E6"/>
    <w:rsid w:val="002B31F0"/>
    <w:rsid w:val="002B34CE"/>
    <w:rsid w:val="002B36F0"/>
    <w:rsid w:val="002B377E"/>
    <w:rsid w:val="002B4138"/>
    <w:rsid w:val="002B4C76"/>
    <w:rsid w:val="002B4CAF"/>
    <w:rsid w:val="002B5CE0"/>
    <w:rsid w:val="002B6286"/>
    <w:rsid w:val="002B680D"/>
    <w:rsid w:val="002B6AD1"/>
    <w:rsid w:val="002B7126"/>
    <w:rsid w:val="002C1AAA"/>
    <w:rsid w:val="002C49E8"/>
    <w:rsid w:val="002C7B67"/>
    <w:rsid w:val="002C7C62"/>
    <w:rsid w:val="002D1484"/>
    <w:rsid w:val="002D16AF"/>
    <w:rsid w:val="002D29CF"/>
    <w:rsid w:val="002D3206"/>
    <w:rsid w:val="002D4502"/>
    <w:rsid w:val="002D4F6F"/>
    <w:rsid w:val="002D5E03"/>
    <w:rsid w:val="002D653B"/>
    <w:rsid w:val="002D6BDA"/>
    <w:rsid w:val="002D70E4"/>
    <w:rsid w:val="002D7B2B"/>
    <w:rsid w:val="002D7B92"/>
    <w:rsid w:val="002D7D70"/>
    <w:rsid w:val="002E0448"/>
    <w:rsid w:val="002E113F"/>
    <w:rsid w:val="002E1C77"/>
    <w:rsid w:val="002E333E"/>
    <w:rsid w:val="002E338E"/>
    <w:rsid w:val="002E3CC4"/>
    <w:rsid w:val="002E5A61"/>
    <w:rsid w:val="002E5EA8"/>
    <w:rsid w:val="002E66C4"/>
    <w:rsid w:val="002E7E0F"/>
    <w:rsid w:val="002F0182"/>
    <w:rsid w:val="002F26F9"/>
    <w:rsid w:val="002F3B7A"/>
    <w:rsid w:val="002F5A41"/>
    <w:rsid w:val="002F5BEC"/>
    <w:rsid w:val="002F7C69"/>
    <w:rsid w:val="003014E5"/>
    <w:rsid w:val="00301FB1"/>
    <w:rsid w:val="00302107"/>
    <w:rsid w:val="003022E6"/>
    <w:rsid w:val="003026D2"/>
    <w:rsid w:val="003027A1"/>
    <w:rsid w:val="0030322A"/>
    <w:rsid w:val="0030537C"/>
    <w:rsid w:val="003053AC"/>
    <w:rsid w:val="00305A7E"/>
    <w:rsid w:val="0030774B"/>
    <w:rsid w:val="003116C0"/>
    <w:rsid w:val="0031179F"/>
    <w:rsid w:val="003131DC"/>
    <w:rsid w:val="0031328C"/>
    <w:rsid w:val="00313BBC"/>
    <w:rsid w:val="003153CE"/>
    <w:rsid w:val="003164F4"/>
    <w:rsid w:val="00317936"/>
    <w:rsid w:val="00317AA4"/>
    <w:rsid w:val="00320374"/>
    <w:rsid w:val="00322BDA"/>
    <w:rsid w:val="003242C0"/>
    <w:rsid w:val="00325127"/>
    <w:rsid w:val="00325E0A"/>
    <w:rsid w:val="00326116"/>
    <w:rsid w:val="00326897"/>
    <w:rsid w:val="00327036"/>
    <w:rsid w:val="00327F62"/>
    <w:rsid w:val="00330115"/>
    <w:rsid w:val="0033105C"/>
    <w:rsid w:val="00332340"/>
    <w:rsid w:val="003327B4"/>
    <w:rsid w:val="00332CAB"/>
    <w:rsid w:val="00333533"/>
    <w:rsid w:val="00333AF9"/>
    <w:rsid w:val="00334CF3"/>
    <w:rsid w:val="00334D22"/>
    <w:rsid w:val="003352B5"/>
    <w:rsid w:val="00337F59"/>
    <w:rsid w:val="00340E2D"/>
    <w:rsid w:val="00341B2D"/>
    <w:rsid w:val="0034216E"/>
    <w:rsid w:val="00343A98"/>
    <w:rsid w:val="003475A9"/>
    <w:rsid w:val="00347C06"/>
    <w:rsid w:val="00351071"/>
    <w:rsid w:val="0035157D"/>
    <w:rsid w:val="00351ED5"/>
    <w:rsid w:val="003524BE"/>
    <w:rsid w:val="00353437"/>
    <w:rsid w:val="003534C3"/>
    <w:rsid w:val="00354B7F"/>
    <w:rsid w:val="00355237"/>
    <w:rsid w:val="00355579"/>
    <w:rsid w:val="0035561F"/>
    <w:rsid w:val="00355F64"/>
    <w:rsid w:val="0035682B"/>
    <w:rsid w:val="00356845"/>
    <w:rsid w:val="003603B3"/>
    <w:rsid w:val="0036094E"/>
    <w:rsid w:val="00362B20"/>
    <w:rsid w:val="00362DB2"/>
    <w:rsid w:val="00363F70"/>
    <w:rsid w:val="00364031"/>
    <w:rsid w:val="00364358"/>
    <w:rsid w:val="003645BC"/>
    <w:rsid w:val="003661EC"/>
    <w:rsid w:val="00366289"/>
    <w:rsid w:val="0036635C"/>
    <w:rsid w:val="00371226"/>
    <w:rsid w:val="00372216"/>
    <w:rsid w:val="0037265F"/>
    <w:rsid w:val="0037273E"/>
    <w:rsid w:val="003736E5"/>
    <w:rsid w:val="00373B71"/>
    <w:rsid w:val="00374571"/>
    <w:rsid w:val="0037524D"/>
    <w:rsid w:val="00375254"/>
    <w:rsid w:val="003760F5"/>
    <w:rsid w:val="003761E5"/>
    <w:rsid w:val="00376346"/>
    <w:rsid w:val="0037685B"/>
    <w:rsid w:val="00376D4A"/>
    <w:rsid w:val="00377FFD"/>
    <w:rsid w:val="003814B5"/>
    <w:rsid w:val="003816C6"/>
    <w:rsid w:val="00382346"/>
    <w:rsid w:val="00382E0E"/>
    <w:rsid w:val="00383A3C"/>
    <w:rsid w:val="00384BAE"/>
    <w:rsid w:val="00385884"/>
    <w:rsid w:val="0038629F"/>
    <w:rsid w:val="0038714D"/>
    <w:rsid w:val="00387B0A"/>
    <w:rsid w:val="00387B10"/>
    <w:rsid w:val="00390578"/>
    <w:rsid w:val="00390E3A"/>
    <w:rsid w:val="003917FC"/>
    <w:rsid w:val="00391D46"/>
    <w:rsid w:val="00392B6E"/>
    <w:rsid w:val="00392C4F"/>
    <w:rsid w:val="00394BAD"/>
    <w:rsid w:val="0039519E"/>
    <w:rsid w:val="003A0386"/>
    <w:rsid w:val="003A1C71"/>
    <w:rsid w:val="003A21AB"/>
    <w:rsid w:val="003A4707"/>
    <w:rsid w:val="003A4CD0"/>
    <w:rsid w:val="003A79A4"/>
    <w:rsid w:val="003A79AD"/>
    <w:rsid w:val="003B1308"/>
    <w:rsid w:val="003B1BBD"/>
    <w:rsid w:val="003B1CAD"/>
    <w:rsid w:val="003B237E"/>
    <w:rsid w:val="003B24B6"/>
    <w:rsid w:val="003B49BA"/>
    <w:rsid w:val="003B4B28"/>
    <w:rsid w:val="003B4C20"/>
    <w:rsid w:val="003B54E4"/>
    <w:rsid w:val="003B61F1"/>
    <w:rsid w:val="003B6D5C"/>
    <w:rsid w:val="003B7546"/>
    <w:rsid w:val="003C0776"/>
    <w:rsid w:val="003C0EFB"/>
    <w:rsid w:val="003C1A4A"/>
    <w:rsid w:val="003C30D5"/>
    <w:rsid w:val="003C38E7"/>
    <w:rsid w:val="003C4759"/>
    <w:rsid w:val="003C545B"/>
    <w:rsid w:val="003C652A"/>
    <w:rsid w:val="003C666B"/>
    <w:rsid w:val="003C73F2"/>
    <w:rsid w:val="003C76D9"/>
    <w:rsid w:val="003C79CD"/>
    <w:rsid w:val="003D17E4"/>
    <w:rsid w:val="003D3100"/>
    <w:rsid w:val="003D3EA2"/>
    <w:rsid w:val="003D4423"/>
    <w:rsid w:val="003D50F6"/>
    <w:rsid w:val="003D60A7"/>
    <w:rsid w:val="003D749C"/>
    <w:rsid w:val="003E011E"/>
    <w:rsid w:val="003E08DB"/>
    <w:rsid w:val="003E0E34"/>
    <w:rsid w:val="003E13D3"/>
    <w:rsid w:val="003E183C"/>
    <w:rsid w:val="003E27A3"/>
    <w:rsid w:val="003E309D"/>
    <w:rsid w:val="003E3DA7"/>
    <w:rsid w:val="003E4372"/>
    <w:rsid w:val="003E4AB0"/>
    <w:rsid w:val="003E4D74"/>
    <w:rsid w:val="003E57E1"/>
    <w:rsid w:val="003E594D"/>
    <w:rsid w:val="003E5A53"/>
    <w:rsid w:val="003E6764"/>
    <w:rsid w:val="003E70BD"/>
    <w:rsid w:val="003E76E2"/>
    <w:rsid w:val="003E7718"/>
    <w:rsid w:val="003E7F3C"/>
    <w:rsid w:val="003F01BD"/>
    <w:rsid w:val="003F21FE"/>
    <w:rsid w:val="003F2B0B"/>
    <w:rsid w:val="003F4E86"/>
    <w:rsid w:val="003F6228"/>
    <w:rsid w:val="003F66DE"/>
    <w:rsid w:val="003F798C"/>
    <w:rsid w:val="00400178"/>
    <w:rsid w:val="004016C6"/>
    <w:rsid w:val="004017D5"/>
    <w:rsid w:val="0040290C"/>
    <w:rsid w:val="004034E4"/>
    <w:rsid w:val="00403B57"/>
    <w:rsid w:val="004040E0"/>
    <w:rsid w:val="0040472A"/>
    <w:rsid w:val="0040512F"/>
    <w:rsid w:val="004059D4"/>
    <w:rsid w:val="00406036"/>
    <w:rsid w:val="00407428"/>
    <w:rsid w:val="00410B6E"/>
    <w:rsid w:val="00411001"/>
    <w:rsid w:val="004111B8"/>
    <w:rsid w:val="00411A4B"/>
    <w:rsid w:val="00411DCD"/>
    <w:rsid w:val="00411FB7"/>
    <w:rsid w:val="0041261F"/>
    <w:rsid w:val="00415D1C"/>
    <w:rsid w:val="00420E22"/>
    <w:rsid w:val="00421BCE"/>
    <w:rsid w:val="00422998"/>
    <w:rsid w:val="00422D87"/>
    <w:rsid w:val="004244DC"/>
    <w:rsid w:val="0042676F"/>
    <w:rsid w:val="00426A59"/>
    <w:rsid w:val="00426FFF"/>
    <w:rsid w:val="004271F8"/>
    <w:rsid w:val="0042722F"/>
    <w:rsid w:val="00427C12"/>
    <w:rsid w:val="00431008"/>
    <w:rsid w:val="004312CE"/>
    <w:rsid w:val="00432046"/>
    <w:rsid w:val="00432061"/>
    <w:rsid w:val="00432D3D"/>
    <w:rsid w:val="004348D1"/>
    <w:rsid w:val="0043687C"/>
    <w:rsid w:val="00437277"/>
    <w:rsid w:val="00437683"/>
    <w:rsid w:val="00437AB4"/>
    <w:rsid w:val="00440729"/>
    <w:rsid w:val="00440B0A"/>
    <w:rsid w:val="00440C6B"/>
    <w:rsid w:val="00442140"/>
    <w:rsid w:val="00442641"/>
    <w:rsid w:val="00443A31"/>
    <w:rsid w:val="004445D7"/>
    <w:rsid w:val="00444C33"/>
    <w:rsid w:val="0044593D"/>
    <w:rsid w:val="004467A6"/>
    <w:rsid w:val="00447BDC"/>
    <w:rsid w:val="00447DF3"/>
    <w:rsid w:val="00450E9E"/>
    <w:rsid w:val="004513EA"/>
    <w:rsid w:val="00451613"/>
    <w:rsid w:val="004516EC"/>
    <w:rsid w:val="00451FDB"/>
    <w:rsid w:val="00452E71"/>
    <w:rsid w:val="004540E5"/>
    <w:rsid w:val="0045422E"/>
    <w:rsid w:val="004562AB"/>
    <w:rsid w:val="004574CC"/>
    <w:rsid w:val="00457537"/>
    <w:rsid w:val="0046276F"/>
    <w:rsid w:val="004627E8"/>
    <w:rsid w:val="004632DF"/>
    <w:rsid w:val="00464F2B"/>
    <w:rsid w:val="0046599B"/>
    <w:rsid w:val="00467695"/>
    <w:rsid w:val="00467D0B"/>
    <w:rsid w:val="004708F4"/>
    <w:rsid w:val="00470FAF"/>
    <w:rsid w:val="00471549"/>
    <w:rsid w:val="00471CE3"/>
    <w:rsid w:val="00471FE6"/>
    <w:rsid w:val="00472486"/>
    <w:rsid w:val="004724B4"/>
    <w:rsid w:val="00473A28"/>
    <w:rsid w:val="004749F5"/>
    <w:rsid w:val="00474F44"/>
    <w:rsid w:val="004758C1"/>
    <w:rsid w:val="00475CE7"/>
    <w:rsid w:val="00476128"/>
    <w:rsid w:val="0047633B"/>
    <w:rsid w:val="0047720D"/>
    <w:rsid w:val="00480142"/>
    <w:rsid w:val="00480967"/>
    <w:rsid w:val="00482E84"/>
    <w:rsid w:val="004837EF"/>
    <w:rsid w:val="00485409"/>
    <w:rsid w:val="00485857"/>
    <w:rsid w:val="0048596A"/>
    <w:rsid w:val="00487219"/>
    <w:rsid w:val="004872A1"/>
    <w:rsid w:val="00490258"/>
    <w:rsid w:val="00490E54"/>
    <w:rsid w:val="00491C0C"/>
    <w:rsid w:val="00491D78"/>
    <w:rsid w:val="0049209A"/>
    <w:rsid w:val="004925A3"/>
    <w:rsid w:val="004933DE"/>
    <w:rsid w:val="0049370C"/>
    <w:rsid w:val="0049486A"/>
    <w:rsid w:val="00495B59"/>
    <w:rsid w:val="004A05DC"/>
    <w:rsid w:val="004A1D5A"/>
    <w:rsid w:val="004A1DF0"/>
    <w:rsid w:val="004A2173"/>
    <w:rsid w:val="004A33CD"/>
    <w:rsid w:val="004A380E"/>
    <w:rsid w:val="004A3B9A"/>
    <w:rsid w:val="004A426B"/>
    <w:rsid w:val="004A45C9"/>
    <w:rsid w:val="004A4D43"/>
    <w:rsid w:val="004A5166"/>
    <w:rsid w:val="004A57C8"/>
    <w:rsid w:val="004A6967"/>
    <w:rsid w:val="004A72BA"/>
    <w:rsid w:val="004B0911"/>
    <w:rsid w:val="004B0985"/>
    <w:rsid w:val="004B1177"/>
    <w:rsid w:val="004B1762"/>
    <w:rsid w:val="004B183E"/>
    <w:rsid w:val="004B1D2F"/>
    <w:rsid w:val="004B4A1C"/>
    <w:rsid w:val="004B4B55"/>
    <w:rsid w:val="004B59B4"/>
    <w:rsid w:val="004B6715"/>
    <w:rsid w:val="004C1780"/>
    <w:rsid w:val="004C1CD1"/>
    <w:rsid w:val="004C4AC7"/>
    <w:rsid w:val="004C61A6"/>
    <w:rsid w:val="004C75C8"/>
    <w:rsid w:val="004C7CE4"/>
    <w:rsid w:val="004D07AD"/>
    <w:rsid w:val="004D14C0"/>
    <w:rsid w:val="004D2271"/>
    <w:rsid w:val="004D2564"/>
    <w:rsid w:val="004D2C9D"/>
    <w:rsid w:val="004D2E1E"/>
    <w:rsid w:val="004D3911"/>
    <w:rsid w:val="004D4E14"/>
    <w:rsid w:val="004D5638"/>
    <w:rsid w:val="004D5892"/>
    <w:rsid w:val="004E090F"/>
    <w:rsid w:val="004E248F"/>
    <w:rsid w:val="004E2E63"/>
    <w:rsid w:val="004E3F0D"/>
    <w:rsid w:val="004E4944"/>
    <w:rsid w:val="004E5A1F"/>
    <w:rsid w:val="004F028D"/>
    <w:rsid w:val="004F0DAB"/>
    <w:rsid w:val="004F12AA"/>
    <w:rsid w:val="004F33E4"/>
    <w:rsid w:val="004F35EC"/>
    <w:rsid w:val="004F3779"/>
    <w:rsid w:val="004F3CB3"/>
    <w:rsid w:val="004F4C69"/>
    <w:rsid w:val="004F4DC0"/>
    <w:rsid w:val="004F5690"/>
    <w:rsid w:val="004F67B5"/>
    <w:rsid w:val="004F79D1"/>
    <w:rsid w:val="00501263"/>
    <w:rsid w:val="005012CF"/>
    <w:rsid w:val="00501A24"/>
    <w:rsid w:val="00502AE7"/>
    <w:rsid w:val="005039AE"/>
    <w:rsid w:val="00504A7B"/>
    <w:rsid w:val="00504B81"/>
    <w:rsid w:val="005050DC"/>
    <w:rsid w:val="005054C0"/>
    <w:rsid w:val="005101A8"/>
    <w:rsid w:val="00510A1A"/>
    <w:rsid w:val="005115B3"/>
    <w:rsid w:val="00511FEF"/>
    <w:rsid w:val="00512B33"/>
    <w:rsid w:val="0051389A"/>
    <w:rsid w:val="005175C3"/>
    <w:rsid w:val="00520BDD"/>
    <w:rsid w:val="00521197"/>
    <w:rsid w:val="00521BFA"/>
    <w:rsid w:val="00522E4A"/>
    <w:rsid w:val="005241B0"/>
    <w:rsid w:val="005244A2"/>
    <w:rsid w:val="005247AB"/>
    <w:rsid w:val="005256B7"/>
    <w:rsid w:val="00526512"/>
    <w:rsid w:val="00526E1C"/>
    <w:rsid w:val="0052743A"/>
    <w:rsid w:val="00531D54"/>
    <w:rsid w:val="00532320"/>
    <w:rsid w:val="00532D59"/>
    <w:rsid w:val="0053309A"/>
    <w:rsid w:val="005330D2"/>
    <w:rsid w:val="0053401D"/>
    <w:rsid w:val="0053475E"/>
    <w:rsid w:val="00534D36"/>
    <w:rsid w:val="005354B7"/>
    <w:rsid w:val="00536879"/>
    <w:rsid w:val="00537AAE"/>
    <w:rsid w:val="00540110"/>
    <w:rsid w:val="00541205"/>
    <w:rsid w:val="00543D59"/>
    <w:rsid w:val="00543E42"/>
    <w:rsid w:val="00544012"/>
    <w:rsid w:val="0054569B"/>
    <w:rsid w:val="005461A8"/>
    <w:rsid w:val="005464BE"/>
    <w:rsid w:val="00546523"/>
    <w:rsid w:val="00546E8B"/>
    <w:rsid w:val="005472DA"/>
    <w:rsid w:val="005473E2"/>
    <w:rsid w:val="00547B1B"/>
    <w:rsid w:val="00547DE1"/>
    <w:rsid w:val="0055069E"/>
    <w:rsid w:val="00552EEC"/>
    <w:rsid w:val="00554554"/>
    <w:rsid w:val="00555780"/>
    <w:rsid w:val="0055596A"/>
    <w:rsid w:val="00555B81"/>
    <w:rsid w:val="00556308"/>
    <w:rsid w:val="00556638"/>
    <w:rsid w:val="00556A70"/>
    <w:rsid w:val="00557396"/>
    <w:rsid w:val="00560B56"/>
    <w:rsid w:val="00560B67"/>
    <w:rsid w:val="00561EAF"/>
    <w:rsid w:val="00562475"/>
    <w:rsid w:val="0056357E"/>
    <w:rsid w:val="00564613"/>
    <w:rsid w:val="00564ABC"/>
    <w:rsid w:val="00564DDA"/>
    <w:rsid w:val="0056525A"/>
    <w:rsid w:val="00565AAD"/>
    <w:rsid w:val="005667A2"/>
    <w:rsid w:val="00566E49"/>
    <w:rsid w:val="00567288"/>
    <w:rsid w:val="00567C4E"/>
    <w:rsid w:val="00570799"/>
    <w:rsid w:val="005707BA"/>
    <w:rsid w:val="0057290A"/>
    <w:rsid w:val="0057442B"/>
    <w:rsid w:val="0057452C"/>
    <w:rsid w:val="00574DDC"/>
    <w:rsid w:val="00574F88"/>
    <w:rsid w:val="00577728"/>
    <w:rsid w:val="0058210A"/>
    <w:rsid w:val="00582530"/>
    <w:rsid w:val="00582A0A"/>
    <w:rsid w:val="0058356D"/>
    <w:rsid w:val="0058372A"/>
    <w:rsid w:val="005837CA"/>
    <w:rsid w:val="0058489C"/>
    <w:rsid w:val="005869F8"/>
    <w:rsid w:val="00587E63"/>
    <w:rsid w:val="005907CC"/>
    <w:rsid w:val="00591467"/>
    <w:rsid w:val="00591895"/>
    <w:rsid w:val="00593E4B"/>
    <w:rsid w:val="00593FF5"/>
    <w:rsid w:val="0059586F"/>
    <w:rsid w:val="00596BD4"/>
    <w:rsid w:val="00596C0A"/>
    <w:rsid w:val="00596F1F"/>
    <w:rsid w:val="00597295"/>
    <w:rsid w:val="00597A66"/>
    <w:rsid w:val="00597FB8"/>
    <w:rsid w:val="005A0ECE"/>
    <w:rsid w:val="005A37D5"/>
    <w:rsid w:val="005A3CC9"/>
    <w:rsid w:val="005A44EE"/>
    <w:rsid w:val="005A606C"/>
    <w:rsid w:val="005A66FD"/>
    <w:rsid w:val="005A69FC"/>
    <w:rsid w:val="005A6CCB"/>
    <w:rsid w:val="005B00A8"/>
    <w:rsid w:val="005B1325"/>
    <w:rsid w:val="005B1802"/>
    <w:rsid w:val="005B2FDC"/>
    <w:rsid w:val="005B3977"/>
    <w:rsid w:val="005B444C"/>
    <w:rsid w:val="005B4A36"/>
    <w:rsid w:val="005B4EF3"/>
    <w:rsid w:val="005B5EFD"/>
    <w:rsid w:val="005B7F9D"/>
    <w:rsid w:val="005C1175"/>
    <w:rsid w:val="005C305A"/>
    <w:rsid w:val="005C32FA"/>
    <w:rsid w:val="005C3467"/>
    <w:rsid w:val="005C3C08"/>
    <w:rsid w:val="005C44C5"/>
    <w:rsid w:val="005C4761"/>
    <w:rsid w:val="005C4AA9"/>
    <w:rsid w:val="005C4F9F"/>
    <w:rsid w:val="005C67C0"/>
    <w:rsid w:val="005C6C0A"/>
    <w:rsid w:val="005C7A26"/>
    <w:rsid w:val="005C7E6A"/>
    <w:rsid w:val="005D0B04"/>
    <w:rsid w:val="005D0C3E"/>
    <w:rsid w:val="005D1E21"/>
    <w:rsid w:val="005D3C4F"/>
    <w:rsid w:val="005D6D9B"/>
    <w:rsid w:val="005D7C13"/>
    <w:rsid w:val="005E2AF2"/>
    <w:rsid w:val="005E3722"/>
    <w:rsid w:val="005E3A02"/>
    <w:rsid w:val="005E3D29"/>
    <w:rsid w:val="005E4569"/>
    <w:rsid w:val="005E4950"/>
    <w:rsid w:val="005E690B"/>
    <w:rsid w:val="005E6CD9"/>
    <w:rsid w:val="005F0036"/>
    <w:rsid w:val="005F0977"/>
    <w:rsid w:val="005F1BC4"/>
    <w:rsid w:val="005F26E5"/>
    <w:rsid w:val="005F3FEF"/>
    <w:rsid w:val="005F553A"/>
    <w:rsid w:val="005F7320"/>
    <w:rsid w:val="005F76E4"/>
    <w:rsid w:val="005F7ABA"/>
    <w:rsid w:val="0060116B"/>
    <w:rsid w:val="00601931"/>
    <w:rsid w:val="00603E83"/>
    <w:rsid w:val="00605D53"/>
    <w:rsid w:val="00606217"/>
    <w:rsid w:val="00610E0A"/>
    <w:rsid w:val="00611985"/>
    <w:rsid w:val="00611B6D"/>
    <w:rsid w:val="00613076"/>
    <w:rsid w:val="00613AF2"/>
    <w:rsid w:val="006146CF"/>
    <w:rsid w:val="00614FD1"/>
    <w:rsid w:val="00615D4B"/>
    <w:rsid w:val="00615F2C"/>
    <w:rsid w:val="00616133"/>
    <w:rsid w:val="00617780"/>
    <w:rsid w:val="00617CA6"/>
    <w:rsid w:val="00623F1C"/>
    <w:rsid w:val="00625299"/>
    <w:rsid w:val="00625819"/>
    <w:rsid w:val="0063061F"/>
    <w:rsid w:val="00630B0E"/>
    <w:rsid w:val="0063123B"/>
    <w:rsid w:val="00631249"/>
    <w:rsid w:val="00632A44"/>
    <w:rsid w:val="00633BC5"/>
    <w:rsid w:val="00634A0B"/>
    <w:rsid w:val="006358C8"/>
    <w:rsid w:val="00635BAC"/>
    <w:rsid w:val="00640086"/>
    <w:rsid w:val="00640F8B"/>
    <w:rsid w:val="00643150"/>
    <w:rsid w:val="00646C14"/>
    <w:rsid w:val="006473CD"/>
    <w:rsid w:val="00647445"/>
    <w:rsid w:val="0064773D"/>
    <w:rsid w:val="00647ED2"/>
    <w:rsid w:val="00647F56"/>
    <w:rsid w:val="006500B8"/>
    <w:rsid w:val="00650C51"/>
    <w:rsid w:val="006514D5"/>
    <w:rsid w:val="00652452"/>
    <w:rsid w:val="00652FC7"/>
    <w:rsid w:val="00654B35"/>
    <w:rsid w:val="00655F90"/>
    <w:rsid w:val="00657494"/>
    <w:rsid w:val="00657B60"/>
    <w:rsid w:val="006606EA"/>
    <w:rsid w:val="00660B9F"/>
    <w:rsid w:val="00661767"/>
    <w:rsid w:val="00661A51"/>
    <w:rsid w:val="00661AE4"/>
    <w:rsid w:val="00661D15"/>
    <w:rsid w:val="00661D6C"/>
    <w:rsid w:val="0066211A"/>
    <w:rsid w:val="006626E3"/>
    <w:rsid w:val="00662CD0"/>
    <w:rsid w:val="00663ECD"/>
    <w:rsid w:val="00664145"/>
    <w:rsid w:val="00664966"/>
    <w:rsid w:val="00665454"/>
    <w:rsid w:val="00665F41"/>
    <w:rsid w:val="00666298"/>
    <w:rsid w:val="00666565"/>
    <w:rsid w:val="006665C0"/>
    <w:rsid w:val="00666CE0"/>
    <w:rsid w:val="00666D66"/>
    <w:rsid w:val="006676C0"/>
    <w:rsid w:val="0067120F"/>
    <w:rsid w:val="00671A4A"/>
    <w:rsid w:val="00672D30"/>
    <w:rsid w:val="006736AE"/>
    <w:rsid w:val="00673A62"/>
    <w:rsid w:val="00673C57"/>
    <w:rsid w:val="00674410"/>
    <w:rsid w:val="006747CB"/>
    <w:rsid w:val="00675B06"/>
    <w:rsid w:val="00677677"/>
    <w:rsid w:val="0067774B"/>
    <w:rsid w:val="00677E44"/>
    <w:rsid w:val="0068144C"/>
    <w:rsid w:val="00683BC3"/>
    <w:rsid w:val="006840F8"/>
    <w:rsid w:val="00684326"/>
    <w:rsid w:val="0068459B"/>
    <w:rsid w:val="00684AA4"/>
    <w:rsid w:val="00684D21"/>
    <w:rsid w:val="00685036"/>
    <w:rsid w:val="00685BDA"/>
    <w:rsid w:val="00686AFE"/>
    <w:rsid w:val="00686BD5"/>
    <w:rsid w:val="00687B15"/>
    <w:rsid w:val="00693337"/>
    <w:rsid w:val="006958CC"/>
    <w:rsid w:val="0069597B"/>
    <w:rsid w:val="006970D2"/>
    <w:rsid w:val="0069756F"/>
    <w:rsid w:val="0069772D"/>
    <w:rsid w:val="00697D3B"/>
    <w:rsid w:val="006A1A1A"/>
    <w:rsid w:val="006A225A"/>
    <w:rsid w:val="006A325D"/>
    <w:rsid w:val="006A3EED"/>
    <w:rsid w:val="006A48C4"/>
    <w:rsid w:val="006A5A9B"/>
    <w:rsid w:val="006B01E9"/>
    <w:rsid w:val="006B0E0D"/>
    <w:rsid w:val="006B1763"/>
    <w:rsid w:val="006B1957"/>
    <w:rsid w:val="006B27B0"/>
    <w:rsid w:val="006B3763"/>
    <w:rsid w:val="006B7558"/>
    <w:rsid w:val="006C07B3"/>
    <w:rsid w:val="006C0F16"/>
    <w:rsid w:val="006C1134"/>
    <w:rsid w:val="006C1B04"/>
    <w:rsid w:val="006C2E59"/>
    <w:rsid w:val="006C314E"/>
    <w:rsid w:val="006C4382"/>
    <w:rsid w:val="006C4C33"/>
    <w:rsid w:val="006C5269"/>
    <w:rsid w:val="006C57CC"/>
    <w:rsid w:val="006C64CE"/>
    <w:rsid w:val="006C72C2"/>
    <w:rsid w:val="006C76BE"/>
    <w:rsid w:val="006C7933"/>
    <w:rsid w:val="006D0546"/>
    <w:rsid w:val="006D12BB"/>
    <w:rsid w:val="006D171C"/>
    <w:rsid w:val="006D386D"/>
    <w:rsid w:val="006D4238"/>
    <w:rsid w:val="006D640B"/>
    <w:rsid w:val="006D6C85"/>
    <w:rsid w:val="006D7885"/>
    <w:rsid w:val="006D7F53"/>
    <w:rsid w:val="006E0797"/>
    <w:rsid w:val="006E08EF"/>
    <w:rsid w:val="006E11F1"/>
    <w:rsid w:val="006E14D5"/>
    <w:rsid w:val="006E290D"/>
    <w:rsid w:val="006E2C6C"/>
    <w:rsid w:val="006E3704"/>
    <w:rsid w:val="006E4ACC"/>
    <w:rsid w:val="006E583C"/>
    <w:rsid w:val="006E7EDD"/>
    <w:rsid w:val="006F0325"/>
    <w:rsid w:val="006F03CF"/>
    <w:rsid w:val="006F04A3"/>
    <w:rsid w:val="006F0805"/>
    <w:rsid w:val="006F264D"/>
    <w:rsid w:val="006F311C"/>
    <w:rsid w:val="006F5A5E"/>
    <w:rsid w:val="006F5E6B"/>
    <w:rsid w:val="006F7CEB"/>
    <w:rsid w:val="00700858"/>
    <w:rsid w:val="00700E2A"/>
    <w:rsid w:val="00701C76"/>
    <w:rsid w:val="007028E0"/>
    <w:rsid w:val="00702CA6"/>
    <w:rsid w:val="00706BEE"/>
    <w:rsid w:val="007103C8"/>
    <w:rsid w:val="00710EE1"/>
    <w:rsid w:val="007110D9"/>
    <w:rsid w:val="007117FF"/>
    <w:rsid w:val="00711C01"/>
    <w:rsid w:val="007128BC"/>
    <w:rsid w:val="00713D78"/>
    <w:rsid w:val="00713E94"/>
    <w:rsid w:val="0071433E"/>
    <w:rsid w:val="00714AF4"/>
    <w:rsid w:val="00714CD0"/>
    <w:rsid w:val="00714D97"/>
    <w:rsid w:val="007155A9"/>
    <w:rsid w:val="00715AD8"/>
    <w:rsid w:val="00715B52"/>
    <w:rsid w:val="00717B6D"/>
    <w:rsid w:val="00717BED"/>
    <w:rsid w:val="00717EE4"/>
    <w:rsid w:val="00721D1F"/>
    <w:rsid w:val="00721F8B"/>
    <w:rsid w:val="0072292B"/>
    <w:rsid w:val="00722F9F"/>
    <w:rsid w:val="0072427C"/>
    <w:rsid w:val="00724A18"/>
    <w:rsid w:val="007256E1"/>
    <w:rsid w:val="00725B9B"/>
    <w:rsid w:val="00725C78"/>
    <w:rsid w:val="007304FA"/>
    <w:rsid w:val="00730BA0"/>
    <w:rsid w:val="00733600"/>
    <w:rsid w:val="0073388C"/>
    <w:rsid w:val="00734DAE"/>
    <w:rsid w:val="00735366"/>
    <w:rsid w:val="00735E88"/>
    <w:rsid w:val="00736151"/>
    <w:rsid w:val="007369AD"/>
    <w:rsid w:val="00737517"/>
    <w:rsid w:val="00740DEF"/>
    <w:rsid w:val="00741245"/>
    <w:rsid w:val="00741BE8"/>
    <w:rsid w:val="007425AF"/>
    <w:rsid w:val="0074265E"/>
    <w:rsid w:val="00742F95"/>
    <w:rsid w:val="0074388A"/>
    <w:rsid w:val="007467F1"/>
    <w:rsid w:val="00747ACA"/>
    <w:rsid w:val="00750CFA"/>
    <w:rsid w:val="00751A6A"/>
    <w:rsid w:val="00751D62"/>
    <w:rsid w:val="00752C8D"/>
    <w:rsid w:val="007533F6"/>
    <w:rsid w:val="007537F5"/>
    <w:rsid w:val="007542E9"/>
    <w:rsid w:val="00755D7C"/>
    <w:rsid w:val="007568FA"/>
    <w:rsid w:val="007569F5"/>
    <w:rsid w:val="007573A4"/>
    <w:rsid w:val="00760B1D"/>
    <w:rsid w:val="0076126F"/>
    <w:rsid w:val="00763BF3"/>
    <w:rsid w:val="00764482"/>
    <w:rsid w:val="00764BEF"/>
    <w:rsid w:val="00765BDC"/>
    <w:rsid w:val="00766DB0"/>
    <w:rsid w:val="0076700E"/>
    <w:rsid w:val="00767ED9"/>
    <w:rsid w:val="0077029A"/>
    <w:rsid w:val="007713D8"/>
    <w:rsid w:val="00771A1F"/>
    <w:rsid w:val="00772249"/>
    <w:rsid w:val="00772D4D"/>
    <w:rsid w:val="00773C1C"/>
    <w:rsid w:val="00773D6F"/>
    <w:rsid w:val="00773EEE"/>
    <w:rsid w:val="00774C1E"/>
    <w:rsid w:val="00774D97"/>
    <w:rsid w:val="007750CB"/>
    <w:rsid w:val="00775A5A"/>
    <w:rsid w:val="007765EE"/>
    <w:rsid w:val="00776AA0"/>
    <w:rsid w:val="00776DD7"/>
    <w:rsid w:val="007803B0"/>
    <w:rsid w:val="00780BF6"/>
    <w:rsid w:val="0078210E"/>
    <w:rsid w:val="00782FEA"/>
    <w:rsid w:val="0078499E"/>
    <w:rsid w:val="007872C9"/>
    <w:rsid w:val="007872DD"/>
    <w:rsid w:val="007875D1"/>
    <w:rsid w:val="00787DC0"/>
    <w:rsid w:val="00790791"/>
    <w:rsid w:val="00791086"/>
    <w:rsid w:val="007912E7"/>
    <w:rsid w:val="00793259"/>
    <w:rsid w:val="00794491"/>
    <w:rsid w:val="00796C9A"/>
    <w:rsid w:val="007A03ED"/>
    <w:rsid w:val="007A09FA"/>
    <w:rsid w:val="007A0D9D"/>
    <w:rsid w:val="007A28E4"/>
    <w:rsid w:val="007A526C"/>
    <w:rsid w:val="007A7E50"/>
    <w:rsid w:val="007B0976"/>
    <w:rsid w:val="007B0EDF"/>
    <w:rsid w:val="007B1E85"/>
    <w:rsid w:val="007B256B"/>
    <w:rsid w:val="007B2E3F"/>
    <w:rsid w:val="007B3681"/>
    <w:rsid w:val="007B589C"/>
    <w:rsid w:val="007B6FCA"/>
    <w:rsid w:val="007C15B4"/>
    <w:rsid w:val="007C2046"/>
    <w:rsid w:val="007C2A9B"/>
    <w:rsid w:val="007C2B01"/>
    <w:rsid w:val="007C3201"/>
    <w:rsid w:val="007C639C"/>
    <w:rsid w:val="007C6D93"/>
    <w:rsid w:val="007C6F69"/>
    <w:rsid w:val="007C7971"/>
    <w:rsid w:val="007C7CDA"/>
    <w:rsid w:val="007C7E6D"/>
    <w:rsid w:val="007D19CC"/>
    <w:rsid w:val="007D1A17"/>
    <w:rsid w:val="007D2BB1"/>
    <w:rsid w:val="007D3101"/>
    <w:rsid w:val="007D389B"/>
    <w:rsid w:val="007D3973"/>
    <w:rsid w:val="007D3FB9"/>
    <w:rsid w:val="007D47D5"/>
    <w:rsid w:val="007D4F36"/>
    <w:rsid w:val="007D5483"/>
    <w:rsid w:val="007D5700"/>
    <w:rsid w:val="007D6BC3"/>
    <w:rsid w:val="007D7A79"/>
    <w:rsid w:val="007E1CAB"/>
    <w:rsid w:val="007E244A"/>
    <w:rsid w:val="007E2D32"/>
    <w:rsid w:val="007E440C"/>
    <w:rsid w:val="007E44F9"/>
    <w:rsid w:val="007E4D9D"/>
    <w:rsid w:val="007E53E8"/>
    <w:rsid w:val="007E64F2"/>
    <w:rsid w:val="007E693D"/>
    <w:rsid w:val="007E7413"/>
    <w:rsid w:val="007E74BD"/>
    <w:rsid w:val="007E7E64"/>
    <w:rsid w:val="007E7F1D"/>
    <w:rsid w:val="007F1564"/>
    <w:rsid w:val="007F275B"/>
    <w:rsid w:val="007F3307"/>
    <w:rsid w:val="007F5A06"/>
    <w:rsid w:val="007F6388"/>
    <w:rsid w:val="007F6ED8"/>
    <w:rsid w:val="007F7D49"/>
    <w:rsid w:val="007F7F16"/>
    <w:rsid w:val="00800328"/>
    <w:rsid w:val="008016DF"/>
    <w:rsid w:val="00801728"/>
    <w:rsid w:val="00801D30"/>
    <w:rsid w:val="00802173"/>
    <w:rsid w:val="00802A1A"/>
    <w:rsid w:val="008040A7"/>
    <w:rsid w:val="0080545B"/>
    <w:rsid w:val="00806C3F"/>
    <w:rsid w:val="00807AE1"/>
    <w:rsid w:val="00807F24"/>
    <w:rsid w:val="00807F80"/>
    <w:rsid w:val="00810A72"/>
    <w:rsid w:val="0081277E"/>
    <w:rsid w:val="00814C28"/>
    <w:rsid w:val="00814DC7"/>
    <w:rsid w:val="00815004"/>
    <w:rsid w:val="00815F11"/>
    <w:rsid w:val="0082068C"/>
    <w:rsid w:val="008215A4"/>
    <w:rsid w:val="00821F7D"/>
    <w:rsid w:val="00823B38"/>
    <w:rsid w:val="00823F5D"/>
    <w:rsid w:val="00824E9C"/>
    <w:rsid w:val="00827150"/>
    <w:rsid w:val="00827A39"/>
    <w:rsid w:val="00830B94"/>
    <w:rsid w:val="008314FE"/>
    <w:rsid w:val="00833624"/>
    <w:rsid w:val="008339EC"/>
    <w:rsid w:val="008342B5"/>
    <w:rsid w:val="008344E6"/>
    <w:rsid w:val="00835E01"/>
    <w:rsid w:val="00836C7F"/>
    <w:rsid w:val="00836DE4"/>
    <w:rsid w:val="0083764F"/>
    <w:rsid w:val="008405F9"/>
    <w:rsid w:val="008416F0"/>
    <w:rsid w:val="0084197C"/>
    <w:rsid w:val="00842050"/>
    <w:rsid w:val="008423D8"/>
    <w:rsid w:val="00842B7B"/>
    <w:rsid w:val="00843215"/>
    <w:rsid w:val="00843BCD"/>
    <w:rsid w:val="00844AC7"/>
    <w:rsid w:val="008457E3"/>
    <w:rsid w:val="008468D2"/>
    <w:rsid w:val="00847EA7"/>
    <w:rsid w:val="00847F02"/>
    <w:rsid w:val="00851430"/>
    <w:rsid w:val="00852231"/>
    <w:rsid w:val="00852399"/>
    <w:rsid w:val="00852CD9"/>
    <w:rsid w:val="00852FA7"/>
    <w:rsid w:val="008532A9"/>
    <w:rsid w:val="0085379B"/>
    <w:rsid w:val="0085501D"/>
    <w:rsid w:val="0085583F"/>
    <w:rsid w:val="008571A6"/>
    <w:rsid w:val="0086180B"/>
    <w:rsid w:val="008635E9"/>
    <w:rsid w:val="00863B0D"/>
    <w:rsid w:val="008650CE"/>
    <w:rsid w:val="00865E40"/>
    <w:rsid w:val="008660EE"/>
    <w:rsid w:val="00866B41"/>
    <w:rsid w:val="008704DC"/>
    <w:rsid w:val="00872040"/>
    <w:rsid w:val="00872E5C"/>
    <w:rsid w:val="00872ED1"/>
    <w:rsid w:val="00873AEA"/>
    <w:rsid w:val="00873DA3"/>
    <w:rsid w:val="00873EF6"/>
    <w:rsid w:val="00874A56"/>
    <w:rsid w:val="00874DA6"/>
    <w:rsid w:val="00876684"/>
    <w:rsid w:val="00876B6E"/>
    <w:rsid w:val="00876D69"/>
    <w:rsid w:val="00880375"/>
    <w:rsid w:val="008809E1"/>
    <w:rsid w:val="00880D08"/>
    <w:rsid w:val="00880E63"/>
    <w:rsid w:val="008810E0"/>
    <w:rsid w:val="008822EC"/>
    <w:rsid w:val="008828B6"/>
    <w:rsid w:val="00884530"/>
    <w:rsid w:val="00884548"/>
    <w:rsid w:val="00885D99"/>
    <w:rsid w:val="00885EB2"/>
    <w:rsid w:val="00885F96"/>
    <w:rsid w:val="00890890"/>
    <w:rsid w:val="00890D0C"/>
    <w:rsid w:val="00890E91"/>
    <w:rsid w:val="008929B4"/>
    <w:rsid w:val="00892C60"/>
    <w:rsid w:val="008952FE"/>
    <w:rsid w:val="0089597C"/>
    <w:rsid w:val="00896510"/>
    <w:rsid w:val="008966A3"/>
    <w:rsid w:val="008975F7"/>
    <w:rsid w:val="008978CE"/>
    <w:rsid w:val="00897B65"/>
    <w:rsid w:val="00897EED"/>
    <w:rsid w:val="008A09D4"/>
    <w:rsid w:val="008A0B4F"/>
    <w:rsid w:val="008A0C65"/>
    <w:rsid w:val="008A174A"/>
    <w:rsid w:val="008A2901"/>
    <w:rsid w:val="008A2958"/>
    <w:rsid w:val="008A2D6D"/>
    <w:rsid w:val="008A2D7E"/>
    <w:rsid w:val="008A4676"/>
    <w:rsid w:val="008A4679"/>
    <w:rsid w:val="008A615A"/>
    <w:rsid w:val="008A6E25"/>
    <w:rsid w:val="008B1BAC"/>
    <w:rsid w:val="008B20EC"/>
    <w:rsid w:val="008B2AED"/>
    <w:rsid w:val="008B2F71"/>
    <w:rsid w:val="008B42CC"/>
    <w:rsid w:val="008B4FEF"/>
    <w:rsid w:val="008B5225"/>
    <w:rsid w:val="008B52E8"/>
    <w:rsid w:val="008B7BD1"/>
    <w:rsid w:val="008B7C95"/>
    <w:rsid w:val="008C0093"/>
    <w:rsid w:val="008C138B"/>
    <w:rsid w:val="008C16C4"/>
    <w:rsid w:val="008C185C"/>
    <w:rsid w:val="008C2EEA"/>
    <w:rsid w:val="008C4580"/>
    <w:rsid w:val="008C59A0"/>
    <w:rsid w:val="008C6BE4"/>
    <w:rsid w:val="008C756E"/>
    <w:rsid w:val="008C76F9"/>
    <w:rsid w:val="008D0BD4"/>
    <w:rsid w:val="008D1FF2"/>
    <w:rsid w:val="008D3035"/>
    <w:rsid w:val="008D38F5"/>
    <w:rsid w:val="008D51DD"/>
    <w:rsid w:val="008D595E"/>
    <w:rsid w:val="008D61C9"/>
    <w:rsid w:val="008D6B99"/>
    <w:rsid w:val="008D7217"/>
    <w:rsid w:val="008D7439"/>
    <w:rsid w:val="008D7C9B"/>
    <w:rsid w:val="008E05C0"/>
    <w:rsid w:val="008E16B2"/>
    <w:rsid w:val="008E1913"/>
    <w:rsid w:val="008E195E"/>
    <w:rsid w:val="008E263A"/>
    <w:rsid w:val="008E2C64"/>
    <w:rsid w:val="008E4065"/>
    <w:rsid w:val="008E481D"/>
    <w:rsid w:val="008E4ADC"/>
    <w:rsid w:val="008E65C4"/>
    <w:rsid w:val="008E735E"/>
    <w:rsid w:val="008E7C0D"/>
    <w:rsid w:val="008E7EEC"/>
    <w:rsid w:val="008F0709"/>
    <w:rsid w:val="008F088C"/>
    <w:rsid w:val="008F0B1B"/>
    <w:rsid w:val="008F1A0D"/>
    <w:rsid w:val="008F5296"/>
    <w:rsid w:val="008F52E1"/>
    <w:rsid w:val="00901037"/>
    <w:rsid w:val="0090128B"/>
    <w:rsid w:val="00902672"/>
    <w:rsid w:val="00903972"/>
    <w:rsid w:val="00903EBE"/>
    <w:rsid w:val="009051AC"/>
    <w:rsid w:val="00905578"/>
    <w:rsid w:val="00905820"/>
    <w:rsid w:val="00906948"/>
    <w:rsid w:val="00907E1C"/>
    <w:rsid w:val="00907F63"/>
    <w:rsid w:val="00910555"/>
    <w:rsid w:val="009106E9"/>
    <w:rsid w:val="009107AA"/>
    <w:rsid w:val="00911AB0"/>
    <w:rsid w:val="00911F7B"/>
    <w:rsid w:val="0091247B"/>
    <w:rsid w:val="00913711"/>
    <w:rsid w:val="0091377E"/>
    <w:rsid w:val="00913BCE"/>
    <w:rsid w:val="00914D8E"/>
    <w:rsid w:val="00916283"/>
    <w:rsid w:val="009162C1"/>
    <w:rsid w:val="0091688F"/>
    <w:rsid w:val="00917A84"/>
    <w:rsid w:val="0092165A"/>
    <w:rsid w:val="00921D39"/>
    <w:rsid w:val="009247FE"/>
    <w:rsid w:val="00924E4C"/>
    <w:rsid w:val="009259DF"/>
    <w:rsid w:val="00927227"/>
    <w:rsid w:val="00930049"/>
    <w:rsid w:val="0093033C"/>
    <w:rsid w:val="0093225C"/>
    <w:rsid w:val="009323FE"/>
    <w:rsid w:val="009348D2"/>
    <w:rsid w:val="00934ABB"/>
    <w:rsid w:val="00935067"/>
    <w:rsid w:val="00935740"/>
    <w:rsid w:val="009359A8"/>
    <w:rsid w:val="00937D0D"/>
    <w:rsid w:val="009400B7"/>
    <w:rsid w:val="00942515"/>
    <w:rsid w:val="0094303F"/>
    <w:rsid w:val="00943167"/>
    <w:rsid w:val="0094371B"/>
    <w:rsid w:val="00943BAE"/>
    <w:rsid w:val="00943D9F"/>
    <w:rsid w:val="00945D79"/>
    <w:rsid w:val="009461A6"/>
    <w:rsid w:val="00946459"/>
    <w:rsid w:val="0094647D"/>
    <w:rsid w:val="00947376"/>
    <w:rsid w:val="00950246"/>
    <w:rsid w:val="00951E87"/>
    <w:rsid w:val="00952421"/>
    <w:rsid w:val="00954185"/>
    <w:rsid w:val="0095455C"/>
    <w:rsid w:val="00960022"/>
    <w:rsid w:val="009601E4"/>
    <w:rsid w:val="00960433"/>
    <w:rsid w:val="00960467"/>
    <w:rsid w:val="0096127C"/>
    <w:rsid w:val="00962911"/>
    <w:rsid w:val="00962D5C"/>
    <w:rsid w:val="00963B4B"/>
    <w:rsid w:val="00966973"/>
    <w:rsid w:val="009701B6"/>
    <w:rsid w:val="00970D4B"/>
    <w:rsid w:val="009716C9"/>
    <w:rsid w:val="00971978"/>
    <w:rsid w:val="00971FDB"/>
    <w:rsid w:val="00972935"/>
    <w:rsid w:val="00974D7A"/>
    <w:rsid w:val="00974E5D"/>
    <w:rsid w:val="00976692"/>
    <w:rsid w:val="00976FF0"/>
    <w:rsid w:val="00977595"/>
    <w:rsid w:val="00980F62"/>
    <w:rsid w:val="0098122B"/>
    <w:rsid w:val="00982157"/>
    <w:rsid w:val="00984077"/>
    <w:rsid w:val="00985B79"/>
    <w:rsid w:val="00985FDC"/>
    <w:rsid w:val="009866D0"/>
    <w:rsid w:val="00986BF0"/>
    <w:rsid w:val="0099107A"/>
    <w:rsid w:val="00991AF3"/>
    <w:rsid w:val="009930BA"/>
    <w:rsid w:val="009935AA"/>
    <w:rsid w:val="00993A08"/>
    <w:rsid w:val="00993D11"/>
    <w:rsid w:val="00993DE6"/>
    <w:rsid w:val="00994B2B"/>
    <w:rsid w:val="00995176"/>
    <w:rsid w:val="00995CD1"/>
    <w:rsid w:val="00996945"/>
    <w:rsid w:val="009969B7"/>
    <w:rsid w:val="00996F47"/>
    <w:rsid w:val="00996FB6"/>
    <w:rsid w:val="009A061F"/>
    <w:rsid w:val="009A2F07"/>
    <w:rsid w:val="009A3A38"/>
    <w:rsid w:val="009A41AF"/>
    <w:rsid w:val="009A461F"/>
    <w:rsid w:val="009A5B08"/>
    <w:rsid w:val="009A5CD3"/>
    <w:rsid w:val="009A6478"/>
    <w:rsid w:val="009A7A15"/>
    <w:rsid w:val="009B07C1"/>
    <w:rsid w:val="009B3430"/>
    <w:rsid w:val="009B39D9"/>
    <w:rsid w:val="009B43FD"/>
    <w:rsid w:val="009B4D53"/>
    <w:rsid w:val="009B5724"/>
    <w:rsid w:val="009B5FC0"/>
    <w:rsid w:val="009B78C4"/>
    <w:rsid w:val="009C093E"/>
    <w:rsid w:val="009C16E2"/>
    <w:rsid w:val="009C24B6"/>
    <w:rsid w:val="009C351F"/>
    <w:rsid w:val="009C35B0"/>
    <w:rsid w:val="009C416C"/>
    <w:rsid w:val="009C45E9"/>
    <w:rsid w:val="009C4C57"/>
    <w:rsid w:val="009C4D95"/>
    <w:rsid w:val="009C5399"/>
    <w:rsid w:val="009C6879"/>
    <w:rsid w:val="009C7905"/>
    <w:rsid w:val="009C7E05"/>
    <w:rsid w:val="009D1172"/>
    <w:rsid w:val="009D2EE1"/>
    <w:rsid w:val="009D2F5D"/>
    <w:rsid w:val="009D37E6"/>
    <w:rsid w:val="009D3EDA"/>
    <w:rsid w:val="009D420E"/>
    <w:rsid w:val="009D6277"/>
    <w:rsid w:val="009D6BB4"/>
    <w:rsid w:val="009D6BC3"/>
    <w:rsid w:val="009D6E25"/>
    <w:rsid w:val="009D73C9"/>
    <w:rsid w:val="009E2872"/>
    <w:rsid w:val="009E4FB2"/>
    <w:rsid w:val="009E560F"/>
    <w:rsid w:val="009E7931"/>
    <w:rsid w:val="009F0043"/>
    <w:rsid w:val="009F0F87"/>
    <w:rsid w:val="009F1C49"/>
    <w:rsid w:val="009F20B4"/>
    <w:rsid w:val="009F2605"/>
    <w:rsid w:val="009F3DB6"/>
    <w:rsid w:val="009F44C1"/>
    <w:rsid w:val="009F4784"/>
    <w:rsid w:val="009F6191"/>
    <w:rsid w:val="009F6E77"/>
    <w:rsid w:val="009F75FA"/>
    <w:rsid w:val="00A008FE"/>
    <w:rsid w:val="00A00E24"/>
    <w:rsid w:val="00A01702"/>
    <w:rsid w:val="00A019FB"/>
    <w:rsid w:val="00A03399"/>
    <w:rsid w:val="00A04498"/>
    <w:rsid w:val="00A04F95"/>
    <w:rsid w:val="00A05875"/>
    <w:rsid w:val="00A06198"/>
    <w:rsid w:val="00A066FC"/>
    <w:rsid w:val="00A07483"/>
    <w:rsid w:val="00A10955"/>
    <w:rsid w:val="00A11AB6"/>
    <w:rsid w:val="00A14D38"/>
    <w:rsid w:val="00A14DF2"/>
    <w:rsid w:val="00A163E2"/>
    <w:rsid w:val="00A16496"/>
    <w:rsid w:val="00A2068F"/>
    <w:rsid w:val="00A2086C"/>
    <w:rsid w:val="00A210EB"/>
    <w:rsid w:val="00A214C4"/>
    <w:rsid w:val="00A23935"/>
    <w:rsid w:val="00A23936"/>
    <w:rsid w:val="00A23C7C"/>
    <w:rsid w:val="00A2576C"/>
    <w:rsid w:val="00A25A04"/>
    <w:rsid w:val="00A26EBD"/>
    <w:rsid w:val="00A26F67"/>
    <w:rsid w:val="00A27A95"/>
    <w:rsid w:val="00A27FF5"/>
    <w:rsid w:val="00A306FF"/>
    <w:rsid w:val="00A30778"/>
    <w:rsid w:val="00A307DD"/>
    <w:rsid w:val="00A31085"/>
    <w:rsid w:val="00A32080"/>
    <w:rsid w:val="00A3269F"/>
    <w:rsid w:val="00A32B9B"/>
    <w:rsid w:val="00A33541"/>
    <w:rsid w:val="00A34239"/>
    <w:rsid w:val="00A3436B"/>
    <w:rsid w:val="00A34A7A"/>
    <w:rsid w:val="00A34CE1"/>
    <w:rsid w:val="00A40AD6"/>
    <w:rsid w:val="00A40FC8"/>
    <w:rsid w:val="00A410B1"/>
    <w:rsid w:val="00A41746"/>
    <w:rsid w:val="00A41A37"/>
    <w:rsid w:val="00A41C04"/>
    <w:rsid w:val="00A420E4"/>
    <w:rsid w:val="00A427CB"/>
    <w:rsid w:val="00A446F1"/>
    <w:rsid w:val="00A44FD3"/>
    <w:rsid w:val="00A4545C"/>
    <w:rsid w:val="00A4589E"/>
    <w:rsid w:val="00A45C4B"/>
    <w:rsid w:val="00A4712D"/>
    <w:rsid w:val="00A474D7"/>
    <w:rsid w:val="00A47E06"/>
    <w:rsid w:val="00A47EFA"/>
    <w:rsid w:val="00A507D2"/>
    <w:rsid w:val="00A51582"/>
    <w:rsid w:val="00A51AFF"/>
    <w:rsid w:val="00A51C64"/>
    <w:rsid w:val="00A527B9"/>
    <w:rsid w:val="00A52B07"/>
    <w:rsid w:val="00A537C7"/>
    <w:rsid w:val="00A5389E"/>
    <w:rsid w:val="00A554C2"/>
    <w:rsid w:val="00A55B1D"/>
    <w:rsid w:val="00A55E59"/>
    <w:rsid w:val="00A56C21"/>
    <w:rsid w:val="00A579CD"/>
    <w:rsid w:val="00A614F1"/>
    <w:rsid w:val="00A63BB8"/>
    <w:rsid w:val="00A64159"/>
    <w:rsid w:val="00A647A6"/>
    <w:rsid w:val="00A64E24"/>
    <w:rsid w:val="00A661EB"/>
    <w:rsid w:val="00A66951"/>
    <w:rsid w:val="00A700E2"/>
    <w:rsid w:val="00A708B8"/>
    <w:rsid w:val="00A7192F"/>
    <w:rsid w:val="00A71E58"/>
    <w:rsid w:val="00A72366"/>
    <w:rsid w:val="00A72E2A"/>
    <w:rsid w:val="00A73D93"/>
    <w:rsid w:val="00A73DA8"/>
    <w:rsid w:val="00A74024"/>
    <w:rsid w:val="00A80C02"/>
    <w:rsid w:val="00A81B2F"/>
    <w:rsid w:val="00A81C9C"/>
    <w:rsid w:val="00A83322"/>
    <w:rsid w:val="00A83564"/>
    <w:rsid w:val="00A835C3"/>
    <w:rsid w:val="00A844CC"/>
    <w:rsid w:val="00A85B9C"/>
    <w:rsid w:val="00A86196"/>
    <w:rsid w:val="00A86F74"/>
    <w:rsid w:val="00A91382"/>
    <w:rsid w:val="00A925F3"/>
    <w:rsid w:val="00A92C88"/>
    <w:rsid w:val="00A93903"/>
    <w:rsid w:val="00A94121"/>
    <w:rsid w:val="00A9507F"/>
    <w:rsid w:val="00AA0B1B"/>
    <w:rsid w:val="00AA0CFA"/>
    <w:rsid w:val="00AA1E0C"/>
    <w:rsid w:val="00AA2AD4"/>
    <w:rsid w:val="00AA314F"/>
    <w:rsid w:val="00AA39D4"/>
    <w:rsid w:val="00AA6267"/>
    <w:rsid w:val="00AA71B6"/>
    <w:rsid w:val="00AA7546"/>
    <w:rsid w:val="00AA79E0"/>
    <w:rsid w:val="00AA7A07"/>
    <w:rsid w:val="00AB1470"/>
    <w:rsid w:val="00AB1562"/>
    <w:rsid w:val="00AB191B"/>
    <w:rsid w:val="00AB38A2"/>
    <w:rsid w:val="00AB5ABC"/>
    <w:rsid w:val="00AB6561"/>
    <w:rsid w:val="00AC0FC1"/>
    <w:rsid w:val="00AC121C"/>
    <w:rsid w:val="00AC16C4"/>
    <w:rsid w:val="00AC19E2"/>
    <w:rsid w:val="00AC1A96"/>
    <w:rsid w:val="00AC2646"/>
    <w:rsid w:val="00AC2D83"/>
    <w:rsid w:val="00AC3B4B"/>
    <w:rsid w:val="00AC43C4"/>
    <w:rsid w:val="00AC4401"/>
    <w:rsid w:val="00AC5033"/>
    <w:rsid w:val="00AC578F"/>
    <w:rsid w:val="00AC5F7B"/>
    <w:rsid w:val="00AC6097"/>
    <w:rsid w:val="00AC6BF2"/>
    <w:rsid w:val="00AD075A"/>
    <w:rsid w:val="00AD0C1E"/>
    <w:rsid w:val="00AD0E54"/>
    <w:rsid w:val="00AD1119"/>
    <w:rsid w:val="00AD20AB"/>
    <w:rsid w:val="00AD296C"/>
    <w:rsid w:val="00AD2C94"/>
    <w:rsid w:val="00AD3515"/>
    <w:rsid w:val="00AD38BC"/>
    <w:rsid w:val="00AD50F8"/>
    <w:rsid w:val="00AD5AB1"/>
    <w:rsid w:val="00AD5E0D"/>
    <w:rsid w:val="00AD600D"/>
    <w:rsid w:val="00AD6911"/>
    <w:rsid w:val="00AD6F98"/>
    <w:rsid w:val="00AE1279"/>
    <w:rsid w:val="00AE199E"/>
    <w:rsid w:val="00AE1B0C"/>
    <w:rsid w:val="00AE1B5F"/>
    <w:rsid w:val="00AE227C"/>
    <w:rsid w:val="00AE587D"/>
    <w:rsid w:val="00AE59DE"/>
    <w:rsid w:val="00AE5F7C"/>
    <w:rsid w:val="00AE7D60"/>
    <w:rsid w:val="00AE7EEF"/>
    <w:rsid w:val="00AE7EF9"/>
    <w:rsid w:val="00AF034C"/>
    <w:rsid w:val="00AF0AA7"/>
    <w:rsid w:val="00AF0BA3"/>
    <w:rsid w:val="00AF0BDF"/>
    <w:rsid w:val="00AF0D13"/>
    <w:rsid w:val="00AF1BD9"/>
    <w:rsid w:val="00AF34EF"/>
    <w:rsid w:val="00AF362B"/>
    <w:rsid w:val="00AF3FCE"/>
    <w:rsid w:val="00AF7A2E"/>
    <w:rsid w:val="00B00007"/>
    <w:rsid w:val="00B00353"/>
    <w:rsid w:val="00B01799"/>
    <w:rsid w:val="00B01C81"/>
    <w:rsid w:val="00B02562"/>
    <w:rsid w:val="00B0285F"/>
    <w:rsid w:val="00B02E6E"/>
    <w:rsid w:val="00B04B5D"/>
    <w:rsid w:val="00B053BC"/>
    <w:rsid w:val="00B05CEC"/>
    <w:rsid w:val="00B05F9F"/>
    <w:rsid w:val="00B10E3C"/>
    <w:rsid w:val="00B121F6"/>
    <w:rsid w:val="00B12443"/>
    <w:rsid w:val="00B1254C"/>
    <w:rsid w:val="00B1283A"/>
    <w:rsid w:val="00B13110"/>
    <w:rsid w:val="00B134C0"/>
    <w:rsid w:val="00B1350A"/>
    <w:rsid w:val="00B14002"/>
    <w:rsid w:val="00B142FB"/>
    <w:rsid w:val="00B1484D"/>
    <w:rsid w:val="00B14924"/>
    <w:rsid w:val="00B14E4C"/>
    <w:rsid w:val="00B15396"/>
    <w:rsid w:val="00B1544E"/>
    <w:rsid w:val="00B155E0"/>
    <w:rsid w:val="00B15723"/>
    <w:rsid w:val="00B16686"/>
    <w:rsid w:val="00B17152"/>
    <w:rsid w:val="00B20C92"/>
    <w:rsid w:val="00B218EA"/>
    <w:rsid w:val="00B23439"/>
    <w:rsid w:val="00B23E46"/>
    <w:rsid w:val="00B23FF3"/>
    <w:rsid w:val="00B24037"/>
    <w:rsid w:val="00B24C58"/>
    <w:rsid w:val="00B2532F"/>
    <w:rsid w:val="00B25E27"/>
    <w:rsid w:val="00B26250"/>
    <w:rsid w:val="00B26841"/>
    <w:rsid w:val="00B26ECD"/>
    <w:rsid w:val="00B270BE"/>
    <w:rsid w:val="00B277A7"/>
    <w:rsid w:val="00B27BA1"/>
    <w:rsid w:val="00B3262F"/>
    <w:rsid w:val="00B32B0D"/>
    <w:rsid w:val="00B32F03"/>
    <w:rsid w:val="00B33B40"/>
    <w:rsid w:val="00B359E3"/>
    <w:rsid w:val="00B35D74"/>
    <w:rsid w:val="00B35FBB"/>
    <w:rsid w:val="00B361D1"/>
    <w:rsid w:val="00B3738D"/>
    <w:rsid w:val="00B37ABB"/>
    <w:rsid w:val="00B40350"/>
    <w:rsid w:val="00B40F64"/>
    <w:rsid w:val="00B425CF"/>
    <w:rsid w:val="00B43CD2"/>
    <w:rsid w:val="00B45857"/>
    <w:rsid w:val="00B45EC7"/>
    <w:rsid w:val="00B4633D"/>
    <w:rsid w:val="00B4672D"/>
    <w:rsid w:val="00B468A2"/>
    <w:rsid w:val="00B46C22"/>
    <w:rsid w:val="00B4791D"/>
    <w:rsid w:val="00B52600"/>
    <w:rsid w:val="00B53182"/>
    <w:rsid w:val="00B55532"/>
    <w:rsid w:val="00B56723"/>
    <w:rsid w:val="00B571AD"/>
    <w:rsid w:val="00B5775D"/>
    <w:rsid w:val="00B60179"/>
    <w:rsid w:val="00B604DE"/>
    <w:rsid w:val="00B62C23"/>
    <w:rsid w:val="00B64CEC"/>
    <w:rsid w:val="00B65EA6"/>
    <w:rsid w:val="00B6608C"/>
    <w:rsid w:val="00B66549"/>
    <w:rsid w:val="00B667F5"/>
    <w:rsid w:val="00B66A92"/>
    <w:rsid w:val="00B70423"/>
    <w:rsid w:val="00B704FD"/>
    <w:rsid w:val="00B7344C"/>
    <w:rsid w:val="00B73C42"/>
    <w:rsid w:val="00B73EFE"/>
    <w:rsid w:val="00B741EC"/>
    <w:rsid w:val="00B75A5E"/>
    <w:rsid w:val="00B77968"/>
    <w:rsid w:val="00B80D80"/>
    <w:rsid w:val="00B80DB7"/>
    <w:rsid w:val="00B8158F"/>
    <w:rsid w:val="00B81F00"/>
    <w:rsid w:val="00B82427"/>
    <w:rsid w:val="00B82688"/>
    <w:rsid w:val="00B82F9C"/>
    <w:rsid w:val="00B83901"/>
    <w:rsid w:val="00B83B6F"/>
    <w:rsid w:val="00B84879"/>
    <w:rsid w:val="00B84A5E"/>
    <w:rsid w:val="00B8544C"/>
    <w:rsid w:val="00B86EF9"/>
    <w:rsid w:val="00B87453"/>
    <w:rsid w:val="00B90723"/>
    <w:rsid w:val="00B90DEB"/>
    <w:rsid w:val="00B914FB"/>
    <w:rsid w:val="00B925D0"/>
    <w:rsid w:val="00B94DB5"/>
    <w:rsid w:val="00B957CD"/>
    <w:rsid w:val="00B95D9D"/>
    <w:rsid w:val="00B9682E"/>
    <w:rsid w:val="00B96DAD"/>
    <w:rsid w:val="00BA1CA7"/>
    <w:rsid w:val="00BA1F12"/>
    <w:rsid w:val="00BA2B9B"/>
    <w:rsid w:val="00BA37AD"/>
    <w:rsid w:val="00BA3D67"/>
    <w:rsid w:val="00BA3D77"/>
    <w:rsid w:val="00BA4C27"/>
    <w:rsid w:val="00BA51F3"/>
    <w:rsid w:val="00BA51FA"/>
    <w:rsid w:val="00BA57E0"/>
    <w:rsid w:val="00BA5C2B"/>
    <w:rsid w:val="00BA64BC"/>
    <w:rsid w:val="00BA7A20"/>
    <w:rsid w:val="00BA7FCB"/>
    <w:rsid w:val="00BB20EA"/>
    <w:rsid w:val="00BB25AE"/>
    <w:rsid w:val="00BB40B6"/>
    <w:rsid w:val="00BB42AC"/>
    <w:rsid w:val="00BB4F9E"/>
    <w:rsid w:val="00BB5953"/>
    <w:rsid w:val="00BB6317"/>
    <w:rsid w:val="00BB719D"/>
    <w:rsid w:val="00BB789B"/>
    <w:rsid w:val="00BC0964"/>
    <w:rsid w:val="00BC150D"/>
    <w:rsid w:val="00BC159D"/>
    <w:rsid w:val="00BC228E"/>
    <w:rsid w:val="00BC23A9"/>
    <w:rsid w:val="00BC5207"/>
    <w:rsid w:val="00BC7E8B"/>
    <w:rsid w:val="00BD0EC6"/>
    <w:rsid w:val="00BD1389"/>
    <w:rsid w:val="00BD191C"/>
    <w:rsid w:val="00BD3EE4"/>
    <w:rsid w:val="00BD3F57"/>
    <w:rsid w:val="00BD582D"/>
    <w:rsid w:val="00BD5DAA"/>
    <w:rsid w:val="00BD6ACF"/>
    <w:rsid w:val="00BE03C0"/>
    <w:rsid w:val="00BE07E4"/>
    <w:rsid w:val="00BE0AD7"/>
    <w:rsid w:val="00BE0C4B"/>
    <w:rsid w:val="00BE124B"/>
    <w:rsid w:val="00BE16E7"/>
    <w:rsid w:val="00BE1BA7"/>
    <w:rsid w:val="00BE238C"/>
    <w:rsid w:val="00BE2BBE"/>
    <w:rsid w:val="00BE3354"/>
    <w:rsid w:val="00BE369D"/>
    <w:rsid w:val="00BE3D26"/>
    <w:rsid w:val="00BE5795"/>
    <w:rsid w:val="00BE5892"/>
    <w:rsid w:val="00BE5B8C"/>
    <w:rsid w:val="00BE5FC4"/>
    <w:rsid w:val="00BF07CF"/>
    <w:rsid w:val="00BF1FC6"/>
    <w:rsid w:val="00BF5084"/>
    <w:rsid w:val="00BF50E7"/>
    <w:rsid w:val="00BF60FA"/>
    <w:rsid w:val="00BF658C"/>
    <w:rsid w:val="00BF740B"/>
    <w:rsid w:val="00BF7A90"/>
    <w:rsid w:val="00BF7BAA"/>
    <w:rsid w:val="00C029FB"/>
    <w:rsid w:val="00C04455"/>
    <w:rsid w:val="00C04461"/>
    <w:rsid w:val="00C04B09"/>
    <w:rsid w:val="00C069BD"/>
    <w:rsid w:val="00C10662"/>
    <w:rsid w:val="00C10B8D"/>
    <w:rsid w:val="00C119A8"/>
    <w:rsid w:val="00C11D92"/>
    <w:rsid w:val="00C14988"/>
    <w:rsid w:val="00C20022"/>
    <w:rsid w:val="00C209AA"/>
    <w:rsid w:val="00C21095"/>
    <w:rsid w:val="00C21B10"/>
    <w:rsid w:val="00C22135"/>
    <w:rsid w:val="00C2241E"/>
    <w:rsid w:val="00C22442"/>
    <w:rsid w:val="00C2345A"/>
    <w:rsid w:val="00C242C8"/>
    <w:rsid w:val="00C243BD"/>
    <w:rsid w:val="00C26915"/>
    <w:rsid w:val="00C26E46"/>
    <w:rsid w:val="00C26FBB"/>
    <w:rsid w:val="00C277A3"/>
    <w:rsid w:val="00C27A8A"/>
    <w:rsid w:val="00C30300"/>
    <w:rsid w:val="00C3101F"/>
    <w:rsid w:val="00C3472B"/>
    <w:rsid w:val="00C40274"/>
    <w:rsid w:val="00C41299"/>
    <w:rsid w:val="00C412E8"/>
    <w:rsid w:val="00C42281"/>
    <w:rsid w:val="00C42404"/>
    <w:rsid w:val="00C43111"/>
    <w:rsid w:val="00C4462D"/>
    <w:rsid w:val="00C44685"/>
    <w:rsid w:val="00C44BAA"/>
    <w:rsid w:val="00C465B2"/>
    <w:rsid w:val="00C473B0"/>
    <w:rsid w:val="00C5042E"/>
    <w:rsid w:val="00C5137B"/>
    <w:rsid w:val="00C52BB1"/>
    <w:rsid w:val="00C53FD1"/>
    <w:rsid w:val="00C55308"/>
    <w:rsid w:val="00C5575E"/>
    <w:rsid w:val="00C55B04"/>
    <w:rsid w:val="00C601E5"/>
    <w:rsid w:val="00C60B2B"/>
    <w:rsid w:val="00C61973"/>
    <w:rsid w:val="00C63162"/>
    <w:rsid w:val="00C63B8F"/>
    <w:rsid w:val="00C64CA8"/>
    <w:rsid w:val="00C663CD"/>
    <w:rsid w:val="00C66B4A"/>
    <w:rsid w:val="00C67B1E"/>
    <w:rsid w:val="00C70EF7"/>
    <w:rsid w:val="00C70F46"/>
    <w:rsid w:val="00C72302"/>
    <w:rsid w:val="00C72F7C"/>
    <w:rsid w:val="00C73090"/>
    <w:rsid w:val="00C74B51"/>
    <w:rsid w:val="00C762F3"/>
    <w:rsid w:val="00C7707C"/>
    <w:rsid w:val="00C77144"/>
    <w:rsid w:val="00C7761F"/>
    <w:rsid w:val="00C77C92"/>
    <w:rsid w:val="00C8012F"/>
    <w:rsid w:val="00C8069E"/>
    <w:rsid w:val="00C81BA0"/>
    <w:rsid w:val="00C81CEA"/>
    <w:rsid w:val="00C81FC2"/>
    <w:rsid w:val="00C82222"/>
    <w:rsid w:val="00C827D7"/>
    <w:rsid w:val="00C83477"/>
    <w:rsid w:val="00C8540C"/>
    <w:rsid w:val="00C85BD9"/>
    <w:rsid w:val="00C85D63"/>
    <w:rsid w:val="00C87283"/>
    <w:rsid w:val="00C91C48"/>
    <w:rsid w:val="00C92AF5"/>
    <w:rsid w:val="00C94DD7"/>
    <w:rsid w:val="00C95255"/>
    <w:rsid w:val="00C95524"/>
    <w:rsid w:val="00C9658D"/>
    <w:rsid w:val="00CA02C4"/>
    <w:rsid w:val="00CA094E"/>
    <w:rsid w:val="00CA09FA"/>
    <w:rsid w:val="00CA2905"/>
    <w:rsid w:val="00CA341A"/>
    <w:rsid w:val="00CA3A77"/>
    <w:rsid w:val="00CA4886"/>
    <w:rsid w:val="00CA5770"/>
    <w:rsid w:val="00CA59C8"/>
    <w:rsid w:val="00CA5D02"/>
    <w:rsid w:val="00CA6813"/>
    <w:rsid w:val="00CA7A29"/>
    <w:rsid w:val="00CB0843"/>
    <w:rsid w:val="00CB17A3"/>
    <w:rsid w:val="00CB1E86"/>
    <w:rsid w:val="00CB25D5"/>
    <w:rsid w:val="00CB29AA"/>
    <w:rsid w:val="00CB2DDF"/>
    <w:rsid w:val="00CB323B"/>
    <w:rsid w:val="00CB3BAE"/>
    <w:rsid w:val="00CB6750"/>
    <w:rsid w:val="00CB6B85"/>
    <w:rsid w:val="00CB71FB"/>
    <w:rsid w:val="00CC01BD"/>
    <w:rsid w:val="00CC128A"/>
    <w:rsid w:val="00CC2FCD"/>
    <w:rsid w:val="00CC4317"/>
    <w:rsid w:val="00CC4750"/>
    <w:rsid w:val="00CC624B"/>
    <w:rsid w:val="00CC69A0"/>
    <w:rsid w:val="00CC6A14"/>
    <w:rsid w:val="00CC6A96"/>
    <w:rsid w:val="00CC71AA"/>
    <w:rsid w:val="00CC7B36"/>
    <w:rsid w:val="00CD0239"/>
    <w:rsid w:val="00CD07B3"/>
    <w:rsid w:val="00CD0BA7"/>
    <w:rsid w:val="00CD1FBC"/>
    <w:rsid w:val="00CD224C"/>
    <w:rsid w:val="00CD235F"/>
    <w:rsid w:val="00CD4227"/>
    <w:rsid w:val="00CD554A"/>
    <w:rsid w:val="00CD5EEF"/>
    <w:rsid w:val="00CD70D8"/>
    <w:rsid w:val="00CD70E1"/>
    <w:rsid w:val="00CE07E2"/>
    <w:rsid w:val="00CE0C32"/>
    <w:rsid w:val="00CE3AAD"/>
    <w:rsid w:val="00CE3F95"/>
    <w:rsid w:val="00CE70A0"/>
    <w:rsid w:val="00CF1E92"/>
    <w:rsid w:val="00CF2218"/>
    <w:rsid w:val="00CF2FF0"/>
    <w:rsid w:val="00CF32EF"/>
    <w:rsid w:val="00CF394A"/>
    <w:rsid w:val="00CF4517"/>
    <w:rsid w:val="00CF587B"/>
    <w:rsid w:val="00CF5AFD"/>
    <w:rsid w:val="00CF6409"/>
    <w:rsid w:val="00CF6A02"/>
    <w:rsid w:val="00CF7C65"/>
    <w:rsid w:val="00D0070B"/>
    <w:rsid w:val="00D00887"/>
    <w:rsid w:val="00D01442"/>
    <w:rsid w:val="00D01514"/>
    <w:rsid w:val="00D04814"/>
    <w:rsid w:val="00D04B62"/>
    <w:rsid w:val="00D05942"/>
    <w:rsid w:val="00D05C35"/>
    <w:rsid w:val="00D068B5"/>
    <w:rsid w:val="00D07F50"/>
    <w:rsid w:val="00D10372"/>
    <w:rsid w:val="00D114AA"/>
    <w:rsid w:val="00D11727"/>
    <w:rsid w:val="00D11F24"/>
    <w:rsid w:val="00D13041"/>
    <w:rsid w:val="00D13B05"/>
    <w:rsid w:val="00D14C8B"/>
    <w:rsid w:val="00D15865"/>
    <w:rsid w:val="00D15A2A"/>
    <w:rsid w:val="00D167EE"/>
    <w:rsid w:val="00D177A5"/>
    <w:rsid w:val="00D17BD3"/>
    <w:rsid w:val="00D20AFB"/>
    <w:rsid w:val="00D216F6"/>
    <w:rsid w:val="00D21AAD"/>
    <w:rsid w:val="00D23132"/>
    <w:rsid w:val="00D23E67"/>
    <w:rsid w:val="00D24E36"/>
    <w:rsid w:val="00D260D0"/>
    <w:rsid w:val="00D27661"/>
    <w:rsid w:val="00D27D88"/>
    <w:rsid w:val="00D301BF"/>
    <w:rsid w:val="00D3130A"/>
    <w:rsid w:val="00D353F7"/>
    <w:rsid w:val="00D361D9"/>
    <w:rsid w:val="00D369E1"/>
    <w:rsid w:val="00D37DE5"/>
    <w:rsid w:val="00D410B3"/>
    <w:rsid w:val="00D412CE"/>
    <w:rsid w:val="00D4140D"/>
    <w:rsid w:val="00D41BE6"/>
    <w:rsid w:val="00D429C6"/>
    <w:rsid w:val="00D4450B"/>
    <w:rsid w:val="00D45163"/>
    <w:rsid w:val="00D4716F"/>
    <w:rsid w:val="00D472D9"/>
    <w:rsid w:val="00D50207"/>
    <w:rsid w:val="00D51CB5"/>
    <w:rsid w:val="00D51E53"/>
    <w:rsid w:val="00D55439"/>
    <w:rsid w:val="00D559B9"/>
    <w:rsid w:val="00D5723B"/>
    <w:rsid w:val="00D60231"/>
    <w:rsid w:val="00D6162C"/>
    <w:rsid w:val="00D61FCD"/>
    <w:rsid w:val="00D6320D"/>
    <w:rsid w:val="00D6366D"/>
    <w:rsid w:val="00D63B2D"/>
    <w:rsid w:val="00D66E6B"/>
    <w:rsid w:val="00D66EC4"/>
    <w:rsid w:val="00D672EF"/>
    <w:rsid w:val="00D70D5A"/>
    <w:rsid w:val="00D713CD"/>
    <w:rsid w:val="00D71854"/>
    <w:rsid w:val="00D72594"/>
    <w:rsid w:val="00D743A5"/>
    <w:rsid w:val="00D74E68"/>
    <w:rsid w:val="00D75094"/>
    <w:rsid w:val="00D76766"/>
    <w:rsid w:val="00D76B06"/>
    <w:rsid w:val="00D7761D"/>
    <w:rsid w:val="00D8045E"/>
    <w:rsid w:val="00D80D5E"/>
    <w:rsid w:val="00D8162E"/>
    <w:rsid w:val="00D81B9C"/>
    <w:rsid w:val="00D82DA5"/>
    <w:rsid w:val="00D834A8"/>
    <w:rsid w:val="00D8492D"/>
    <w:rsid w:val="00D85B06"/>
    <w:rsid w:val="00D85CB8"/>
    <w:rsid w:val="00D865C7"/>
    <w:rsid w:val="00D86881"/>
    <w:rsid w:val="00D86A95"/>
    <w:rsid w:val="00D86E32"/>
    <w:rsid w:val="00D87448"/>
    <w:rsid w:val="00D87EED"/>
    <w:rsid w:val="00D902AF"/>
    <w:rsid w:val="00D9074F"/>
    <w:rsid w:val="00D92E52"/>
    <w:rsid w:val="00D92F80"/>
    <w:rsid w:val="00D93A61"/>
    <w:rsid w:val="00D942D4"/>
    <w:rsid w:val="00D947AC"/>
    <w:rsid w:val="00D958E3"/>
    <w:rsid w:val="00DA0261"/>
    <w:rsid w:val="00DA0AF4"/>
    <w:rsid w:val="00DA0C83"/>
    <w:rsid w:val="00DA10F6"/>
    <w:rsid w:val="00DA116B"/>
    <w:rsid w:val="00DA142B"/>
    <w:rsid w:val="00DA3519"/>
    <w:rsid w:val="00DA4681"/>
    <w:rsid w:val="00DA612A"/>
    <w:rsid w:val="00DA73EF"/>
    <w:rsid w:val="00DA7FBA"/>
    <w:rsid w:val="00DA7FC2"/>
    <w:rsid w:val="00DB0C17"/>
    <w:rsid w:val="00DB6217"/>
    <w:rsid w:val="00DC0038"/>
    <w:rsid w:val="00DC052A"/>
    <w:rsid w:val="00DC1694"/>
    <w:rsid w:val="00DC1777"/>
    <w:rsid w:val="00DC2241"/>
    <w:rsid w:val="00DC33C7"/>
    <w:rsid w:val="00DC4514"/>
    <w:rsid w:val="00DC5514"/>
    <w:rsid w:val="00DC57A5"/>
    <w:rsid w:val="00DC5CEC"/>
    <w:rsid w:val="00DC5D61"/>
    <w:rsid w:val="00DC5DB3"/>
    <w:rsid w:val="00DC7433"/>
    <w:rsid w:val="00DD24DA"/>
    <w:rsid w:val="00DD26D9"/>
    <w:rsid w:val="00DD3C31"/>
    <w:rsid w:val="00DD4E9F"/>
    <w:rsid w:val="00DD506C"/>
    <w:rsid w:val="00DD5835"/>
    <w:rsid w:val="00DD724A"/>
    <w:rsid w:val="00DD744E"/>
    <w:rsid w:val="00DD749D"/>
    <w:rsid w:val="00DE1DB4"/>
    <w:rsid w:val="00DE2222"/>
    <w:rsid w:val="00DE2348"/>
    <w:rsid w:val="00DE28DE"/>
    <w:rsid w:val="00DE2F15"/>
    <w:rsid w:val="00DE3B56"/>
    <w:rsid w:val="00DE3F57"/>
    <w:rsid w:val="00DE41E0"/>
    <w:rsid w:val="00DE485C"/>
    <w:rsid w:val="00DE487F"/>
    <w:rsid w:val="00DE6263"/>
    <w:rsid w:val="00DF235A"/>
    <w:rsid w:val="00DF27E2"/>
    <w:rsid w:val="00DF328C"/>
    <w:rsid w:val="00DF3AF7"/>
    <w:rsid w:val="00DF468A"/>
    <w:rsid w:val="00DF4967"/>
    <w:rsid w:val="00DF4F64"/>
    <w:rsid w:val="00DF4FA8"/>
    <w:rsid w:val="00DF501D"/>
    <w:rsid w:val="00DF5A61"/>
    <w:rsid w:val="00DF5E2E"/>
    <w:rsid w:val="00DF5F40"/>
    <w:rsid w:val="00DF642D"/>
    <w:rsid w:val="00E005BF"/>
    <w:rsid w:val="00E011D9"/>
    <w:rsid w:val="00E039A2"/>
    <w:rsid w:val="00E042B0"/>
    <w:rsid w:val="00E04322"/>
    <w:rsid w:val="00E05EF6"/>
    <w:rsid w:val="00E062F4"/>
    <w:rsid w:val="00E07651"/>
    <w:rsid w:val="00E07DEB"/>
    <w:rsid w:val="00E100D3"/>
    <w:rsid w:val="00E10C2C"/>
    <w:rsid w:val="00E1298E"/>
    <w:rsid w:val="00E12C29"/>
    <w:rsid w:val="00E1491F"/>
    <w:rsid w:val="00E162AF"/>
    <w:rsid w:val="00E16396"/>
    <w:rsid w:val="00E177BC"/>
    <w:rsid w:val="00E17F75"/>
    <w:rsid w:val="00E24741"/>
    <w:rsid w:val="00E2502C"/>
    <w:rsid w:val="00E25C93"/>
    <w:rsid w:val="00E265DB"/>
    <w:rsid w:val="00E26F81"/>
    <w:rsid w:val="00E27143"/>
    <w:rsid w:val="00E27D9F"/>
    <w:rsid w:val="00E27E91"/>
    <w:rsid w:val="00E30709"/>
    <w:rsid w:val="00E30B7A"/>
    <w:rsid w:val="00E336B9"/>
    <w:rsid w:val="00E33788"/>
    <w:rsid w:val="00E355E5"/>
    <w:rsid w:val="00E3593F"/>
    <w:rsid w:val="00E35A3A"/>
    <w:rsid w:val="00E35ABD"/>
    <w:rsid w:val="00E36E9F"/>
    <w:rsid w:val="00E370C5"/>
    <w:rsid w:val="00E373FB"/>
    <w:rsid w:val="00E4129A"/>
    <w:rsid w:val="00E426C7"/>
    <w:rsid w:val="00E4308C"/>
    <w:rsid w:val="00E43D10"/>
    <w:rsid w:val="00E442D3"/>
    <w:rsid w:val="00E45B47"/>
    <w:rsid w:val="00E479C4"/>
    <w:rsid w:val="00E47F41"/>
    <w:rsid w:val="00E5123A"/>
    <w:rsid w:val="00E51460"/>
    <w:rsid w:val="00E523E6"/>
    <w:rsid w:val="00E52B6B"/>
    <w:rsid w:val="00E52DC1"/>
    <w:rsid w:val="00E53DF5"/>
    <w:rsid w:val="00E53FBC"/>
    <w:rsid w:val="00E55F86"/>
    <w:rsid w:val="00E565EE"/>
    <w:rsid w:val="00E6089F"/>
    <w:rsid w:val="00E623BB"/>
    <w:rsid w:val="00E634E5"/>
    <w:rsid w:val="00E636DE"/>
    <w:rsid w:val="00E64423"/>
    <w:rsid w:val="00E64BDA"/>
    <w:rsid w:val="00E64C19"/>
    <w:rsid w:val="00E66625"/>
    <w:rsid w:val="00E66730"/>
    <w:rsid w:val="00E70F8A"/>
    <w:rsid w:val="00E7108A"/>
    <w:rsid w:val="00E71B6C"/>
    <w:rsid w:val="00E725F0"/>
    <w:rsid w:val="00E7322B"/>
    <w:rsid w:val="00E732EB"/>
    <w:rsid w:val="00E7367D"/>
    <w:rsid w:val="00E738C4"/>
    <w:rsid w:val="00E74449"/>
    <w:rsid w:val="00E74E92"/>
    <w:rsid w:val="00E7521C"/>
    <w:rsid w:val="00E777F8"/>
    <w:rsid w:val="00E80E7E"/>
    <w:rsid w:val="00E8148C"/>
    <w:rsid w:val="00E8159D"/>
    <w:rsid w:val="00E81C6A"/>
    <w:rsid w:val="00E82078"/>
    <w:rsid w:val="00E821CE"/>
    <w:rsid w:val="00E82803"/>
    <w:rsid w:val="00E82D66"/>
    <w:rsid w:val="00E83B38"/>
    <w:rsid w:val="00E846A1"/>
    <w:rsid w:val="00E84D82"/>
    <w:rsid w:val="00E901B5"/>
    <w:rsid w:val="00E905DC"/>
    <w:rsid w:val="00E92849"/>
    <w:rsid w:val="00E93D96"/>
    <w:rsid w:val="00E943D9"/>
    <w:rsid w:val="00E95A75"/>
    <w:rsid w:val="00E96F4E"/>
    <w:rsid w:val="00E974FE"/>
    <w:rsid w:val="00EA0374"/>
    <w:rsid w:val="00EA07BB"/>
    <w:rsid w:val="00EA1F2A"/>
    <w:rsid w:val="00EA2428"/>
    <w:rsid w:val="00EA2B4C"/>
    <w:rsid w:val="00EA3F14"/>
    <w:rsid w:val="00EA46BF"/>
    <w:rsid w:val="00EA62F8"/>
    <w:rsid w:val="00EA6D2D"/>
    <w:rsid w:val="00EA703B"/>
    <w:rsid w:val="00EA774E"/>
    <w:rsid w:val="00EA7907"/>
    <w:rsid w:val="00EA7A28"/>
    <w:rsid w:val="00EA7C43"/>
    <w:rsid w:val="00EB0339"/>
    <w:rsid w:val="00EB0957"/>
    <w:rsid w:val="00EB1254"/>
    <w:rsid w:val="00EB18D0"/>
    <w:rsid w:val="00EB1DDA"/>
    <w:rsid w:val="00EB204C"/>
    <w:rsid w:val="00EB353D"/>
    <w:rsid w:val="00EB36C0"/>
    <w:rsid w:val="00EB5BA4"/>
    <w:rsid w:val="00EB61E7"/>
    <w:rsid w:val="00EB6789"/>
    <w:rsid w:val="00EB703D"/>
    <w:rsid w:val="00EB7C3B"/>
    <w:rsid w:val="00EC0665"/>
    <w:rsid w:val="00EC1B99"/>
    <w:rsid w:val="00EC2D9F"/>
    <w:rsid w:val="00EC2DDE"/>
    <w:rsid w:val="00EC3C3F"/>
    <w:rsid w:val="00EC4BBF"/>
    <w:rsid w:val="00EC4D31"/>
    <w:rsid w:val="00EC5B5B"/>
    <w:rsid w:val="00EC6A08"/>
    <w:rsid w:val="00EC6C06"/>
    <w:rsid w:val="00ED0991"/>
    <w:rsid w:val="00ED0CCF"/>
    <w:rsid w:val="00ED1775"/>
    <w:rsid w:val="00ED2576"/>
    <w:rsid w:val="00ED4111"/>
    <w:rsid w:val="00ED51CD"/>
    <w:rsid w:val="00ED5A03"/>
    <w:rsid w:val="00ED64EE"/>
    <w:rsid w:val="00ED7057"/>
    <w:rsid w:val="00ED74B1"/>
    <w:rsid w:val="00EE0A87"/>
    <w:rsid w:val="00EE1D65"/>
    <w:rsid w:val="00EE1FAF"/>
    <w:rsid w:val="00EE2E26"/>
    <w:rsid w:val="00EE3CD3"/>
    <w:rsid w:val="00EE4115"/>
    <w:rsid w:val="00EE433E"/>
    <w:rsid w:val="00EE49D0"/>
    <w:rsid w:val="00EE4C14"/>
    <w:rsid w:val="00EE62FD"/>
    <w:rsid w:val="00EE6B5A"/>
    <w:rsid w:val="00EF00C2"/>
    <w:rsid w:val="00EF1080"/>
    <w:rsid w:val="00EF1264"/>
    <w:rsid w:val="00EF1D89"/>
    <w:rsid w:val="00EF300E"/>
    <w:rsid w:val="00EF5007"/>
    <w:rsid w:val="00EF538A"/>
    <w:rsid w:val="00EF54E2"/>
    <w:rsid w:val="00EF598A"/>
    <w:rsid w:val="00EF6A5E"/>
    <w:rsid w:val="00EF7BF2"/>
    <w:rsid w:val="00F00CEA"/>
    <w:rsid w:val="00F0317D"/>
    <w:rsid w:val="00F03712"/>
    <w:rsid w:val="00F05941"/>
    <w:rsid w:val="00F05D49"/>
    <w:rsid w:val="00F079AA"/>
    <w:rsid w:val="00F105BD"/>
    <w:rsid w:val="00F11582"/>
    <w:rsid w:val="00F118CF"/>
    <w:rsid w:val="00F14F16"/>
    <w:rsid w:val="00F15655"/>
    <w:rsid w:val="00F15DEF"/>
    <w:rsid w:val="00F16652"/>
    <w:rsid w:val="00F16ACF"/>
    <w:rsid w:val="00F16C9F"/>
    <w:rsid w:val="00F175F0"/>
    <w:rsid w:val="00F20460"/>
    <w:rsid w:val="00F213A5"/>
    <w:rsid w:val="00F236CD"/>
    <w:rsid w:val="00F25495"/>
    <w:rsid w:val="00F26098"/>
    <w:rsid w:val="00F26DA0"/>
    <w:rsid w:val="00F27B6E"/>
    <w:rsid w:val="00F30886"/>
    <w:rsid w:val="00F3099E"/>
    <w:rsid w:val="00F309CA"/>
    <w:rsid w:val="00F30C3F"/>
    <w:rsid w:val="00F30F44"/>
    <w:rsid w:val="00F3174A"/>
    <w:rsid w:val="00F31FAC"/>
    <w:rsid w:val="00F32DA5"/>
    <w:rsid w:val="00F33E7A"/>
    <w:rsid w:val="00F350D6"/>
    <w:rsid w:val="00F37319"/>
    <w:rsid w:val="00F37593"/>
    <w:rsid w:val="00F37966"/>
    <w:rsid w:val="00F40C73"/>
    <w:rsid w:val="00F40E13"/>
    <w:rsid w:val="00F4131D"/>
    <w:rsid w:val="00F4221D"/>
    <w:rsid w:val="00F42B92"/>
    <w:rsid w:val="00F4406C"/>
    <w:rsid w:val="00F443F2"/>
    <w:rsid w:val="00F44940"/>
    <w:rsid w:val="00F449C3"/>
    <w:rsid w:val="00F465DD"/>
    <w:rsid w:val="00F47BE0"/>
    <w:rsid w:val="00F502A5"/>
    <w:rsid w:val="00F50C90"/>
    <w:rsid w:val="00F50EA8"/>
    <w:rsid w:val="00F519F7"/>
    <w:rsid w:val="00F5234D"/>
    <w:rsid w:val="00F534A9"/>
    <w:rsid w:val="00F550B3"/>
    <w:rsid w:val="00F55111"/>
    <w:rsid w:val="00F56A55"/>
    <w:rsid w:val="00F602A2"/>
    <w:rsid w:val="00F60487"/>
    <w:rsid w:val="00F60F08"/>
    <w:rsid w:val="00F61CE7"/>
    <w:rsid w:val="00F63333"/>
    <w:rsid w:val="00F63639"/>
    <w:rsid w:val="00F63DC4"/>
    <w:rsid w:val="00F63ECA"/>
    <w:rsid w:val="00F64340"/>
    <w:rsid w:val="00F665D0"/>
    <w:rsid w:val="00F66919"/>
    <w:rsid w:val="00F66E8C"/>
    <w:rsid w:val="00F67117"/>
    <w:rsid w:val="00F67648"/>
    <w:rsid w:val="00F70AA8"/>
    <w:rsid w:val="00F70DD7"/>
    <w:rsid w:val="00F7127A"/>
    <w:rsid w:val="00F71DCA"/>
    <w:rsid w:val="00F73C55"/>
    <w:rsid w:val="00F73C60"/>
    <w:rsid w:val="00F746D0"/>
    <w:rsid w:val="00F74DAD"/>
    <w:rsid w:val="00F75325"/>
    <w:rsid w:val="00F75352"/>
    <w:rsid w:val="00F75EFF"/>
    <w:rsid w:val="00F76005"/>
    <w:rsid w:val="00F76651"/>
    <w:rsid w:val="00F779DF"/>
    <w:rsid w:val="00F80068"/>
    <w:rsid w:val="00F80226"/>
    <w:rsid w:val="00F81D3F"/>
    <w:rsid w:val="00F8455D"/>
    <w:rsid w:val="00F85157"/>
    <w:rsid w:val="00F8550E"/>
    <w:rsid w:val="00F863B7"/>
    <w:rsid w:val="00F87038"/>
    <w:rsid w:val="00F87D39"/>
    <w:rsid w:val="00F90A3E"/>
    <w:rsid w:val="00F90A98"/>
    <w:rsid w:val="00F92622"/>
    <w:rsid w:val="00F92B3B"/>
    <w:rsid w:val="00F932C8"/>
    <w:rsid w:val="00F93736"/>
    <w:rsid w:val="00F93C05"/>
    <w:rsid w:val="00F95CF8"/>
    <w:rsid w:val="00F95D02"/>
    <w:rsid w:val="00F974C9"/>
    <w:rsid w:val="00F975E1"/>
    <w:rsid w:val="00F97770"/>
    <w:rsid w:val="00FA03AB"/>
    <w:rsid w:val="00FA1DD8"/>
    <w:rsid w:val="00FA258B"/>
    <w:rsid w:val="00FA39F6"/>
    <w:rsid w:val="00FA4579"/>
    <w:rsid w:val="00FA502E"/>
    <w:rsid w:val="00FA55DC"/>
    <w:rsid w:val="00FA64B2"/>
    <w:rsid w:val="00FA7091"/>
    <w:rsid w:val="00FA7C8E"/>
    <w:rsid w:val="00FA7E96"/>
    <w:rsid w:val="00FB025E"/>
    <w:rsid w:val="00FB04C3"/>
    <w:rsid w:val="00FB1368"/>
    <w:rsid w:val="00FB25B1"/>
    <w:rsid w:val="00FB3341"/>
    <w:rsid w:val="00FB3A94"/>
    <w:rsid w:val="00FB404B"/>
    <w:rsid w:val="00FB4C4D"/>
    <w:rsid w:val="00FB658F"/>
    <w:rsid w:val="00FB6619"/>
    <w:rsid w:val="00FB719D"/>
    <w:rsid w:val="00FB79C6"/>
    <w:rsid w:val="00FB7FC0"/>
    <w:rsid w:val="00FC10ED"/>
    <w:rsid w:val="00FC1394"/>
    <w:rsid w:val="00FC1D43"/>
    <w:rsid w:val="00FC22F1"/>
    <w:rsid w:val="00FC2871"/>
    <w:rsid w:val="00FC3266"/>
    <w:rsid w:val="00FC33E9"/>
    <w:rsid w:val="00FC4BBB"/>
    <w:rsid w:val="00FC4EC1"/>
    <w:rsid w:val="00FC534A"/>
    <w:rsid w:val="00FC6166"/>
    <w:rsid w:val="00FC62D4"/>
    <w:rsid w:val="00FD0FC8"/>
    <w:rsid w:val="00FD10AF"/>
    <w:rsid w:val="00FD1672"/>
    <w:rsid w:val="00FD330E"/>
    <w:rsid w:val="00FD5A83"/>
    <w:rsid w:val="00FD6056"/>
    <w:rsid w:val="00FD6F8F"/>
    <w:rsid w:val="00FD7E0C"/>
    <w:rsid w:val="00FE0074"/>
    <w:rsid w:val="00FE1968"/>
    <w:rsid w:val="00FE1B6D"/>
    <w:rsid w:val="00FE3147"/>
    <w:rsid w:val="00FE3FE0"/>
    <w:rsid w:val="00FE430F"/>
    <w:rsid w:val="00FE4551"/>
    <w:rsid w:val="00FE497A"/>
    <w:rsid w:val="00FE4F72"/>
    <w:rsid w:val="00FE6112"/>
    <w:rsid w:val="00FE660E"/>
    <w:rsid w:val="00FE68EF"/>
    <w:rsid w:val="00FE6FAB"/>
    <w:rsid w:val="00FE71A4"/>
    <w:rsid w:val="00FE7FE6"/>
    <w:rsid w:val="00FF224B"/>
    <w:rsid w:val="00FF29B9"/>
    <w:rsid w:val="00FF3230"/>
    <w:rsid w:val="00FF3309"/>
    <w:rsid w:val="00FF3680"/>
    <w:rsid w:val="00FF3C66"/>
    <w:rsid w:val="00FF5694"/>
    <w:rsid w:val="00FF5DBD"/>
    <w:rsid w:val="00FF69AD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F7303F"/>
  <w15:chartTrackingRefBased/>
  <w15:docId w15:val="{B9BD3FD4-6AE0-5C49-AB2B-4F890A26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B7C95"/>
    <w:pPr>
      <w:spacing w:line="360" w:lineRule="auto"/>
      <w:ind w:firstLine="851"/>
      <w:contextualSpacing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53401D"/>
    <w:pPr>
      <w:keepNext/>
      <w:keepLines/>
      <w:pageBreakBefore/>
      <w:numPr>
        <w:numId w:val="1"/>
      </w:numPr>
      <w:suppressAutoHyphens/>
      <w:spacing w:after="240"/>
      <w:ind w:left="431" w:hanging="431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B80DB7"/>
    <w:pPr>
      <w:keepNext/>
      <w:keepLines/>
      <w:numPr>
        <w:ilvl w:val="1"/>
        <w:numId w:val="1"/>
      </w:numPr>
      <w:suppressAutoHyphens/>
      <w:spacing w:before="240" w:after="120"/>
      <w:ind w:left="578" w:hanging="578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unhideWhenUsed/>
    <w:qFormat/>
    <w:rsid w:val="001F00FE"/>
    <w:pPr>
      <w:numPr>
        <w:ilvl w:val="2"/>
      </w:numPr>
      <w:spacing w:before="120" w:after="60"/>
      <w:outlineLvl w:val="2"/>
    </w:pPr>
    <w:rPr>
      <w:bCs w:val="0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471CE3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  <w:lang w:val="x-none" w:eastAsia="x-none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471CE3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71CE3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71CE3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71CE3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71CE3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3401D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paragraph" w:styleId="a6">
    <w:name w:val="List Paragraph"/>
    <w:basedOn w:val="a2"/>
    <w:uiPriority w:val="34"/>
    <w:rsid w:val="00066AB3"/>
  </w:style>
  <w:style w:type="character" w:customStyle="1" w:styleId="22">
    <w:name w:val="Заголовок 2 Знак"/>
    <w:link w:val="21"/>
    <w:uiPriority w:val="9"/>
    <w:rsid w:val="00B80DB7"/>
    <w:rPr>
      <w:rFonts w:eastAsia="Times New Roman"/>
      <w:b/>
      <w:bCs/>
      <w:sz w:val="24"/>
      <w:szCs w:val="26"/>
      <w:lang w:val="x-none" w:eastAsia="x-none"/>
    </w:rPr>
  </w:style>
  <w:style w:type="character" w:customStyle="1" w:styleId="code">
    <w:name w:val="code"/>
    <w:qFormat/>
    <w:rsid w:val="00FC33E9"/>
    <w:rPr>
      <w:rFonts w:ascii="Consolas" w:hAnsi="Consolas"/>
      <w:noProof/>
      <w:sz w:val="20"/>
      <w:lang w:val="en-US"/>
    </w:rPr>
  </w:style>
  <w:style w:type="paragraph" w:styleId="a7">
    <w:name w:val="header"/>
    <w:basedOn w:val="a2"/>
    <w:link w:val="a8"/>
    <w:uiPriority w:val="99"/>
    <w:unhideWhenUsed/>
    <w:rsid w:val="006A48C4"/>
    <w:pPr>
      <w:tabs>
        <w:tab w:val="center" w:pos="4677"/>
        <w:tab w:val="right" w:pos="9355"/>
      </w:tabs>
      <w:spacing w:line="240" w:lineRule="auto"/>
      <w:ind w:firstLine="0"/>
    </w:pPr>
    <w:rPr>
      <w:szCs w:val="22"/>
      <w:lang w:val="x-none" w:eastAsia="en-US"/>
    </w:rPr>
  </w:style>
  <w:style w:type="character" w:customStyle="1" w:styleId="a8">
    <w:name w:val="Верхний колонтитул Знак"/>
    <w:link w:val="a7"/>
    <w:uiPriority w:val="99"/>
    <w:rsid w:val="006A48C4"/>
    <w:rPr>
      <w:rFonts w:ascii="Times New Roman" w:hAnsi="Times New Roman"/>
      <w:sz w:val="24"/>
      <w:szCs w:val="22"/>
      <w:lang w:val="x-none" w:eastAsia="en-US"/>
    </w:rPr>
  </w:style>
  <w:style w:type="paragraph" w:styleId="a9">
    <w:name w:val="footer"/>
    <w:basedOn w:val="a2"/>
    <w:link w:val="aa"/>
    <w:unhideWhenUsed/>
    <w:rsid w:val="00ED51CD"/>
    <w:pPr>
      <w:tabs>
        <w:tab w:val="center" w:pos="4677"/>
        <w:tab w:val="right" w:pos="9355"/>
      </w:tabs>
    </w:pPr>
    <w:rPr>
      <w:szCs w:val="22"/>
      <w:lang w:val="x-none" w:eastAsia="en-US"/>
    </w:rPr>
  </w:style>
  <w:style w:type="character" w:customStyle="1" w:styleId="aa">
    <w:name w:val="Нижний колонтитул Знак"/>
    <w:link w:val="a9"/>
    <w:rsid w:val="00ED51CD"/>
    <w:rPr>
      <w:rFonts w:ascii="Times New Roman" w:hAnsi="Times New Roman"/>
      <w:sz w:val="24"/>
      <w:szCs w:val="22"/>
      <w:lang w:eastAsia="en-US"/>
    </w:rPr>
  </w:style>
  <w:style w:type="paragraph" w:customStyle="1" w:styleId="listing">
    <w:name w:val="listing"/>
    <w:basedOn w:val="a2"/>
    <w:qFormat/>
    <w:rsid w:val="007155A9"/>
    <w:pPr>
      <w:keepNext/>
      <w:keepLines/>
      <w:numPr>
        <w:numId w:val="7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character" w:customStyle="1" w:styleId="code-highlight">
    <w:name w:val="code-highlight"/>
    <w:rsid w:val="00510A1A"/>
    <w:rPr>
      <w:rFonts w:ascii="Courier New" w:hAnsi="Courier New"/>
      <w:b/>
      <w:noProof/>
      <w:sz w:val="20"/>
      <w:lang w:val="en-US"/>
    </w:rPr>
  </w:style>
  <w:style w:type="character" w:customStyle="1" w:styleId="code-italic">
    <w:name w:val="code-italic"/>
    <w:rsid w:val="00510A1A"/>
    <w:rPr>
      <w:rFonts w:ascii="Courier New" w:hAnsi="Courier New"/>
      <w:i/>
      <w:noProof/>
      <w:sz w:val="20"/>
      <w:lang w:val="en-US"/>
    </w:rPr>
  </w:style>
  <w:style w:type="paragraph" w:styleId="ab">
    <w:name w:val="TOC Heading"/>
    <w:basedOn w:val="1"/>
    <w:next w:val="a2"/>
    <w:uiPriority w:val="39"/>
    <w:semiHidden/>
    <w:unhideWhenUsed/>
    <w:qFormat/>
    <w:rsid w:val="007B1E85"/>
    <w:p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11">
    <w:name w:val="toc 1"/>
    <w:basedOn w:val="a2"/>
    <w:next w:val="a2"/>
    <w:autoRedefine/>
    <w:uiPriority w:val="39"/>
    <w:unhideWhenUsed/>
    <w:rsid w:val="00193C72"/>
    <w:pPr>
      <w:tabs>
        <w:tab w:val="left" w:pos="284"/>
        <w:tab w:val="right" w:leader="dot" w:pos="9639"/>
      </w:tabs>
      <w:ind w:right="397" w:firstLine="0"/>
      <w:jc w:val="left"/>
    </w:pPr>
  </w:style>
  <w:style w:type="paragraph" w:styleId="23">
    <w:name w:val="toc 2"/>
    <w:basedOn w:val="a2"/>
    <w:next w:val="a2"/>
    <w:autoRedefine/>
    <w:uiPriority w:val="39"/>
    <w:unhideWhenUsed/>
    <w:rsid w:val="00772D4D"/>
    <w:pPr>
      <w:tabs>
        <w:tab w:val="left" w:pos="703"/>
        <w:tab w:val="right" w:leader="dot" w:pos="9639"/>
      </w:tabs>
      <w:ind w:left="238" w:right="397" w:firstLine="0"/>
    </w:pPr>
  </w:style>
  <w:style w:type="character" w:styleId="ac">
    <w:name w:val="Hyperlink"/>
    <w:uiPriority w:val="99"/>
    <w:unhideWhenUsed/>
    <w:rsid w:val="00364031"/>
    <w:rPr>
      <w:color w:val="0000FF"/>
      <w:u w:val="dotted"/>
    </w:rPr>
  </w:style>
  <w:style w:type="character" w:customStyle="1" w:styleId="30">
    <w:name w:val="Заголовок 3 Знак"/>
    <w:link w:val="3"/>
    <w:uiPriority w:val="9"/>
    <w:rsid w:val="001F00FE"/>
    <w:rPr>
      <w:rFonts w:eastAsia="Times New Roman"/>
      <w:b/>
      <w:sz w:val="24"/>
      <w:szCs w:val="26"/>
      <w:lang w:val="x-none" w:eastAsia="x-none"/>
    </w:rPr>
  </w:style>
  <w:style w:type="paragraph" w:styleId="ad">
    <w:name w:val="Subtitle"/>
    <w:basedOn w:val="a2"/>
    <w:next w:val="a2"/>
    <w:link w:val="ae"/>
    <w:uiPriority w:val="11"/>
    <w:rsid w:val="009701B6"/>
    <w:pPr>
      <w:ind w:firstLine="0"/>
      <w:contextualSpacing w:val="0"/>
      <w:jc w:val="center"/>
    </w:pPr>
    <w:rPr>
      <w:rFonts w:eastAsia="Times New Roman"/>
      <w:lang w:val="x-none" w:eastAsia="en-US"/>
    </w:rPr>
  </w:style>
  <w:style w:type="character" w:customStyle="1" w:styleId="ae">
    <w:name w:val="Подзаголовок Знак"/>
    <w:link w:val="ad"/>
    <w:uiPriority w:val="11"/>
    <w:rsid w:val="009701B6"/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af">
    <w:name w:val="Название"/>
    <w:basedOn w:val="a2"/>
    <w:next w:val="a2"/>
    <w:link w:val="af0"/>
    <w:uiPriority w:val="10"/>
    <w:rsid w:val="00766DB0"/>
    <w:pPr>
      <w:spacing w:before="240" w:after="60"/>
      <w:ind w:firstLine="0"/>
      <w:jc w:val="center"/>
    </w:pPr>
    <w:rPr>
      <w:rFonts w:eastAsia="Times New Roman"/>
      <w:b/>
      <w:bCs/>
      <w:caps/>
      <w:sz w:val="36"/>
      <w:szCs w:val="32"/>
      <w:lang w:val="x-none" w:eastAsia="en-US"/>
    </w:rPr>
  </w:style>
  <w:style w:type="character" w:customStyle="1" w:styleId="af0">
    <w:name w:val="Название Знак"/>
    <w:link w:val="af"/>
    <w:uiPriority w:val="10"/>
    <w:rsid w:val="00766DB0"/>
    <w:rPr>
      <w:rFonts w:ascii="Times New Roman" w:eastAsia="Times New Roman" w:hAnsi="Times New Roman"/>
      <w:b/>
      <w:bCs/>
      <w:caps/>
      <w:sz w:val="36"/>
      <w:szCs w:val="32"/>
      <w:lang w:eastAsia="en-US"/>
    </w:rPr>
  </w:style>
  <w:style w:type="character" w:styleId="af1">
    <w:name w:val="Intense Emphasis"/>
    <w:uiPriority w:val="21"/>
    <w:rsid w:val="000009B9"/>
    <w:rPr>
      <w:b/>
      <w:bCs/>
      <w:i/>
      <w:iCs/>
      <w:color w:val="4F81BD"/>
    </w:rPr>
  </w:style>
  <w:style w:type="character" w:styleId="af2">
    <w:name w:val="Intense Reference"/>
    <w:uiPriority w:val="32"/>
    <w:rsid w:val="006F03CF"/>
    <w:rPr>
      <w:b/>
      <w:bCs/>
      <w:smallCaps/>
      <w:color w:val="FF0000"/>
      <w:spacing w:val="5"/>
      <w:u w:val="single"/>
    </w:rPr>
  </w:style>
  <w:style w:type="paragraph" w:customStyle="1" w:styleId="rightcaption">
    <w:name w:val="right caption"/>
    <w:basedOn w:val="a2"/>
    <w:next w:val="a2"/>
    <w:rsid w:val="00EE433E"/>
    <w:pPr>
      <w:spacing w:after="240"/>
      <w:jc w:val="right"/>
    </w:pPr>
    <w:rPr>
      <w:b/>
    </w:rPr>
  </w:style>
  <w:style w:type="paragraph" w:customStyle="1" w:styleId="picture">
    <w:name w:val="picture"/>
    <w:basedOn w:val="a2"/>
    <w:next w:val="picture-title"/>
    <w:qFormat/>
    <w:rsid w:val="00793259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righttitle1">
    <w:name w:val="right title 1"/>
    <w:basedOn w:val="1"/>
    <w:next w:val="a2"/>
    <w:rsid w:val="00C64CA8"/>
    <w:pPr>
      <w:spacing w:after="0"/>
      <w:jc w:val="right"/>
    </w:pPr>
  </w:style>
  <w:style w:type="paragraph" w:customStyle="1" w:styleId="af3">
    <w:name w:val="Чертежный"/>
    <w:qFormat/>
    <w:rsid w:val="00B1254C"/>
    <w:rPr>
      <w:rFonts w:ascii="ISOCPEUR" w:eastAsia="Times New Roman" w:hAnsi="ISOCPEUR"/>
      <w:sz w:val="24"/>
      <w:szCs w:val="24"/>
    </w:rPr>
  </w:style>
  <w:style w:type="paragraph" w:styleId="af4">
    <w:name w:val="caption"/>
    <w:basedOn w:val="a2"/>
    <w:next w:val="a2"/>
    <w:uiPriority w:val="35"/>
    <w:unhideWhenUsed/>
    <w:rsid w:val="000509E9"/>
    <w:pPr>
      <w:spacing w:before="120" w:after="240" w:line="240" w:lineRule="auto"/>
      <w:ind w:firstLine="0"/>
      <w:jc w:val="center"/>
    </w:pPr>
    <w:rPr>
      <w:b/>
      <w:bCs/>
      <w:sz w:val="20"/>
      <w:szCs w:val="20"/>
    </w:rPr>
  </w:style>
  <w:style w:type="character" w:styleId="af5">
    <w:name w:val="line number"/>
    <w:basedOn w:val="a3"/>
    <w:uiPriority w:val="99"/>
    <w:semiHidden/>
    <w:unhideWhenUsed/>
    <w:rsid w:val="008E4ADC"/>
  </w:style>
  <w:style w:type="table" w:styleId="af6">
    <w:name w:val="Table Grid"/>
    <w:basedOn w:val="a4"/>
    <w:uiPriority w:val="59"/>
    <w:rsid w:val="005C4F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7">
    <w:name w:val="Balloon Text"/>
    <w:basedOn w:val="a2"/>
    <w:link w:val="af8"/>
    <w:uiPriority w:val="99"/>
    <w:semiHidden/>
    <w:unhideWhenUsed/>
    <w:rsid w:val="0010204A"/>
    <w:pPr>
      <w:spacing w:line="240" w:lineRule="auto"/>
    </w:pPr>
    <w:rPr>
      <w:rFonts w:ascii="Tahoma" w:hAnsi="Tahoma"/>
      <w:sz w:val="16"/>
      <w:szCs w:val="16"/>
      <w:lang w:val="x-none" w:eastAsia="en-US"/>
    </w:rPr>
  </w:style>
  <w:style w:type="character" w:customStyle="1" w:styleId="af8">
    <w:name w:val="Текст выноски Знак"/>
    <w:link w:val="af7"/>
    <w:uiPriority w:val="99"/>
    <w:semiHidden/>
    <w:rsid w:val="0010204A"/>
    <w:rPr>
      <w:rFonts w:ascii="Tahoma" w:hAnsi="Tahoma" w:cs="Tahoma"/>
      <w:sz w:val="16"/>
      <w:szCs w:val="16"/>
      <w:lang w:eastAsia="en-US"/>
    </w:rPr>
  </w:style>
  <w:style w:type="paragraph" w:customStyle="1" w:styleId="12">
    <w:name w:val="Заголовок 1 без нумерации"/>
    <w:basedOn w:val="1"/>
    <w:next w:val="a2"/>
    <w:rsid w:val="00471CE3"/>
    <w:pPr>
      <w:numPr>
        <w:numId w:val="0"/>
      </w:numPr>
    </w:pPr>
  </w:style>
  <w:style w:type="character" w:customStyle="1" w:styleId="40">
    <w:name w:val="Заголовок 4 Знак"/>
    <w:link w:val="4"/>
    <w:uiPriority w:val="9"/>
    <w:semiHidden/>
    <w:rsid w:val="00471CE3"/>
    <w:rPr>
      <w:rFonts w:ascii="Cambria" w:eastAsia="Times New Roman" w:hAnsi="Cambria"/>
      <w:b/>
      <w:bCs/>
      <w:i/>
      <w:iCs/>
      <w:color w:val="4F81BD"/>
      <w:sz w:val="24"/>
      <w:szCs w:val="24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471CE3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471CE3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471CE3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471CE3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471CE3"/>
    <w:rPr>
      <w:rFonts w:ascii="Cambria" w:eastAsia="Times New Roman" w:hAnsi="Cambria"/>
      <w:i/>
      <w:iCs/>
      <w:color w:val="404040"/>
      <w:lang w:val="x-none" w:eastAsia="x-none"/>
    </w:rPr>
  </w:style>
  <w:style w:type="paragraph" w:customStyle="1" w:styleId="table-title">
    <w:name w:val="table-title"/>
    <w:basedOn w:val="af4"/>
    <w:rsid w:val="00687B15"/>
    <w:pPr>
      <w:keepNext/>
      <w:keepLines/>
      <w:suppressAutoHyphens/>
      <w:spacing w:after="180"/>
      <w:ind w:right="567"/>
      <w:jc w:val="left"/>
    </w:pPr>
    <w:rPr>
      <w:b w:val="0"/>
      <w:sz w:val="24"/>
    </w:rPr>
  </w:style>
  <w:style w:type="paragraph" w:customStyle="1" w:styleId="table-text">
    <w:name w:val="table-text"/>
    <w:basedOn w:val="a2"/>
    <w:rsid w:val="000525E5"/>
    <w:pPr>
      <w:keepNext/>
      <w:keepLines/>
      <w:spacing w:before="60" w:after="60" w:line="240" w:lineRule="auto"/>
      <w:ind w:firstLine="0"/>
      <w:jc w:val="center"/>
    </w:pPr>
    <w:rPr>
      <w:sz w:val="20"/>
    </w:rPr>
  </w:style>
  <w:style w:type="paragraph" w:customStyle="1" w:styleId="table-caption">
    <w:name w:val="table-caption"/>
    <w:basedOn w:val="table-text"/>
    <w:rsid w:val="006D7F53"/>
    <w:pPr>
      <w:contextualSpacing w:val="0"/>
    </w:pPr>
    <w:rPr>
      <w:b/>
    </w:rPr>
  </w:style>
  <w:style w:type="paragraph" w:customStyle="1" w:styleId="listing-title">
    <w:name w:val="listing-title"/>
    <w:basedOn w:val="af4"/>
    <w:next w:val="listing"/>
    <w:qFormat/>
    <w:rsid w:val="00C95524"/>
    <w:pPr>
      <w:keepNext/>
      <w:keepLines/>
      <w:suppressAutoHyphens/>
      <w:spacing w:after="0"/>
      <w:jc w:val="left"/>
    </w:pPr>
    <w:rPr>
      <w:b w:val="0"/>
      <w:sz w:val="24"/>
    </w:rPr>
  </w:style>
  <w:style w:type="paragraph" w:customStyle="1" w:styleId="temp">
    <w:name w:val="temp"/>
    <w:basedOn w:val="a2"/>
    <w:link w:val="temp0"/>
    <w:qFormat/>
    <w:rsid w:val="0022068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220680"/>
    <w:rPr>
      <w:rFonts w:ascii="Times New Roman" w:hAnsi="Times New Roman"/>
      <w:strike/>
      <w:color w:val="FF0000"/>
      <w:sz w:val="24"/>
      <w:szCs w:val="22"/>
      <w:shd w:val="clear" w:color="auto" w:fill="FFFF00"/>
      <w:lang w:val="x-none" w:eastAsia="en-US"/>
    </w:rPr>
  </w:style>
  <w:style w:type="paragraph" w:customStyle="1" w:styleId="13">
    <w:name w:val="Заголовок 1  вне содержания"/>
    <w:basedOn w:val="12"/>
    <w:next w:val="a2"/>
    <w:rsid w:val="002953D6"/>
    <w:pPr>
      <w:outlineLvl w:val="9"/>
    </w:pPr>
  </w:style>
  <w:style w:type="paragraph" w:customStyle="1" w:styleId="picture-title">
    <w:name w:val="picture-title"/>
    <w:basedOn w:val="af4"/>
    <w:next w:val="a2"/>
    <w:qFormat/>
    <w:rsid w:val="00687B15"/>
    <w:pPr>
      <w:suppressAutoHyphens/>
      <w:spacing w:before="60"/>
    </w:pPr>
    <w:rPr>
      <w:b w:val="0"/>
    </w:rPr>
  </w:style>
  <w:style w:type="paragraph" w:customStyle="1" w:styleId="-">
    <w:name w:val="Заголовок - Приложения"/>
    <w:basedOn w:val="1"/>
    <w:next w:val="a2"/>
    <w:rsid w:val="001A144A"/>
    <w:pPr>
      <w:numPr>
        <w:numId w:val="0"/>
      </w:numPr>
      <w:spacing w:before="4520" w:after="120"/>
    </w:pPr>
  </w:style>
  <w:style w:type="paragraph" w:styleId="31">
    <w:name w:val="toc 3"/>
    <w:basedOn w:val="a2"/>
    <w:next w:val="a2"/>
    <w:autoRedefine/>
    <w:uiPriority w:val="39"/>
    <w:unhideWhenUsed/>
    <w:rsid w:val="00021858"/>
    <w:pPr>
      <w:tabs>
        <w:tab w:val="left" w:pos="1134"/>
        <w:tab w:val="right" w:leader="dot" w:pos="9639"/>
      </w:tabs>
      <w:ind w:left="454" w:right="397" w:firstLine="0"/>
    </w:pPr>
  </w:style>
  <w:style w:type="character" w:customStyle="1" w:styleId="entity">
    <w:name w:val="entity"/>
    <w:uiPriority w:val="1"/>
    <w:qFormat/>
    <w:rsid w:val="00193C72"/>
    <w:rPr>
      <w:rFonts w:ascii="Courier New" w:hAnsi="Courier New"/>
      <w:b/>
      <w:noProof/>
      <w:sz w:val="20"/>
      <w:lang w:val="en-US"/>
    </w:rPr>
  </w:style>
  <w:style w:type="paragraph" w:customStyle="1" w:styleId="-X">
    <w:name w:val="Заголовок - Приложение X"/>
    <w:basedOn w:val="1"/>
    <w:next w:val="-X-2"/>
    <w:rsid w:val="00F63333"/>
    <w:pPr>
      <w:numPr>
        <w:numId w:val="0"/>
      </w:numPr>
      <w:spacing w:after="60" w:line="240" w:lineRule="auto"/>
      <w:outlineLvl w:val="3"/>
    </w:pPr>
  </w:style>
  <w:style w:type="paragraph" w:customStyle="1" w:styleId="-X-2">
    <w:name w:val="Заголовок - Приложение X - 2"/>
    <w:basedOn w:val="-X"/>
    <w:next w:val="-X-3"/>
    <w:rsid w:val="00CC6A96"/>
    <w:pPr>
      <w:pageBreakBefore w:val="0"/>
      <w:spacing w:after="120"/>
      <w:contextualSpacing w:val="0"/>
      <w:outlineLvl w:val="9"/>
    </w:pPr>
    <w:rPr>
      <w:b w:val="0"/>
      <w:caps w:val="0"/>
      <w:spacing w:val="0"/>
    </w:rPr>
  </w:style>
  <w:style w:type="character" w:styleId="af9">
    <w:name w:val="FollowedHyperlink"/>
    <w:uiPriority w:val="99"/>
    <w:semiHidden/>
    <w:unhideWhenUsed/>
    <w:rsid w:val="007A7E50"/>
    <w:rPr>
      <w:color w:val="800080"/>
      <w:u w:val="single"/>
    </w:rPr>
  </w:style>
  <w:style w:type="paragraph" w:customStyle="1" w:styleId="-X-3">
    <w:name w:val="Заголовок - Приложение X - 3"/>
    <w:basedOn w:val="-X-2"/>
    <w:next w:val="a2"/>
    <w:rsid w:val="00CC6A96"/>
    <w:pPr>
      <w:spacing w:after="480"/>
    </w:pPr>
    <w:rPr>
      <w:b/>
    </w:rPr>
  </w:style>
  <w:style w:type="paragraph" w:styleId="afa">
    <w:name w:val="table of authorities"/>
    <w:basedOn w:val="a2"/>
    <w:next w:val="a2"/>
    <w:uiPriority w:val="99"/>
    <w:unhideWhenUsed/>
    <w:rsid w:val="007875D1"/>
    <w:pPr>
      <w:ind w:left="240" w:hanging="240"/>
      <w:jc w:val="left"/>
    </w:pPr>
    <w:rPr>
      <w:rFonts w:ascii="Calibri" w:hAnsi="Calibri" w:cs="Calibri"/>
      <w:sz w:val="20"/>
      <w:szCs w:val="20"/>
    </w:rPr>
  </w:style>
  <w:style w:type="paragraph" w:styleId="afb">
    <w:name w:val="toa heading"/>
    <w:basedOn w:val="a2"/>
    <w:next w:val="a2"/>
    <w:uiPriority w:val="99"/>
    <w:unhideWhenUsed/>
    <w:rsid w:val="007875D1"/>
    <w:pPr>
      <w:spacing w:before="120"/>
      <w:jc w:val="left"/>
    </w:pPr>
    <w:rPr>
      <w:rFonts w:ascii="Calibri" w:hAnsi="Calibri" w:cs="Calibri"/>
      <w:sz w:val="20"/>
      <w:szCs w:val="20"/>
      <w:u w:val="single"/>
    </w:rPr>
  </w:style>
  <w:style w:type="paragraph" w:customStyle="1" w:styleId="14">
    <w:name w:val="Заголовок 1 в Приложении"/>
    <w:basedOn w:val="1"/>
    <w:next w:val="a2"/>
    <w:rsid w:val="00BE3354"/>
    <w:pPr>
      <w:pageBreakBefore w:val="0"/>
      <w:numPr>
        <w:numId w:val="0"/>
      </w:numPr>
      <w:spacing w:before="360" w:after="120"/>
      <w:contextualSpacing w:val="0"/>
      <w:outlineLvl w:val="4"/>
    </w:pPr>
    <w:rPr>
      <w:lang w:eastAsia="en-US"/>
    </w:rPr>
  </w:style>
  <w:style w:type="paragraph" w:customStyle="1" w:styleId="24">
    <w:name w:val="Заголовок 2 в Приложении"/>
    <w:basedOn w:val="21"/>
    <w:next w:val="a2"/>
    <w:rsid w:val="005115B3"/>
    <w:pPr>
      <w:numPr>
        <w:ilvl w:val="0"/>
        <w:numId w:val="0"/>
      </w:numPr>
      <w:ind w:firstLine="680"/>
      <w:outlineLvl w:val="5"/>
    </w:pPr>
    <w:rPr>
      <w:lang w:val="ru-RU" w:eastAsia="en-US"/>
    </w:rPr>
  </w:style>
  <w:style w:type="paragraph" w:customStyle="1" w:styleId="-X0">
    <w:name w:val="Заголовок - Приложение X (отдельно)"/>
    <w:basedOn w:val="-X"/>
    <w:next w:val="-X-2"/>
    <w:rsid w:val="00DA612A"/>
    <w:pPr>
      <w:spacing w:before="4520"/>
    </w:pPr>
  </w:style>
  <w:style w:type="paragraph" w:customStyle="1" w:styleId="15">
    <w:name w:val="Заголовок 1 в Приложении без нумерации"/>
    <w:basedOn w:val="14"/>
    <w:next w:val="a2"/>
    <w:rsid w:val="00392B6E"/>
  </w:style>
  <w:style w:type="character" w:customStyle="1" w:styleId="consoleinline">
    <w:name w:val="console inline"/>
    <w:uiPriority w:val="1"/>
    <w:rsid w:val="00333533"/>
    <w:rPr>
      <w:rFonts w:ascii="Lucida Console" w:hAnsi="Lucida Console"/>
      <w:b w:val="0"/>
      <w:noProof/>
      <w:color w:val="FFFFFF"/>
      <w:sz w:val="18"/>
      <w:bdr w:val="none" w:sz="0" w:space="0" w:color="auto"/>
      <w:shd w:val="clear" w:color="auto" w:fill="595959"/>
      <w:lang w:val="en-US"/>
    </w:rPr>
  </w:style>
  <w:style w:type="paragraph" w:customStyle="1" w:styleId="console">
    <w:name w:val="console"/>
    <w:basedOn w:val="a2"/>
    <w:qFormat/>
    <w:rsid w:val="00633BC5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paragraph" w:customStyle="1" w:styleId="TAGS">
    <w:name w:val="TAGS"/>
    <w:basedOn w:val="a2"/>
    <w:next w:val="a2"/>
    <w:rsid w:val="00B27BA1"/>
    <w:pPr>
      <w:suppressAutoHyphens/>
      <w:spacing w:before="600" w:after="600"/>
      <w:contextualSpacing w:val="0"/>
    </w:pPr>
    <w:rPr>
      <w:caps/>
    </w:rPr>
  </w:style>
  <w:style w:type="paragraph" w:styleId="41">
    <w:name w:val="toc 4"/>
    <w:basedOn w:val="11"/>
    <w:next w:val="a2"/>
    <w:autoRedefine/>
    <w:uiPriority w:val="39"/>
    <w:unhideWhenUsed/>
    <w:rsid w:val="00193C72"/>
    <w:pPr>
      <w:tabs>
        <w:tab w:val="clear" w:pos="284"/>
        <w:tab w:val="clear" w:pos="9639"/>
        <w:tab w:val="right" w:pos="9657"/>
      </w:tabs>
    </w:pPr>
  </w:style>
  <w:style w:type="paragraph" w:styleId="51">
    <w:name w:val="toc 5"/>
    <w:basedOn w:val="a2"/>
    <w:next w:val="a2"/>
    <w:autoRedefine/>
    <w:uiPriority w:val="39"/>
    <w:unhideWhenUsed/>
    <w:rsid w:val="00077DF7"/>
    <w:pPr>
      <w:ind w:left="960"/>
    </w:pPr>
  </w:style>
  <w:style w:type="paragraph" w:styleId="61">
    <w:name w:val="toc 6"/>
    <w:basedOn w:val="a2"/>
    <w:next w:val="a2"/>
    <w:autoRedefine/>
    <w:uiPriority w:val="39"/>
    <w:unhideWhenUsed/>
    <w:rsid w:val="00077DF7"/>
    <w:pPr>
      <w:ind w:left="1200"/>
    </w:pPr>
  </w:style>
  <w:style w:type="character" w:customStyle="1" w:styleId="equation-inline">
    <w:name w:val="equation-inline"/>
    <w:uiPriority w:val="1"/>
    <w:qFormat/>
    <w:rsid w:val="004017D5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0728BE"/>
    <w:pPr>
      <w:tabs>
        <w:tab w:val="center" w:pos="4820"/>
        <w:tab w:val="right" w:pos="9639"/>
      </w:tabs>
      <w:ind w:firstLine="0"/>
      <w:jc w:val="left"/>
    </w:pPr>
    <w:rPr>
      <w:lang w:val="x-none" w:eastAsia="x-none"/>
    </w:rPr>
  </w:style>
  <w:style w:type="paragraph" w:customStyle="1" w:styleId="equation-where">
    <w:name w:val="equation-where"/>
    <w:basedOn w:val="a2"/>
    <w:qFormat/>
    <w:rsid w:val="00A25A04"/>
    <w:pPr>
      <w:tabs>
        <w:tab w:val="left" w:pos="851"/>
      </w:tabs>
      <w:ind w:left="851" w:hanging="851"/>
    </w:pPr>
  </w:style>
  <w:style w:type="character" w:customStyle="1" w:styleId="equation0">
    <w:name w:val="equation Знак"/>
    <w:link w:val="equation"/>
    <w:rsid w:val="000728BE"/>
    <w:rPr>
      <w:sz w:val="24"/>
      <w:szCs w:val="24"/>
    </w:rPr>
  </w:style>
  <w:style w:type="character" w:customStyle="1" w:styleId="price">
    <w:name w:val="price"/>
    <w:rsid w:val="00073F01"/>
  </w:style>
  <w:style w:type="character" w:customStyle="1" w:styleId="russianrubble">
    <w:name w:val="russian rubble"/>
    <w:uiPriority w:val="1"/>
    <w:rsid w:val="00905820"/>
    <w:rPr>
      <w:rFonts w:ascii="Arial" w:hAnsi="Arial"/>
      <w:strike/>
      <w:dstrike w:val="0"/>
      <w:sz w:val="20"/>
    </w:rPr>
  </w:style>
  <w:style w:type="paragraph" w:styleId="afc">
    <w:name w:val="footnote text"/>
    <w:basedOn w:val="a2"/>
    <w:link w:val="afd"/>
    <w:uiPriority w:val="99"/>
    <w:semiHidden/>
    <w:unhideWhenUsed/>
    <w:rsid w:val="00A92C88"/>
    <w:rPr>
      <w:sz w:val="20"/>
      <w:szCs w:val="20"/>
    </w:rPr>
  </w:style>
  <w:style w:type="character" w:customStyle="1" w:styleId="afd">
    <w:name w:val="Текст сноски Знак"/>
    <w:basedOn w:val="a3"/>
    <w:link w:val="afc"/>
    <w:uiPriority w:val="99"/>
    <w:semiHidden/>
    <w:rsid w:val="00A92C88"/>
  </w:style>
  <w:style w:type="character" w:styleId="afe">
    <w:name w:val="footnote reference"/>
    <w:uiPriority w:val="99"/>
    <w:semiHidden/>
    <w:unhideWhenUsed/>
    <w:rsid w:val="00A92C88"/>
    <w:rPr>
      <w:vertAlign w:val="superscript"/>
    </w:rPr>
  </w:style>
  <w:style w:type="paragraph" w:styleId="a">
    <w:name w:val="List Number"/>
    <w:basedOn w:val="a2"/>
    <w:uiPriority w:val="99"/>
    <w:unhideWhenUsed/>
    <w:qFormat/>
    <w:rsid w:val="008A4679"/>
    <w:pPr>
      <w:numPr>
        <w:numId w:val="16"/>
      </w:numPr>
    </w:pPr>
  </w:style>
  <w:style w:type="paragraph" w:styleId="a0">
    <w:name w:val="List Bullet"/>
    <w:basedOn w:val="a2"/>
    <w:uiPriority w:val="99"/>
    <w:unhideWhenUsed/>
    <w:qFormat/>
    <w:rsid w:val="008A4679"/>
    <w:pPr>
      <w:numPr>
        <w:numId w:val="14"/>
      </w:numPr>
    </w:pPr>
  </w:style>
  <w:style w:type="paragraph" w:styleId="20">
    <w:name w:val="List Bullet 2"/>
    <w:basedOn w:val="a2"/>
    <w:uiPriority w:val="99"/>
    <w:unhideWhenUsed/>
    <w:qFormat/>
    <w:rsid w:val="008A4679"/>
    <w:pPr>
      <w:numPr>
        <w:numId w:val="15"/>
      </w:numPr>
    </w:pPr>
  </w:style>
  <w:style w:type="character" w:customStyle="1" w:styleId="selection1">
    <w:name w:val="selection 1"/>
    <w:uiPriority w:val="1"/>
    <w:qFormat/>
    <w:rsid w:val="005A6CCB"/>
    <w:rPr>
      <w:i/>
    </w:rPr>
  </w:style>
  <w:style w:type="character" w:customStyle="1" w:styleId="selection2">
    <w:name w:val="selection 2"/>
    <w:uiPriority w:val="1"/>
    <w:qFormat/>
    <w:rsid w:val="005A6CCB"/>
    <w:rPr>
      <w:b/>
      <w:i/>
    </w:rPr>
  </w:style>
  <w:style w:type="paragraph" w:styleId="2">
    <w:name w:val="List Number 2"/>
    <w:basedOn w:val="a2"/>
    <w:uiPriority w:val="99"/>
    <w:unhideWhenUsed/>
    <w:qFormat/>
    <w:rsid w:val="00D93A61"/>
    <w:pPr>
      <w:numPr>
        <w:numId w:val="17"/>
      </w:numPr>
    </w:pPr>
  </w:style>
  <w:style w:type="paragraph" w:customStyle="1" w:styleId="a1">
    <w:name w:val="Список используемых источников"/>
    <w:basedOn w:val="a2"/>
    <w:qFormat/>
    <w:rsid w:val="00FC22F1"/>
    <w:pPr>
      <w:numPr>
        <w:numId w:val="2"/>
      </w:numPr>
      <w:tabs>
        <w:tab w:val="left" w:pos="851"/>
      </w:tabs>
    </w:pPr>
  </w:style>
  <w:style w:type="table" w:styleId="aff">
    <w:name w:val="Light Shading"/>
    <w:basedOn w:val="a4"/>
    <w:uiPriority w:val="60"/>
    <w:rsid w:val="007537F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_Documents_\_&#1064;&#1072;&#1073;&#1083;&#1086;&#1085;&#1099;_\&#1082;&#1091;&#1088;&#1089;&#1086;&#1074;&#1072;&#1103;%20&#1088;&#1072;&#1073;&#1086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A6224-876C-4D76-AF8D-DB1787F47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E:\_Documents_\_Шаблоны_\курсовая работа.dot</Template>
  <TotalTime>5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Диплом</vt:lpstr>
    </vt:vector>
  </TitlesOfParts>
  <Manager/>
  <Company>Home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</dc:title>
  <dc:subject/>
  <dc:creator>Phil Tsarik</dc:creator>
  <cp:keywords>1.0.2</cp:keywords>
  <cp:lastModifiedBy>Артур Князев</cp:lastModifiedBy>
  <cp:revision>7</cp:revision>
  <cp:lastPrinted>2011-06-21T07:48:00Z</cp:lastPrinted>
  <dcterms:created xsi:type="dcterms:W3CDTF">2024-02-05T11:10:00Z</dcterms:created>
  <dcterms:modified xsi:type="dcterms:W3CDTF">2024-02-07T04:17:00Z</dcterms:modified>
  <cp:category>Диплом</cp:category>
  <cp:contentStatus>1.0.2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риложения">
    <vt:i4>17</vt:i4>
  </property>
  <property fmtid="{D5CDD505-2E9C-101B-9397-08002B2CF9AE}" pid="3" name="Рисунков">
    <vt:i4>32</vt:i4>
  </property>
  <property fmtid="{D5CDD505-2E9C-101B-9397-08002B2CF9AE}" pid="4" name="Таблиц">
    <vt:i4>7</vt:i4>
  </property>
  <property fmtid="{D5CDD505-2E9C-101B-9397-08002B2CF9AE}" pid="5" name="Разработал">
    <vt:lpwstr>Царик Ф. М.</vt:lpwstr>
  </property>
  <property fmtid="{D5CDD505-2E9C-101B-9397-08002B2CF9AE}" pid="6" name="Страниц">
    <vt:i4>94</vt:i4>
  </property>
</Properties>
</file>