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4432" w14:textId="086A8AB0" w:rsidR="00ED1775" w:rsidRPr="00ED1775" w:rsidRDefault="00BE40C3" w:rsidP="00AB76E0">
      <w:pPr>
        <w:spacing w:line="240" w:lineRule="auto"/>
        <w:ind w:firstLine="0"/>
        <w:rPr>
          <w:rFonts w:ascii="Calibri" w:hAnsi="Calibri" w:cs="Calibri"/>
          <w:b/>
          <w:bCs/>
          <w:color w:val="000000"/>
          <w:sz w:val="32"/>
          <w:szCs w:val="32"/>
        </w:rPr>
      </w:pPr>
      <w:bookmarkStart w:id="0" w:name="_Ref293344509"/>
      <w:r w:rsidRPr="00BE40C3">
        <w:rPr>
          <w:rFonts w:ascii="Calibri" w:hAnsi="Calibri" w:cs="Calibri"/>
          <w:b/>
          <w:bCs/>
          <w:color w:val="000000"/>
          <w:sz w:val="32"/>
          <w:szCs w:val="32"/>
        </w:rPr>
        <w:t>Барьеры отправки</w:t>
      </w:r>
    </w:p>
    <w:p w14:paraId="06EF167F" w14:textId="10EF6E7B" w:rsidR="00ED1775" w:rsidRDefault="00ED1775" w:rsidP="00AB76E0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4C6E2379" w14:textId="601AEA4B" w:rsidR="00501F04" w:rsidRPr="00501F04" w:rsidRDefault="00501F04" w:rsidP="00AB76E0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  <w:r w:rsidRPr="00501F04">
        <w:rPr>
          <w:rFonts w:ascii="Calibri" w:hAnsi="Calibri" w:cs="Calibri"/>
          <w:b/>
          <w:bCs/>
          <w:color w:val="000000"/>
        </w:rPr>
        <w:t>Определение</w:t>
      </w:r>
    </w:p>
    <w:p w14:paraId="3BF1CEBC" w14:textId="28EFF0B9" w:rsidR="00501F04" w:rsidRPr="00501F04" w:rsidRDefault="00501F04" w:rsidP="00AB76E0">
      <w:pPr>
        <w:spacing w:line="240" w:lineRule="auto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М</w:t>
      </w:r>
      <w:r w:rsidRPr="00501F04">
        <w:rPr>
          <w:rFonts w:ascii="Calibri" w:hAnsi="Calibri" w:cs="Calibri"/>
          <w:color w:val="000000"/>
        </w:rPr>
        <w:t>еханизм в GCD, который обеспечивает защиту доступа к общим данным при использовании параллельных очередей. Они позволяют задавать определенные точки в выполнении кода, где выполнение задач становится последовательным, чтобы предотвратить одновременный доступ к общим данным из нескольких потоков.</w:t>
      </w:r>
    </w:p>
    <w:p w14:paraId="4694DEC2" w14:textId="6EF0A659" w:rsidR="00501F04" w:rsidRDefault="00501F04" w:rsidP="00AB76E0">
      <w:pPr>
        <w:spacing w:line="240" w:lineRule="auto"/>
        <w:ind w:firstLine="567"/>
        <w:rPr>
          <w:rFonts w:ascii="Calibri" w:hAnsi="Calibri" w:cs="Calibri"/>
          <w:color w:val="000000"/>
        </w:rPr>
      </w:pPr>
    </w:p>
    <w:p w14:paraId="212A9480" w14:textId="77777777" w:rsidR="00E16A76" w:rsidRPr="00501F04" w:rsidRDefault="00E16A76" w:rsidP="00AB76E0">
      <w:pPr>
        <w:spacing w:line="240" w:lineRule="auto"/>
        <w:ind w:firstLine="567"/>
        <w:rPr>
          <w:rFonts w:ascii="Calibri" w:hAnsi="Calibri" w:cs="Calibri"/>
          <w:color w:val="000000"/>
        </w:rPr>
      </w:pPr>
    </w:p>
    <w:p w14:paraId="583297DC" w14:textId="719A84CC" w:rsidR="00501F04" w:rsidRPr="00501F04" w:rsidRDefault="00501F04" w:rsidP="00AB76E0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  <w:r w:rsidRPr="00501F04">
        <w:rPr>
          <w:rFonts w:ascii="Calibri" w:hAnsi="Calibri" w:cs="Calibri"/>
          <w:b/>
          <w:bCs/>
          <w:color w:val="000000"/>
        </w:rPr>
        <w:t>Механизм работы</w:t>
      </w:r>
    </w:p>
    <w:p w14:paraId="0B58D762" w14:textId="4F7FD5E7" w:rsidR="00501F04" w:rsidRPr="00501F04" w:rsidRDefault="00501F04" w:rsidP="00AB76E0">
      <w:pPr>
        <w:spacing w:line="240" w:lineRule="auto"/>
        <w:ind w:firstLine="567"/>
        <w:rPr>
          <w:rFonts w:ascii="Calibri" w:hAnsi="Calibri" w:cs="Calibri"/>
          <w:color w:val="000000"/>
        </w:rPr>
      </w:pPr>
      <w:r w:rsidRPr="00501F04">
        <w:rPr>
          <w:rFonts w:ascii="Calibri" w:hAnsi="Calibri" w:cs="Calibri"/>
          <w:color w:val="000000"/>
        </w:rPr>
        <w:t>Барьеры отправки используются с параллельными очередями, чтобы разделить код на две части: код до барьера и код после барьера.</w:t>
      </w:r>
    </w:p>
    <w:p w14:paraId="6F9A9B21" w14:textId="79D3DADA" w:rsidR="00501F04" w:rsidRPr="00501F04" w:rsidRDefault="00501F04" w:rsidP="00AB76E0">
      <w:pPr>
        <w:spacing w:line="240" w:lineRule="auto"/>
        <w:ind w:firstLine="567"/>
        <w:rPr>
          <w:rFonts w:ascii="Calibri" w:hAnsi="Calibri" w:cs="Calibri"/>
          <w:color w:val="000000"/>
        </w:rPr>
      </w:pPr>
      <w:r w:rsidRPr="00501F04">
        <w:rPr>
          <w:rFonts w:ascii="Calibri" w:hAnsi="Calibri" w:cs="Calibri"/>
          <w:color w:val="000000"/>
        </w:rPr>
        <w:t>При достижении барьера отправки все задачи, добавленные в очередь до барьера, выполняются последовательно, прежде чем начнется выполнение задач, добавленных после барьера</w:t>
      </w:r>
      <w:r>
        <w:rPr>
          <w:rFonts w:ascii="Calibri" w:hAnsi="Calibri" w:cs="Calibri"/>
          <w:color w:val="000000"/>
        </w:rPr>
        <w:t>.</w:t>
      </w:r>
    </w:p>
    <w:p w14:paraId="193E3D12" w14:textId="77777777" w:rsidR="00501F04" w:rsidRPr="00501F04" w:rsidRDefault="00501F04" w:rsidP="00AB76E0">
      <w:pPr>
        <w:spacing w:line="240" w:lineRule="auto"/>
        <w:ind w:firstLine="567"/>
        <w:rPr>
          <w:rFonts w:ascii="Calibri" w:hAnsi="Calibri" w:cs="Calibri"/>
          <w:color w:val="000000"/>
        </w:rPr>
      </w:pPr>
      <w:r w:rsidRPr="00501F04">
        <w:rPr>
          <w:rFonts w:ascii="Calibri" w:hAnsi="Calibri" w:cs="Calibri"/>
          <w:color w:val="000000"/>
        </w:rPr>
        <w:t>Это гарантирует, что только одна задача выполняется в очереди после барьера в любое время, что обеспечивает безопасность доступа к общим данным.</w:t>
      </w:r>
    </w:p>
    <w:p w14:paraId="03B9AD97" w14:textId="1336E86B" w:rsidR="00501F04" w:rsidRPr="00C86EE7" w:rsidRDefault="00501F04" w:rsidP="00AB76E0">
      <w:pPr>
        <w:spacing w:line="240" w:lineRule="auto"/>
        <w:ind w:firstLine="567"/>
        <w:rPr>
          <w:rFonts w:ascii="Calibri" w:hAnsi="Calibri" w:cs="Calibri"/>
          <w:color w:val="000000"/>
        </w:rPr>
      </w:pPr>
    </w:p>
    <w:p w14:paraId="3C7EFE5A" w14:textId="77777777" w:rsidR="00E16A76" w:rsidRPr="00501F04" w:rsidRDefault="00E16A76" w:rsidP="00AB76E0">
      <w:pPr>
        <w:spacing w:line="240" w:lineRule="auto"/>
        <w:ind w:firstLine="567"/>
        <w:rPr>
          <w:rFonts w:ascii="Calibri" w:hAnsi="Calibri" w:cs="Calibri"/>
          <w:color w:val="000000"/>
        </w:rPr>
      </w:pPr>
    </w:p>
    <w:p w14:paraId="0545295D" w14:textId="33B798E0" w:rsidR="00501F04" w:rsidRPr="00501F04" w:rsidRDefault="00501F04" w:rsidP="00AB76E0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  <w:r w:rsidRPr="00501F04">
        <w:rPr>
          <w:rFonts w:ascii="Calibri" w:hAnsi="Calibri" w:cs="Calibri"/>
          <w:b/>
          <w:bCs/>
          <w:color w:val="000000"/>
        </w:rPr>
        <w:t>Создание</w:t>
      </w:r>
    </w:p>
    <w:p w14:paraId="3273F968" w14:textId="76892352" w:rsidR="00501F04" w:rsidRPr="00501F04" w:rsidRDefault="00501F04" w:rsidP="00AB76E0">
      <w:pPr>
        <w:spacing w:line="240" w:lineRule="auto"/>
        <w:ind w:firstLine="567"/>
        <w:rPr>
          <w:rFonts w:ascii="Calibri" w:hAnsi="Calibri" w:cs="Calibri"/>
          <w:color w:val="000000"/>
        </w:rPr>
      </w:pPr>
      <w:r w:rsidRPr="00501F04">
        <w:rPr>
          <w:rFonts w:ascii="Calibri" w:hAnsi="Calibri" w:cs="Calibri"/>
          <w:color w:val="000000"/>
        </w:rPr>
        <w:t xml:space="preserve">Для создания барьера отправки используется метод </w:t>
      </w:r>
      <w:proofErr w:type="spellStart"/>
      <w:r w:rsidRPr="00501F04">
        <w:rPr>
          <w:rFonts w:ascii="Calibri" w:hAnsi="Calibri" w:cs="Calibri"/>
          <w:color w:val="000000"/>
        </w:rPr>
        <w:t>async</w:t>
      </w:r>
      <w:proofErr w:type="spellEnd"/>
      <w:r w:rsidRPr="00501F04">
        <w:rPr>
          <w:rFonts w:ascii="Calibri" w:hAnsi="Calibri" w:cs="Calibri"/>
          <w:color w:val="000000"/>
        </w:rPr>
        <w:t>(</w:t>
      </w:r>
      <w:proofErr w:type="spellStart"/>
      <w:r w:rsidRPr="00501F04">
        <w:rPr>
          <w:rFonts w:ascii="Calibri" w:hAnsi="Calibri" w:cs="Calibri"/>
          <w:color w:val="000000"/>
        </w:rPr>
        <w:t>flags:execute</w:t>
      </w:r>
      <w:proofErr w:type="spellEnd"/>
      <w:r w:rsidRPr="00501F04">
        <w:rPr>
          <w:rFonts w:ascii="Calibri" w:hAnsi="Calibri" w:cs="Calibri"/>
          <w:color w:val="000000"/>
        </w:rPr>
        <w:t xml:space="preserve">:) объекта </w:t>
      </w:r>
      <w:proofErr w:type="spellStart"/>
      <w:r w:rsidRPr="00501F04">
        <w:rPr>
          <w:rFonts w:ascii="Calibri" w:hAnsi="Calibri" w:cs="Calibri"/>
          <w:color w:val="000000"/>
        </w:rPr>
        <w:t>DispatchQueue</w:t>
      </w:r>
      <w:proofErr w:type="spellEnd"/>
      <w:r w:rsidRPr="00501F04">
        <w:rPr>
          <w:rFonts w:ascii="Calibri" w:hAnsi="Calibri" w:cs="Calibri"/>
          <w:color w:val="000000"/>
        </w:rPr>
        <w:t xml:space="preserve">, где параметр </w:t>
      </w:r>
      <w:proofErr w:type="spellStart"/>
      <w:r w:rsidRPr="00501F04">
        <w:rPr>
          <w:rFonts w:ascii="Calibri" w:hAnsi="Calibri" w:cs="Calibri"/>
          <w:color w:val="000000"/>
        </w:rPr>
        <w:t>flags</w:t>
      </w:r>
      <w:proofErr w:type="spellEnd"/>
      <w:r w:rsidRPr="00501F04">
        <w:rPr>
          <w:rFonts w:ascii="Calibri" w:hAnsi="Calibri" w:cs="Calibri"/>
          <w:color w:val="000000"/>
        </w:rPr>
        <w:t xml:space="preserve"> указывает, что задача является барьером отправки.</w:t>
      </w:r>
    </w:p>
    <w:p w14:paraId="11F5266D" w14:textId="798FC930" w:rsidR="00E16A76" w:rsidRPr="00E16A76" w:rsidRDefault="00501F04" w:rsidP="00AB76E0">
      <w:pPr>
        <w:spacing w:line="240" w:lineRule="auto"/>
        <w:ind w:firstLine="567"/>
        <w:rPr>
          <w:rFonts w:ascii="Calibri" w:hAnsi="Calibri" w:cs="Calibri"/>
          <w:color w:val="000000"/>
        </w:rPr>
      </w:pPr>
      <w:r w:rsidRPr="00501F04">
        <w:rPr>
          <w:rFonts w:ascii="Calibri" w:hAnsi="Calibri" w:cs="Calibri"/>
          <w:color w:val="000000"/>
        </w:rPr>
        <w:t xml:space="preserve">В </w:t>
      </w:r>
      <w:proofErr w:type="spellStart"/>
      <w:r w:rsidRPr="00501F04">
        <w:rPr>
          <w:rFonts w:ascii="Calibri" w:hAnsi="Calibri" w:cs="Calibri"/>
          <w:color w:val="000000"/>
        </w:rPr>
        <w:t>Swift</w:t>
      </w:r>
      <w:proofErr w:type="spellEnd"/>
      <w:r w:rsidRPr="00501F04">
        <w:rPr>
          <w:rFonts w:ascii="Calibri" w:hAnsi="Calibri" w:cs="Calibri"/>
          <w:color w:val="000000"/>
        </w:rPr>
        <w:t xml:space="preserve"> барьер отправки создается с помощью атрибута .</w:t>
      </w:r>
      <w:proofErr w:type="spellStart"/>
      <w:r w:rsidRPr="00501F04">
        <w:rPr>
          <w:rFonts w:ascii="Calibri" w:hAnsi="Calibri" w:cs="Calibri"/>
          <w:color w:val="000000"/>
        </w:rPr>
        <w:t>barrier</w:t>
      </w:r>
      <w:proofErr w:type="spellEnd"/>
      <w:r w:rsidRPr="00501F04">
        <w:rPr>
          <w:rFonts w:ascii="Calibri" w:hAnsi="Calibri" w:cs="Calibri"/>
          <w:color w:val="000000"/>
        </w:rPr>
        <w:t>.</w:t>
      </w:r>
    </w:p>
    <w:p w14:paraId="65D649A1" w14:textId="77777777" w:rsidR="00E16A76" w:rsidRPr="00E16A76" w:rsidRDefault="00E16A76" w:rsidP="00AB76E0">
      <w:pPr>
        <w:pStyle w:val="listing"/>
        <w:spacing w:before="0" w:after="0"/>
        <w:jc w:val="both"/>
        <w:rPr>
          <w:color w:val="8D5C48"/>
        </w:rPr>
      </w:pPr>
      <w:bookmarkStart w:id="1" w:name="OLE_LINK1"/>
      <w:bookmarkStart w:id="2" w:name="OLE_LINK2"/>
      <w:bookmarkEnd w:id="0"/>
      <w:r w:rsidRPr="00E16A76">
        <w:rPr>
          <w:color w:val="8D5C48"/>
        </w:rPr>
        <w:t>concurrentQueue.async(flags: .barrier) {</w:t>
      </w:r>
    </w:p>
    <w:p w14:paraId="68D384CB" w14:textId="77777777" w:rsidR="00E16A76" w:rsidRPr="00E16A76" w:rsidRDefault="00E16A76" w:rsidP="00AB76E0">
      <w:pPr>
        <w:pStyle w:val="listing"/>
        <w:spacing w:before="0" w:after="0"/>
        <w:jc w:val="both"/>
        <w:rPr>
          <w:color w:val="8D5C48"/>
        </w:rPr>
      </w:pPr>
      <w:r w:rsidRPr="00E16A76">
        <w:rPr>
          <w:color w:val="8D5C48"/>
        </w:rPr>
        <w:t xml:space="preserve">    // Код после барьера отправки</w:t>
      </w:r>
    </w:p>
    <w:p w14:paraId="35E0E869" w14:textId="74A53E70" w:rsidR="00D81B9C" w:rsidRPr="00C86EE7" w:rsidRDefault="00E16A76" w:rsidP="00AB76E0">
      <w:pPr>
        <w:pStyle w:val="listing"/>
        <w:spacing w:before="0" w:after="0"/>
        <w:jc w:val="both"/>
        <w:rPr>
          <w:lang w:val="ru-RU"/>
        </w:rPr>
      </w:pPr>
      <w:r w:rsidRPr="00E16A76">
        <w:rPr>
          <w:color w:val="8D5C48"/>
        </w:rPr>
        <w:t>}</w:t>
      </w:r>
    </w:p>
    <w:bookmarkEnd w:id="1"/>
    <w:bookmarkEnd w:id="2"/>
    <w:p w14:paraId="02593D36" w14:textId="348DF119" w:rsidR="00C86EE7" w:rsidRDefault="00C86EE7" w:rsidP="00AB76E0">
      <w:pPr>
        <w:spacing w:line="240" w:lineRule="auto"/>
        <w:rPr>
          <w:rFonts w:ascii="Consolas" w:hAnsi="Consolas"/>
          <w:noProof/>
          <w:color w:val="8D5C48"/>
          <w:sz w:val="18"/>
          <w:lang w:val="en-US"/>
        </w:rPr>
      </w:pPr>
    </w:p>
    <w:p w14:paraId="4D1583C8" w14:textId="01982800" w:rsidR="00C86EE7" w:rsidRPr="00C86EE7" w:rsidRDefault="00C86EE7" w:rsidP="00AB76E0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  <w:r w:rsidRPr="00C86EE7">
        <w:rPr>
          <w:rFonts w:ascii="Calibri" w:hAnsi="Calibri" w:cs="Calibri"/>
          <w:b/>
          <w:bCs/>
          <w:color w:val="000000"/>
        </w:rPr>
        <w:t>Использование барьеров отправки</w:t>
      </w:r>
    </w:p>
    <w:p w14:paraId="7A8332A6" w14:textId="45434BF6" w:rsidR="00C86EE7" w:rsidRPr="00C86EE7" w:rsidRDefault="00C86EE7" w:rsidP="00AB76E0">
      <w:pPr>
        <w:spacing w:line="240" w:lineRule="auto"/>
        <w:ind w:firstLine="708"/>
        <w:rPr>
          <w:rFonts w:ascii="Calibri" w:hAnsi="Calibri" w:cs="Calibri"/>
          <w:color w:val="000000"/>
        </w:rPr>
      </w:pPr>
      <w:r w:rsidRPr="00C86EE7">
        <w:rPr>
          <w:rFonts w:ascii="Calibri" w:hAnsi="Calibri" w:cs="Calibri"/>
          <w:color w:val="000000"/>
        </w:rPr>
        <w:t>Барьеры отправки часто используются для обновления или модификации общих данных, таких как массивы или словари, в многопоточной среде, где безопасность доступа к данным очень важна.</w:t>
      </w:r>
    </w:p>
    <w:p w14:paraId="716DF636" w14:textId="41C5EC8B" w:rsidR="00C86EE7" w:rsidRPr="00C86EE7" w:rsidRDefault="00C86EE7" w:rsidP="00AB76E0">
      <w:pPr>
        <w:spacing w:line="240" w:lineRule="auto"/>
        <w:ind w:firstLine="708"/>
        <w:rPr>
          <w:rFonts w:ascii="Calibri" w:hAnsi="Calibri" w:cs="Calibri"/>
          <w:color w:val="000000"/>
        </w:rPr>
      </w:pPr>
      <w:r w:rsidRPr="00C86EE7">
        <w:rPr>
          <w:rFonts w:ascii="Calibri" w:hAnsi="Calibri" w:cs="Calibri"/>
          <w:color w:val="000000"/>
        </w:rPr>
        <w:t>Примеры использования барьеров отправки включают в себя добавление, удаление или изменение элементов в общей коллекции данных.</w:t>
      </w:r>
    </w:p>
    <w:p w14:paraId="228B7CF1" w14:textId="4BCF6DCE" w:rsidR="00C86EE7" w:rsidRPr="00C86EE7" w:rsidRDefault="00C86EE7" w:rsidP="00AB76E0">
      <w:pPr>
        <w:spacing w:line="240" w:lineRule="auto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Б</w:t>
      </w:r>
      <w:r w:rsidRPr="00C86EE7">
        <w:rPr>
          <w:rFonts w:ascii="Calibri" w:hAnsi="Calibri" w:cs="Calibri"/>
          <w:color w:val="000000"/>
        </w:rPr>
        <w:t>арьеры отправки могут привести к замедлению выполнения вашего кода, поскольку они приводят к последовательному выполнению задач в параллельной очереди.</w:t>
      </w:r>
    </w:p>
    <w:p w14:paraId="5C44DED3" w14:textId="77777777" w:rsidR="00C86EE7" w:rsidRPr="00C86EE7" w:rsidRDefault="00C86EE7" w:rsidP="00AB76E0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44671391" w14:textId="7F679078" w:rsidR="00C86EE7" w:rsidRDefault="00C86EE7" w:rsidP="00AB76E0">
      <w:pPr>
        <w:spacing w:line="240" w:lineRule="auto"/>
        <w:ind w:firstLine="0"/>
        <w:rPr>
          <w:rFonts w:ascii="Calibri" w:hAnsi="Calibri" w:cs="Calibri"/>
          <w:color w:val="000000"/>
        </w:rPr>
      </w:pPr>
      <w:r w:rsidRPr="00496B58">
        <w:rPr>
          <w:rFonts w:ascii="Calibri" w:hAnsi="Calibri" w:cs="Calibri"/>
          <w:b/>
          <w:bCs/>
          <w:color w:val="000000"/>
        </w:rPr>
        <w:t>Пример использования барьеров отправки</w:t>
      </w:r>
    </w:p>
    <w:p w14:paraId="36816210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  <w:r w:rsidRPr="00496B58">
        <w:rPr>
          <w:color w:val="8D5C48"/>
        </w:rPr>
        <w:t>let concurrentQueue = DispatchQueue(label: "com.example.concurrentQueue", attributes: .concurrent)</w:t>
      </w:r>
    </w:p>
    <w:p w14:paraId="1C9BCEF0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  <w:r w:rsidRPr="00496B58">
        <w:rPr>
          <w:color w:val="8D5C48"/>
        </w:rPr>
        <w:t>var sharedArray = [Int]()</w:t>
      </w:r>
    </w:p>
    <w:p w14:paraId="205E9FD6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</w:p>
    <w:p w14:paraId="692695A1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  <w:lang w:val="ru-RU"/>
        </w:rPr>
      </w:pPr>
      <w:r w:rsidRPr="00496B58">
        <w:rPr>
          <w:color w:val="8D5C48"/>
          <w:lang w:val="ru-RU"/>
        </w:rPr>
        <w:t>// Добавление элементов в общий массив с использованием барьера отправки</w:t>
      </w:r>
    </w:p>
    <w:p w14:paraId="084726DF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  <w:r w:rsidRPr="00496B58">
        <w:rPr>
          <w:color w:val="8D5C48"/>
        </w:rPr>
        <w:t>func addElement(element: Int) {</w:t>
      </w:r>
    </w:p>
    <w:p w14:paraId="2CAAE346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  <w:r w:rsidRPr="00496B58">
        <w:rPr>
          <w:color w:val="8D5C48"/>
        </w:rPr>
        <w:t xml:space="preserve">    concurrentQueue.async(flags: .barrier) {</w:t>
      </w:r>
    </w:p>
    <w:p w14:paraId="32DDB8FD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  <w:r w:rsidRPr="00496B58">
        <w:rPr>
          <w:color w:val="8D5C48"/>
        </w:rPr>
        <w:t xml:space="preserve">        sharedArray.append(element)</w:t>
      </w:r>
    </w:p>
    <w:p w14:paraId="7F0EA377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  <w:r w:rsidRPr="00496B58">
        <w:rPr>
          <w:color w:val="8D5C48"/>
        </w:rPr>
        <w:t xml:space="preserve">    }</w:t>
      </w:r>
    </w:p>
    <w:p w14:paraId="6FA1F919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  <w:r w:rsidRPr="00496B58">
        <w:rPr>
          <w:color w:val="8D5C48"/>
        </w:rPr>
        <w:t>}</w:t>
      </w:r>
    </w:p>
    <w:p w14:paraId="33DE3170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</w:p>
    <w:p w14:paraId="6E1B6B2E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  <w:lang w:val="ru-RU"/>
        </w:rPr>
      </w:pPr>
      <w:r w:rsidRPr="00496B58">
        <w:rPr>
          <w:color w:val="8D5C48"/>
          <w:lang w:val="ru-RU"/>
        </w:rPr>
        <w:t>// Удаление элементов из общего массива с использованием барьера отправки</w:t>
      </w:r>
    </w:p>
    <w:p w14:paraId="2CEBA738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  <w:r w:rsidRPr="00496B58">
        <w:rPr>
          <w:color w:val="8D5C48"/>
        </w:rPr>
        <w:t>func removeElement(at index: Int) {</w:t>
      </w:r>
    </w:p>
    <w:p w14:paraId="677ACB36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  <w:r w:rsidRPr="00496B58">
        <w:rPr>
          <w:color w:val="8D5C48"/>
        </w:rPr>
        <w:t xml:space="preserve">    concurrentQueue.async(flags: .barrier) {</w:t>
      </w:r>
    </w:p>
    <w:p w14:paraId="6CD2B579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  <w:r w:rsidRPr="00496B58">
        <w:rPr>
          <w:color w:val="8D5C48"/>
        </w:rPr>
        <w:t xml:space="preserve">        sharedArray.remove(at: index)</w:t>
      </w:r>
    </w:p>
    <w:p w14:paraId="6A88E182" w14:textId="77777777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color w:val="8D5C48"/>
        </w:rPr>
      </w:pPr>
      <w:r w:rsidRPr="00496B58">
        <w:rPr>
          <w:color w:val="8D5C48"/>
        </w:rPr>
        <w:t xml:space="preserve">    }</w:t>
      </w:r>
    </w:p>
    <w:p w14:paraId="3C43187F" w14:textId="02833A7D" w:rsidR="00496B58" w:rsidRPr="00496B58" w:rsidRDefault="00496B58" w:rsidP="00AB76E0">
      <w:pPr>
        <w:pStyle w:val="listing"/>
        <w:numPr>
          <w:ilvl w:val="0"/>
          <w:numId w:val="33"/>
        </w:numPr>
        <w:spacing w:before="0" w:after="0"/>
        <w:jc w:val="both"/>
        <w:rPr>
          <w:rFonts w:ascii="Calibri" w:hAnsi="Calibri" w:cs="Calibri"/>
          <w:color w:val="000000"/>
          <w:lang w:val="ru-RU"/>
        </w:rPr>
      </w:pPr>
      <w:r w:rsidRPr="00496B58">
        <w:rPr>
          <w:color w:val="8D5C48"/>
        </w:rPr>
        <w:t>}</w:t>
      </w:r>
    </w:p>
    <w:sectPr w:rsidR="00496B58" w:rsidRPr="00496B58" w:rsidSect="00ED1775">
      <w:footnotePr>
        <w:numRestart w:val="eachPage"/>
      </w:footnotePr>
      <w:pgSz w:w="11906" w:h="16838"/>
      <w:pgMar w:top="720" w:right="720" w:bottom="720" w:left="720" w:header="0" w:footer="24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6D">
      <wne:wch wne:val="00002014"/>
    </wne:keymap>
    <wne:keymap wne:kcmPrimary="186D">
      <wne:wch wne:val="00002013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70FE" w14:textId="77777777" w:rsidR="004A426B" w:rsidRDefault="004A426B" w:rsidP="00ED51CD">
      <w:pPr>
        <w:spacing w:line="240" w:lineRule="auto"/>
      </w:pPr>
      <w:r>
        <w:separator/>
      </w:r>
    </w:p>
  </w:endnote>
  <w:endnote w:type="continuationSeparator" w:id="0">
    <w:p w14:paraId="3E923E4B" w14:textId="77777777" w:rsidR="004A426B" w:rsidRDefault="004A426B" w:rsidP="00ED5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B2EA8" w14:textId="77777777" w:rsidR="004A426B" w:rsidRDefault="004A426B" w:rsidP="00ED51CD">
      <w:pPr>
        <w:spacing w:line="240" w:lineRule="auto"/>
      </w:pPr>
      <w:r>
        <w:separator/>
      </w:r>
    </w:p>
  </w:footnote>
  <w:footnote w:type="continuationSeparator" w:id="0">
    <w:p w14:paraId="57B0C1C1" w14:textId="77777777" w:rsidR="004A426B" w:rsidRDefault="004A426B" w:rsidP="00ED5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 w15:restartNumberingAfterBreak="0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 w15:restartNumberingAfterBreak="0">
    <w:nsid w:val="00752A1D"/>
    <w:multiLevelType w:val="multilevel"/>
    <w:tmpl w:val="26DAF63C"/>
    <w:lvl w:ilvl="0">
      <w:start w:val="3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993B25"/>
    <w:multiLevelType w:val="multilevel"/>
    <w:tmpl w:val="E4B23DDC"/>
    <w:lvl w:ilvl="0">
      <w:start w:val="4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52B12677"/>
    <w:multiLevelType w:val="multilevel"/>
    <w:tmpl w:val="F356DACE"/>
    <w:lvl w:ilvl="0">
      <w:start w:val="2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7C755A16"/>
    <w:multiLevelType w:val="hybridMultilevel"/>
    <w:tmpl w:val="57DE5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C4FA6"/>
    <w:multiLevelType w:val="multilevel"/>
    <w:tmpl w:val="42EEF3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3"/>
  </w:num>
  <w:num w:numId="15">
    <w:abstractNumId w:val="1"/>
  </w:num>
  <w:num w:numId="16">
    <w:abstractNumId w:val="2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10"/>
  </w:num>
  <w:num w:numId="33">
    <w:abstractNumId w:val="7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ru-RU" w:vendorID="1" w:dllVersion="512" w:checkStyle="1"/>
  <w:proofState w:spelling="clean" w:grammar="clean"/>
  <w:attachedTemplate r:id="rId1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7E"/>
    <w:rsid w:val="0000052A"/>
    <w:rsid w:val="00000988"/>
    <w:rsid w:val="000009B9"/>
    <w:rsid w:val="00000C85"/>
    <w:rsid w:val="00001DA7"/>
    <w:rsid w:val="000024E8"/>
    <w:rsid w:val="00005608"/>
    <w:rsid w:val="00005C58"/>
    <w:rsid w:val="00007F3F"/>
    <w:rsid w:val="0001190C"/>
    <w:rsid w:val="00011B43"/>
    <w:rsid w:val="0001217C"/>
    <w:rsid w:val="000131B4"/>
    <w:rsid w:val="000138FF"/>
    <w:rsid w:val="00014D3A"/>
    <w:rsid w:val="00020840"/>
    <w:rsid w:val="00021344"/>
    <w:rsid w:val="00021858"/>
    <w:rsid w:val="000219CD"/>
    <w:rsid w:val="00025A44"/>
    <w:rsid w:val="00026674"/>
    <w:rsid w:val="000301B5"/>
    <w:rsid w:val="00030633"/>
    <w:rsid w:val="00030FCF"/>
    <w:rsid w:val="00032978"/>
    <w:rsid w:val="0003390D"/>
    <w:rsid w:val="0003416A"/>
    <w:rsid w:val="000346B7"/>
    <w:rsid w:val="00034DB4"/>
    <w:rsid w:val="0003598A"/>
    <w:rsid w:val="00035AB9"/>
    <w:rsid w:val="0003655B"/>
    <w:rsid w:val="00036AD7"/>
    <w:rsid w:val="00036E26"/>
    <w:rsid w:val="00042388"/>
    <w:rsid w:val="00042D43"/>
    <w:rsid w:val="00044520"/>
    <w:rsid w:val="000468BA"/>
    <w:rsid w:val="000509E9"/>
    <w:rsid w:val="000525E5"/>
    <w:rsid w:val="00052A03"/>
    <w:rsid w:val="00052AE6"/>
    <w:rsid w:val="00052FF4"/>
    <w:rsid w:val="0005337F"/>
    <w:rsid w:val="00053B95"/>
    <w:rsid w:val="000554F0"/>
    <w:rsid w:val="00055679"/>
    <w:rsid w:val="0005630C"/>
    <w:rsid w:val="000564CA"/>
    <w:rsid w:val="0005738B"/>
    <w:rsid w:val="000605D9"/>
    <w:rsid w:val="00060CED"/>
    <w:rsid w:val="00061491"/>
    <w:rsid w:val="00061EEB"/>
    <w:rsid w:val="00062E18"/>
    <w:rsid w:val="00064B75"/>
    <w:rsid w:val="00065B4C"/>
    <w:rsid w:val="00065BEF"/>
    <w:rsid w:val="00065E54"/>
    <w:rsid w:val="00066078"/>
    <w:rsid w:val="0006638B"/>
    <w:rsid w:val="00066AB3"/>
    <w:rsid w:val="00066F64"/>
    <w:rsid w:val="0007118C"/>
    <w:rsid w:val="0007145A"/>
    <w:rsid w:val="000714BB"/>
    <w:rsid w:val="000728BE"/>
    <w:rsid w:val="00073F00"/>
    <w:rsid w:val="00073F01"/>
    <w:rsid w:val="00075F2C"/>
    <w:rsid w:val="00077DF7"/>
    <w:rsid w:val="000809B8"/>
    <w:rsid w:val="000820EC"/>
    <w:rsid w:val="00082275"/>
    <w:rsid w:val="000857D0"/>
    <w:rsid w:val="00085EE5"/>
    <w:rsid w:val="00087CF0"/>
    <w:rsid w:val="00087F85"/>
    <w:rsid w:val="000906E5"/>
    <w:rsid w:val="00091981"/>
    <w:rsid w:val="000921E8"/>
    <w:rsid w:val="00094BF3"/>
    <w:rsid w:val="0009536F"/>
    <w:rsid w:val="0009717A"/>
    <w:rsid w:val="0009797B"/>
    <w:rsid w:val="000A056F"/>
    <w:rsid w:val="000A186B"/>
    <w:rsid w:val="000A1FF1"/>
    <w:rsid w:val="000A22FF"/>
    <w:rsid w:val="000A2FD6"/>
    <w:rsid w:val="000A51FD"/>
    <w:rsid w:val="000A5540"/>
    <w:rsid w:val="000A7A2B"/>
    <w:rsid w:val="000A7B63"/>
    <w:rsid w:val="000A7F2B"/>
    <w:rsid w:val="000B13BC"/>
    <w:rsid w:val="000B2F4E"/>
    <w:rsid w:val="000B49E6"/>
    <w:rsid w:val="000B5240"/>
    <w:rsid w:val="000B6913"/>
    <w:rsid w:val="000B6AC5"/>
    <w:rsid w:val="000C01AE"/>
    <w:rsid w:val="000C0867"/>
    <w:rsid w:val="000C1442"/>
    <w:rsid w:val="000C2E65"/>
    <w:rsid w:val="000C3C21"/>
    <w:rsid w:val="000C4104"/>
    <w:rsid w:val="000C4A57"/>
    <w:rsid w:val="000C4FF6"/>
    <w:rsid w:val="000C56DC"/>
    <w:rsid w:val="000C5879"/>
    <w:rsid w:val="000C5EE0"/>
    <w:rsid w:val="000C6BEC"/>
    <w:rsid w:val="000C76F6"/>
    <w:rsid w:val="000C7C97"/>
    <w:rsid w:val="000D038A"/>
    <w:rsid w:val="000D07A6"/>
    <w:rsid w:val="000D0D67"/>
    <w:rsid w:val="000D0DBD"/>
    <w:rsid w:val="000D159B"/>
    <w:rsid w:val="000D22B0"/>
    <w:rsid w:val="000D25A0"/>
    <w:rsid w:val="000D3163"/>
    <w:rsid w:val="000D3429"/>
    <w:rsid w:val="000D4091"/>
    <w:rsid w:val="000D51BB"/>
    <w:rsid w:val="000D5200"/>
    <w:rsid w:val="000D5733"/>
    <w:rsid w:val="000D5A2C"/>
    <w:rsid w:val="000D63C9"/>
    <w:rsid w:val="000D64FC"/>
    <w:rsid w:val="000D6780"/>
    <w:rsid w:val="000D7757"/>
    <w:rsid w:val="000E2815"/>
    <w:rsid w:val="000E2A53"/>
    <w:rsid w:val="000E33F6"/>
    <w:rsid w:val="000E3747"/>
    <w:rsid w:val="000E42D3"/>
    <w:rsid w:val="000E5B7F"/>
    <w:rsid w:val="000E5F97"/>
    <w:rsid w:val="000E61D6"/>
    <w:rsid w:val="000E704A"/>
    <w:rsid w:val="000E73A2"/>
    <w:rsid w:val="000F031B"/>
    <w:rsid w:val="000F0526"/>
    <w:rsid w:val="000F0B2D"/>
    <w:rsid w:val="000F23B2"/>
    <w:rsid w:val="000F3369"/>
    <w:rsid w:val="000F3EA0"/>
    <w:rsid w:val="000F48BD"/>
    <w:rsid w:val="000F60EF"/>
    <w:rsid w:val="000F67B0"/>
    <w:rsid w:val="000F6EFA"/>
    <w:rsid w:val="0010204A"/>
    <w:rsid w:val="00102370"/>
    <w:rsid w:val="00102623"/>
    <w:rsid w:val="001031C3"/>
    <w:rsid w:val="00104B77"/>
    <w:rsid w:val="00104DB8"/>
    <w:rsid w:val="00105112"/>
    <w:rsid w:val="001103B2"/>
    <w:rsid w:val="00111496"/>
    <w:rsid w:val="0011160A"/>
    <w:rsid w:val="001129BE"/>
    <w:rsid w:val="00112A68"/>
    <w:rsid w:val="001136C0"/>
    <w:rsid w:val="00114E6F"/>
    <w:rsid w:val="00116548"/>
    <w:rsid w:val="00116899"/>
    <w:rsid w:val="001169F0"/>
    <w:rsid w:val="00120486"/>
    <w:rsid w:val="00121BE4"/>
    <w:rsid w:val="00123725"/>
    <w:rsid w:val="00124B14"/>
    <w:rsid w:val="001255E4"/>
    <w:rsid w:val="00125F35"/>
    <w:rsid w:val="0012665C"/>
    <w:rsid w:val="001277B8"/>
    <w:rsid w:val="00130058"/>
    <w:rsid w:val="001301F4"/>
    <w:rsid w:val="0013076A"/>
    <w:rsid w:val="0013176A"/>
    <w:rsid w:val="00132918"/>
    <w:rsid w:val="00132BCC"/>
    <w:rsid w:val="0013590D"/>
    <w:rsid w:val="0013652C"/>
    <w:rsid w:val="00140D3B"/>
    <w:rsid w:val="00140D9B"/>
    <w:rsid w:val="00142C38"/>
    <w:rsid w:val="00143FFB"/>
    <w:rsid w:val="00144D22"/>
    <w:rsid w:val="001543D7"/>
    <w:rsid w:val="001546FF"/>
    <w:rsid w:val="00154A81"/>
    <w:rsid w:val="00155D07"/>
    <w:rsid w:val="001560D4"/>
    <w:rsid w:val="00156559"/>
    <w:rsid w:val="00156C0E"/>
    <w:rsid w:val="00160A1A"/>
    <w:rsid w:val="001624DE"/>
    <w:rsid w:val="001640D8"/>
    <w:rsid w:val="00166845"/>
    <w:rsid w:val="00167898"/>
    <w:rsid w:val="001701A6"/>
    <w:rsid w:val="0017310D"/>
    <w:rsid w:val="00174456"/>
    <w:rsid w:val="001745FE"/>
    <w:rsid w:val="001746C2"/>
    <w:rsid w:val="00176184"/>
    <w:rsid w:val="001761D7"/>
    <w:rsid w:val="00176870"/>
    <w:rsid w:val="001768B8"/>
    <w:rsid w:val="00176A39"/>
    <w:rsid w:val="00180166"/>
    <w:rsid w:val="0018090B"/>
    <w:rsid w:val="00180C24"/>
    <w:rsid w:val="00181BC8"/>
    <w:rsid w:val="00181D4B"/>
    <w:rsid w:val="00181FF2"/>
    <w:rsid w:val="00183325"/>
    <w:rsid w:val="00184041"/>
    <w:rsid w:val="0018434A"/>
    <w:rsid w:val="00184A17"/>
    <w:rsid w:val="00184DB8"/>
    <w:rsid w:val="001863AD"/>
    <w:rsid w:val="00186529"/>
    <w:rsid w:val="001867BE"/>
    <w:rsid w:val="00190C66"/>
    <w:rsid w:val="00191A0F"/>
    <w:rsid w:val="00193560"/>
    <w:rsid w:val="00193A57"/>
    <w:rsid w:val="00193C72"/>
    <w:rsid w:val="001942AB"/>
    <w:rsid w:val="001948EA"/>
    <w:rsid w:val="00194D9C"/>
    <w:rsid w:val="001953B9"/>
    <w:rsid w:val="00195A59"/>
    <w:rsid w:val="00195E3F"/>
    <w:rsid w:val="00196362"/>
    <w:rsid w:val="001974AA"/>
    <w:rsid w:val="00197F04"/>
    <w:rsid w:val="001A144A"/>
    <w:rsid w:val="001A14D3"/>
    <w:rsid w:val="001A193C"/>
    <w:rsid w:val="001A26AF"/>
    <w:rsid w:val="001A2711"/>
    <w:rsid w:val="001A2E07"/>
    <w:rsid w:val="001A3C00"/>
    <w:rsid w:val="001A3C08"/>
    <w:rsid w:val="001A404E"/>
    <w:rsid w:val="001A46B7"/>
    <w:rsid w:val="001A4C64"/>
    <w:rsid w:val="001A4F03"/>
    <w:rsid w:val="001A6080"/>
    <w:rsid w:val="001A61D9"/>
    <w:rsid w:val="001A68A0"/>
    <w:rsid w:val="001A7881"/>
    <w:rsid w:val="001B1AD9"/>
    <w:rsid w:val="001B2416"/>
    <w:rsid w:val="001B254B"/>
    <w:rsid w:val="001B26D7"/>
    <w:rsid w:val="001B2D09"/>
    <w:rsid w:val="001B36C6"/>
    <w:rsid w:val="001B5054"/>
    <w:rsid w:val="001B58F1"/>
    <w:rsid w:val="001B62E4"/>
    <w:rsid w:val="001B6B92"/>
    <w:rsid w:val="001B7145"/>
    <w:rsid w:val="001C0509"/>
    <w:rsid w:val="001C1387"/>
    <w:rsid w:val="001C15DE"/>
    <w:rsid w:val="001C3DCE"/>
    <w:rsid w:val="001C598C"/>
    <w:rsid w:val="001C6F01"/>
    <w:rsid w:val="001C7767"/>
    <w:rsid w:val="001C7927"/>
    <w:rsid w:val="001D0097"/>
    <w:rsid w:val="001D026C"/>
    <w:rsid w:val="001D0797"/>
    <w:rsid w:val="001D0AB7"/>
    <w:rsid w:val="001D0F2B"/>
    <w:rsid w:val="001D0F65"/>
    <w:rsid w:val="001D10C1"/>
    <w:rsid w:val="001D4920"/>
    <w:rsid w:val="001D54A7"/>
    <w:rsid w:val="001D627C"/>
    <w:rsid w:val="001D62EF"/>
    <w:rsid w:val="001D7D63"/>
    <w:rsid w:val="001E07D8"/>
    <w:rsid w:val="001E0E63"/>
    <w:rsid w:val="001E1B72"/>
    <w:rsid w:val="001E1F64"/>
    <w:rsid w:val="001E2022"/>
    <w:rsid w:val="001E3141"/>
    <w:rsid w:val="001E360E"/>
    <w:rsid w:val="001E4CBE"/>
    <w:rsid w:val="001E4E3A"/>
    <w:rsid w:val="001E5630"/>
    <w:rsid w:val="001F00FE"/>
    <w:rsid w:val="001F027A"/>
    <w:rsid w:val="001F0FEE"/>
    <w:rsid w:val="001F19C9"/>
    <w:rsid w:val="001F1EE3"/>
    <w:rsid w:val="001F21A8"/>
    <w:rsid w:val="001F60DC"/>
    <w:rsid w:val="001F63E5"/>
    <w:rsid w:val="001F7708"/>
    <w:rsid w:val="00201021"/>
    <w:rsid w:val="00201476"/>
    <w:rsid w:val="002039A7"/>
    <w:rsid w:val="00204572"/>
    <w:rsid w:val="00204C38"/>
    <w:rsid w:val="0020577E"/>
    <w:rsid w:val="00205BD3"/>
    <w:rsid w:val="00205C84"/>
    <w:rsid w:val="002116E7"/>
    <w:rsid w:val="0021175C"/>
    <w:rsid w:val="0021180F"/>
    <w:rsid w:val="0021216F"/>
    <w:rsid w:val="00213CEB"/>
    <w:rsid w:val="0021489F"/>
    <w:rsid w:val="00214977"/>
    <w:rsid w:val="00215D3A"/>
    <w:rsid w:val="00216E64"/>
    <w:rsid w:val="00216E85"/>
    <w:rsid w:val="0021732D"/>
    <w:rsid w:val="00220144"/>
    <w:rsid w:val="00220680"/>
    <w:rsid w:val="00220C6B"/>
    <w:rsid w:val="00220D94"/>
    <w:rsid w:val="002244E5"/>
    <w:rsid w:val="00227545"/>
    <w:rsid w:val="002314A5"/>
    <w:rsid w:val="00232FF6"/>
    <w:rsid w:val="00233029"/>
    <w:rsid w:val="0023344E"/>
    <w:rsid w:val="00233456"/>
    <w:rsid w:val="00234632"/>
    <w:rsid w:val="002349CD"/>
    <w:rsid w:val="00235C8A"/>
    <w:rsid w:val="00236C5C"/>
    <w:rsid w:val="00237D4E"/>
    <w:rsid w:val="0024059A"/>
    <w:rsid w:val="00240CDB"/>
    <w:rsid w:val="00240F70"/>
    <w:rsid w:val="002415E3"/>
    <w:rsid w:val="0024167E"/>
    <w:rsid w:val="0024192A"/>
    <w:rsid w:val="00241DCF"/>
    <w:rsid w:val="00242465"/>
    <w:rsid w:val="0024270B"/>
    <w:rsid w:val="00242BA3"/>
    <w:rsid w:val="00243B0F"/>
    <w:rsid w:val="00243F34"/>
    <w:rsid w:val="00247E8A"/>
    <w:rsid w:val="00250263"/>
    <w:rsid w:val="00250B8B"/>
    <w:rsid w:val="00250B97"/>
    <w:rsid w:val="00251364"/>
    <w:rsid w:val="0025287D"/>
    <w:rsid w:val="00252E56"/>
    <w:rsid w:val="00253944"/>
    <w:rsid w:val="00253B1E"/>
    <w:rsid w:val="002540E7"/>
    <w:rsid w:val="00254110"/>
    <w:rsid w:val="00254951"/>
    <w:rsid w:val="00255039"/>
    <w:rsid w:val="00255070"/>
    <w:rsid w:val="00255EF5"/>
    <w:rsid w:val="0025668F"/>
    <w:rsid w:val="002604B3"/>
    <w:rsid w:val="00260AB9"/>
    <w:rsid w:val="00261180"/>
    <w:rsid w:val="002628E8"/>
    <w:rsid w:val="002652F2"/>
    <w:rsid w:val="00265AEA"/>
    <w:rsid w:val="002667B4"/>
    <w:rsid w:val="0026761E"/>
    <w:rsid w:val="0027010A"/>
    <w:rsid w:val="002712A9"/>
    <w:rsid w:val="002721E3"/>
    <w:rsid w:val="00272357"/>
    <w:rsid w:val="0027293F"/>
    <w:rsid w:val="00273791"/>
    <w:rsid w:val="00274673"/>
    <w:rsid w:val="0027495F"/>
    <w:rsid w:val="0027535C"/>
    <w:rsid w:val="00276140"/>
    <w:rsid w:val="00276BF6"/>
    <w:rsid w:val="00281495"/>
    <w:rsid w:val="00282853"/>
    <w:rsid w:val="002833F9"/>
    <w:rsid w:val="00284BA0"/>
    <w:rsid w:val="0028621B"/>
    <w:rsid w:val="002862CD"/>
    <w:rsid w:val="0028683F"/>
    <w:rsid w:val="0028698F"/>
    <w:rsid w:val="00286C1C"/>
    <w:rsid w:val="00286DD8"/>
    <w:rsid w:val="00290177"/>
    <w:rsid w:val="00290AF3"/>
    <w:rsid w:val="002920AF"/>
    <w:rsid w:val="00293816"/>
    <w:rsid w:val="00293C0A"/>
    <w:rsid w:val="00294AD2"/>
    <w:rsid w:val="00294EC4"/>
    <w:rsid w:val="002953D6"/>
    <w:rsid w:val="00295EF3"/>
    <w:rsid w:val="00296530"/>
    <w:rsid w:val="00297396"/>
    <w:rsid w:val="002A07F6"/>
    <w:rsid w:val="002A1650"/>
    <w:rsid w:val="002A28B3"/>
    <w:rsid w:val="002A31F2"/>
    <w:rsid w:val="002A3CC4"/>
    <w:rsid w:val="002A540D"/>
    <w:rsid w:val="002A58FE"/>
    <w:rsid w:val="002A6A5B"/>
    <w:rsid w:val="002A7731"/>
    <w:rsid w:val="002B1DB1"/>
    <w:rsid w:val="002B21A4"/>
    <w:rsid w:val="002B25E6"/>
    <w:rsid w:val="002B31F0"/>
    <w:rsid w:val="002B34CE"/>
    <w:rsid w:val="002B36F0"/>
    <w:rsid w:val="002B377E"/>
    <w:rsid w:val="002B4138"/>
    <w:rsid w:val="002B4C76"/>
    <w:rsid w:val="002B4CAF"/>
    <w:rsid w:val="002B5CE0"/>
    <w:rsid w:val="002B6286"/>
    <w:rsid w:val="002B680D"/>
    <w:rsid w:val="002B6AD1"/>
    <w:rsid w:val="002B7126"/>
    <w:rsid w:val="002C1AAA"/>
    <w:rsid w:val="002C49E8"/>
    <w:rsid w:val="002C7B67"/>
    <w:rsid w:val="002C7C62"/>
    <w:rsid w:val="002D1484"/>
    <w:rsid w:val="002D16AF"/>
    <w:rsid w:val="002D29CF"/>
    <w:rsid w:val="002D3206"/>
    <w:rsid w:val="002D4502"/>
    <w:rsid w:val="002D4F6F"/>
    <w:rsid w:val="002D5E03"/>
    <w:rsid w:val="002D653B"/>
    <w:rsid w:val="002D6BDA"/>
    <w:rsid w:val="002D70E4"/>
    <w:rsid w:val="002D7B2B"/>
    <w:rsid w:val="002D7B92"/>
    <w:rsid w:val="002D7D70"/>
    <w:rsid w:val="002E0448"/>
    <w:rsid w:val="002E113F"/>
    <w:rsid w:val="002E1C77"/>
    <w:rsid w:val="002E333E"/>
    <w:rsid w:val="002E338E"/>
    <w:rsid w:val="002E3CC4"/>
    <w:rsid w:val="002E5A61"/>
    <w:rsid w:val="002E5EA8"/>
    <w:rsid w:val="002E66C4"/>
    <w:rsid w:val="002E7E0F"/>
    <w:rsid w:val="002F0182"/>
    <w:rsid w:val="002F3B7A"/>
    <w:rsid w:val="002F5A41"/>
    <w:rsid w:val="002F5BEC"/>
    <w:rsid w:val="002F7C69"/>
    <w:rsid w:val="003014E5"/>
    <w:rsid w:val="00301FB1"/>
    <w:rsid w:val="00302107"/>
    <w:rsid w:val="003022E6"/>
    <w:rsid w:val="003026D2"/>
    <w:rsid w:val="003027A1"/>
    <w:rsid w:val="0030322A"/>
    <w:rsid w:val="0030537C"/>
    <w:rsid w:val="003053AC"/>
    <w:rsid w:val="00305A7E"/>
    <w:rsid w:val="0030774B"/>
    <w:rsid w:val="003116C0"/>
    <w:rsid w:val="0031179F"/>
    <w:rsid w:val="003131DC"/>
    <w:rsid w:val="0031328C"/>
    <w:rsid w:val="00313BBC"/>
    <w:rsid w:val="003153CE"/>
    <w:rsid w:val="003164F4"/>
    <w:rsid w:val="00317936"/>
    <w:rsid w:val="00317AA4"/>
    <w:rsid w:val="00320374"/>
    <w:rsid w:val="00322BDA"/>
    <w:rsid w:val="003242C0"/>
    <w:rsid w:val="00325127"/>
    <w:rsid w:val="00325E0A"/>
    <w:rsid w:val="00326116"/>
    <w:rsid w:val="00326897"/>
    <w:rsid w:val="00327036"/>
    <w:rsid w:val="00327F62"/>
    <w:rsid w:val="00330115"/>
    <w:rsid w:val="0033105C"/>
    <w:rsid w:val="00332340"/>
    <w:rsid w:val="003327B4"/>
    <w:rsid w:val="00332CAB"/>
    <w:rsid w:val="00333533"/>
    <w:rsid w:val="00333AF9"/>
    <w:rsid w:val="00334CF3"/>
    <w:rsid w:val="00334D22"/>
    <w:rsid w:val="003352B5"/>
    <w:rsid w:val="00337F59"/>
    <w:rsid w:val="00340E2D"/>
    <w:rsid w:val="00341B2D"/>
    <w:rsid w:val="0034216E"/>
    <w:rsid w:val="00343A98"/>
    <w:rsid w:val="003475A9"/>
    <w:rsid w:val="00347C06"/>
    <w:rsid w:val="00351071"/>
    <w:rsid w:val="0035157D"/>
    <w:rsid w:val="00351ED5"/>
    <w:rsid w:val="003524BE"/>
    <w:rsid w:val="00353437"/>
    <w:rsid w:val="003534C3"/>
    <w:rsid w:val="00354B7F"/>
    <w:rsid w:val="00355237"/>
    <w:rsid w:val="00355579"/>
    <w:rsid w:val="0035561F"/>
    <w:rsid w:val="00355F64"/>
    <w:rsid w:val="0035682B"/>
    <w:rsid w:val="00356845"/>
    <w:rsid w:val="003603B3"/>
    <w:rsid w:val="0036094E"/>
    <w:rsid w:val="00362B20"/>
    <w:rsid w:val="00362DB2"/>
    <w:rsid w:val="00363F70"/>
    <w:rsid w:val="00364031"/>
    <w:rsid w:val="00364358"/>
    <w:rsid w:val="003645BC"/>
    <w:rsid w:val="003661EC"/>
    <w:rsid w:val="00366289"/>
    <w:rsid w:val="0036635C"/>
    <w:rsid w:val="00371226"/>
    <w:rsid w:val="00372216"/>
    <w:rsid w:val="0037265F"/>
    <w:rsid w:val="0037273E"/>
    <w:rsid w:val="003736E5"/>
    <w:rsid w:val="00373B71"/>
    <w:rsid w:val="00374571"/>
    <w:rsid w:val="0037524D"/>
    <w:rsid w:val="00375254"/>
    <w:rsid w:val="003760F5"/>
    <w:rsid w:val="003761E5"/>
    <w:rsid w:val="00376346"/>
    <w:rsid w:val="0037685B"/>
    <w:rsid w:val="00376D4A"/>
    <w:rsid w:val="00377FFD"/>
    <w:rsid w:val="003814B5"/>
    <w:rsid w:val="003816C6"/>
    <w:rsid w:val="00382346"/>
    <w:rsid w:val="00382E0E"/>
    <w:rsid w:val="00383A3C"/>
    <w:rsid w:val="00384BAE"/>
    <w:rsid w:val="00385884"/>
    <w:rsid w:val="0038629F"/>
    <w:rsid w:val="0038714D"/>
    <w:rsid w:val="00387B0A"/>
    <w:rsid w:val="00387B10"/>
    <w:rsid w:val="00390578"/>
    <w:rsid w:val="00390E3A"/>
    <w:rsid w:val="003917FC"/>
    <w:rsid w:val="00391D46"/>
    <w:rsid w:val="00392B6E"/>
    <w:rsid w:val="00392C4F"/>
    <w:rsid w:val="00394BAD"/>
    <w:rsid w:val="0039519E"/>
    <w:rsid w:val="003A0386"/>
    <w:rsid w:val="003A1C71"/>
    <w:rsid w:val="003A21AB"/>
    <w:rsid w:val="003A4707"/>
    <w:rsid w:val="003A4CD0"/>
    <w:rsid w:val="003A79A4"/>
    <w:rsid w:val="003A79AD"/>
    <w:rsid w:val="003B1308"/>
    <w:rsid w:val="003B1BBD"/>
    <w:rsid w:val="003B1CAD"/>
    <w:rsid w:val="003B237E"/>
    <w:rsid w:val="003B24B6"/>
    <w:rsid w:val="003B49BA"/>
    <w:rsid w:val="003B4B28"/>
    <w:rsid w:val="003B4C20"/>
    <w:rsid w:val="003B54E4"/>
    <w:rsid w:val="003B61F1"/>
    <w:rsid w:val="003B6D5C"/>
    <w:rsid w:val="003B7546"/>
    <w:rsid w:val="003C0776"/>
    <w:rsid w:val="003C0EFB"/>
    <w:rsid w:val="003C1A4A"/>
    <w:rsid w:val="003C30D5"/>
    <w:rsid w:val="003C38E7"/>
    <w:rsid w:val="003C4759"/>
    <w:rsid w:val="003C545B"/>
    <w:rsid w:val="003C652A"/>
    <w:rsid w:val="003C666B"/>
    <w:rsid w:val="003C73F2"/>
    <w:rsid w:val="003C76D9"/>
    <w:rsid w:val="003C79CD"/>
    <w:rsid w:val="003D17E4"/>
    <w:rsid w:val="003D3100"/>
    <w:rsid w:val="003D3EA2"/>
    <w:rsid w:val="003D4423"/>
    <w:rsid w:val="003D50F6"/>
    <w:rsid w:val="003D60A7"/>
    <w:rsid w:val="003D749C"/>
    <w:rsid w:val="003E011E"/>
    <w:rsid w:val="003E08DB"/>
    <w:rsid w:val="003E0E34"/>
    <w:rsid w:val="003E13D3"/>
    <w:rsid w:val="003E183C"/>
    <w:rsid w:val="003E27A3"/>
    <w:rsid w:val="003E309D"/>
    <w:rsid w:val="003E3DA7"/>
    <w:rsid w:val="003E4372"/>
    <w:rsid w:val="003E4AB0"/>
    <w:rsid w:val="003E4D74"/>
    <w:rsid w:val="003E57E1"/>
    <w:rsid w:val="003E594D"/>
    <w:rsid w:val="003E5A53"/>
    <w:rsid w:val="003E6764"/>
    <w:rsid w:val="003E70BD"/>
    <w:rsid w:val="003E76E2"/>
    <w:rsid w:val="003E7718"/>
    <w:rsid w:val="003E7F3C"/>
    <w:rsid w:val="003F01BD"/>
    <w:rsid w:val="003F21FE"/>
    <w:rsid w:val="003F2B0B"/>
    <w:rsid w:val="003F4E86"/>
    <w:rsid w:val="003F6228"/>
    <w:rsid w:val="003F66DE"/>
    <w:rsid w:val="003F798C"/>
    <w:rsid w:val="00400178"/>
    <w:rsid w:val="004016C6"/>
    <w:rsid w:val="004017D5"/>
    <w:rsid w:val="0040290C"/>
    <w:rsid w:val="004034E4"/>
    <w:rsid w:val="00403B57"/>
    <w:rsid w:val="004040E0"/>
    <w:rsid w:val="0040472A"/>
    <w:rsid w:val="0040512F"/>
    <w:rsid w:val="004059D4"/>
    <w:rsid w:val="00406036"/>
    <w:rsid w:val="00407428"/>
    <w:rsid w:val="00410B6E"/>
    <w:rsid w:val="00411001"/>
    <w:rsid w:val="004111B8"/>
    <w:rsid w:val="00411A4B"/>
    <w:rsid w:val="00411DCD"/>
    <w:rsid w:val="00411FB7"/>
    <w:rsid w:val="0041261F"/>
    <w:rsid w:val="00415D1C"/>
    <w:rsid w:val="00420E22"/>
    <w:rsid w:val="00421BCE"/>
    <w:rsid w:val="00422998"/>
    <w:rsid w:val="00422D87"/>
    <w:rsid w:val="004244DC"/>
    <w:rsid w:val="0042676F"/>
    <w:rsid w:val="00426A59"/>
    <w:rsid w:val="00426FFF"/>
    <w:rsid w:val="004271F8"/>
    <w:rsid w:val="0042722F"/>
    <w:rsid w:val="00427C12"/>
    <w:rsid w:val="00431008"/>
    <w:rsid w:val="004312CE"/>
    <w:rsid w:val="00432046"/>
    <w:rsid w:val="00432061"/>
    <w:rsid w:val="00432D3D"/>
    <w:rsid w:val="004348D1"/>
    <w:rsid w:val="0043687C"/>
    <w:rsid w:val="00437277"/>
    <w:rsid w:val="00437683"/>
    <w:rsid w:val="00437AB4"/>
    <w:rsid w:val="00440729"/>
    <w:rsid w:val="00440B0A"/>
    <w:rsid w:val="00440C6B"/>
    <w:rsid w:val="00442140"/>
    <w:rsid w:val="00442641"/>
    <w:rsid w:val="00443A31"/>
    <w:rsid w:val="004445D7"/>
    <w:rsid w:val="00444C33"/>
    <w:rsid w:val="0044593D"/>
    <w:rsid w:val="004467A6"/>
    <w:rsid w:val="00447BDC"/>
    <w:rsid w:val="00447DF3"/>
    <w:rsid w:val="00450E9E"/>
    <w:rsid w:val="004513EA"/>
    <w:rsid w:val="00451613"/>
    <w:rsid w:val="004516EC"/>
    <w:rsid w:val="00451FDB"/>
    <w:rsid w:val="00452E71"/>
    <w:rsid w:val="004540E5"/>
    <w:rsid w:val="0045422E"/>
    <w:rsid w:val="004562AB"/>
    <w:rsid w:val="004574CC"/>
    <w:rsid w:val="00457537"/>
    <w:rsid w:val="0046276F"/>
    <w:rsid w:val="004627E8"/>
    <w:rsid w:val="004632DF"/>
    <w:rsid w:val="00464F2B"/>
    <w:rsid w:val="0046599B"/>
    <w:rsid w:val="00467695"/>
    <w:rsid w:val="00467D0B"/>
    <w:rsid w:val="004708F4"/>
    <w:rsid w:val="00470FAF"/>
    <w:rsid w:val="00471549"/>
    <w:rsid w:val="00471CE3"/>
    <w:rsid w:val="00471FE6"/>
    <w:rsid w:val="00472486"/>
    <w:rsid w:val="004724B4"/>
    <w:rsid w:val="00473A28"/>
    <w:rsid w:val="004749F5"/>
    <w:rsid w:val="00474F44"/>
    <w:rsid w:val="004758C1"/>
    <w:rsid w:val="00475CE7"/>
    <w:rsid w:val="00476128"/>
    <w:rsid w:val="0047633B"/>
    <w:rsid w:val="0047720D"/>
    <w:rsid w:val="00480142"/>
    <w:rsid w:val="00480967"/>
    <w:rsid w:val="00482E84"/>
    <w:rsid w:val="004837EF"/>
    <w:rsid w:val="00485409"/>
    <w:rsid w:val="00485857"/>
    <w:rsid w:val="0048596A"/>
    <w:rsid w:val="00487219"/>
    <w:rsid w:val="004872A1"/>
    <w:rsid w:val="00490258"/>
    <w:rsid w:val="00490E54"/>
    <w:rsid w:val="00491C0C"/>
    <w:rsid w:val="00491D78"/>
    <w:rsid w:val="0049209A"/>
    <w:rsid w:val="004925A3"/>
    <w:rsid w:val="004933DE"/>
    <w:rsid w:val="0049370C"/>
    <w:rsid w:val="0049486A"/>
    <w:rsid w:val="00495B59"/>
    <w:rsid w:val="00496B58"/>
    <w:rsid w:val="004A05DC"/>
    <w:rsid w:val="004A1D5A"/>
    <w:rsid w:val="004A1DF0"/>
    <w:rsid w:val="004A2173"/>
    <w:rsid w:val="004A33CD"/>
    <w:rsid w:val="004A380E"/>
    <w:rsid w:val="004A3B9A"/>
    <w:rsid w:val="004A426B"/>
    <w:rsid w:val="004A45C9"/>
    <w:rsid w:val="004A4D43"/>
    <w:rsid w:val="004A5166"/>
    <w:rsid w:val="004A57C8"/>
    <w:rsid w:val="004A6967"/>
    <w:rsid w:val="004A72BA"/>
    <w:rsid w:val="004B0911"/>
    <w:rsid w:val="004B0985"/>
    <w:rsid w:val="004B1177"/>
    <w:rsid w:val="004B1762"/>
    <w:rsid w:val="004B183E"/>
    <w:rsid w:val="004B1D2F"/>
    <w:rsid w:val="004B4A1C"/>
    <w:rsid w:val="004B4B55"/>
    <w:rsid w:val="004B59B4"/>
    <w:rsid w:val="004B6715"/>
    <w:rsid w:val="004C1780"/>
    <w:rsid w:val="004C1CD1"/>
    <w:rsid w:val="004C4AC7"/>
    <w:rsid w:val="004C61A6"/>
    <w:rsid w:val="004C75C8"/>
    <w:rsid w:val="004C7CE4"/>
    <w:rsid w:val="004D07AD"/>
    <w:rsid w:val="004D14C0"/>
    <w:rsid w:val="004D2271"/>
    <w:rsid w:val="004D2564"/>
    <w:rsid w:val="004D2C9D"/>
    <w:rsid w:val="004D2E1E"/>
    <w:rsid w:val="004D3911"/>
    <w:rsid w:val="004D4E14"/>
    <w:rsid w:val="004D5638"/>
    <w:rsid w:val="004D5892"/>
    <w:rsid w:val="004E090F"/>
    <w:rsid w:val="004E248F"/>
    <w:rsid w:val="004E2E63"/>
    <w:rsid w:val="004E3F0D"/>
    <w:rsid w:val="004E4944"/>
    <w:rsid w:val="004E5A1F"/>
    <w:rsid w:val="004F028D"/>
    <w:rsid w:val="004F0DAB"/>
    <w:rsid w:val="004F12AA"/>
    <w:rsid w:val="004F33E4"/>
    <w:rsid w:val="004F35EC"/>
    <w:rsid w:val="004F3779"/>
    <w:rsid w:val="004F3CB3"/>
    <w:rsid w:val="004F4C69"/>
    <w:rsid w:val="004F4DC0"/>
    <w:rsid w:val="004F5690"/>
    <w:rsid w:val="004F67B5"/>
    <w:rsid w:val="004F79D1"/>
    <w:rsid w:val="00501263"/>
    <w:rsid w:val="005012CF"/>
    <w:rsid w:val="00501A24"/>
    <w:rsid w:val="00501F04"/>
    <w:rsid w:val="00502AE7"/>
    <w:rsid w:val="005039AE"/>
    <w:rsid w:val="00504A7B"/>
    <w:rsid w:val="00504B81"/>
    <w:rsid w:val="005050DC"/>
    <w:rsid w:val="005054C0"/>
    <w:rsid w:val="005101A8"/>
    <w:rsid w:val="00510A1A"/>
    <w:rsid w:val="005115B3"/>
    <w:rsid w:val="00511FEF"/>
    <w:rsid w:val="00512B33"/>
    <w:rsid w:val="0051389A"/>
    <w:rsid w:val="005175C3"/>
    <w:rsid w:val="00520BDD"/>
    <w:rsid w:val="00521197"/>
    <w:rsid w:val="00521BFA"/>
    <w:rsid w:val="00522E4A"/>
    <w:rsid w:val="005241B0"/>
    <w:rsid w:val="005244A2"/>
    <w:rsid w:val="005247AB"/>
    <w:rsid w:val="005256B7"/>
    <w:rsid w:val="00526512"/>
    <w:rsid w:val="00526E1C"/>
    <w:rsid w:val="0052743A"/>
    <w:rsid w:val="00531D54"/>
    <w:rsid w:val="00532320"/>
    <w:rsid w:val="00532D59"/>
    <w:rsid w:val="0053309A"/>
    <w:rsid w:val="005330D2"/>
    <w:rsid w:val="0053401D"/>
    <w:rsid w:val="0053475E"/>
    <w:rsid w:val="00534D36"/>
    <w:rsid w:val="005354B7"/>
    <w:rsid w:val="00536879"/>
    <w:rsid w:val="00537AAE"/>
    <w:rsid w:val="00540110"/>
    <w:rsid w:val="00541205"/>
    <w:rsid w:val="00543D59"/>
    <w:rsid w:val="00543E42"/>
    <w:rsid w:val="00544012"/>
    <w:rsid w:val="0054569B"/>
    <w:rsid w:val="005461A8"/>
    <w:rsid w:val="005464BE"/>
    <w:rsid w:val="00546523"/>
    <w:rsid w:val="00546E8B"/>
    <w:rsid w:val="005472DA"/>
    <w:rsid w:val="005473E2"/>
    <w:rsid w:val="00547B1B"/>
    <w:rsid w:val="00547DE1"/>
    <w:rsid w:val="0055069E"/>
    <w:rsid w:val="00552EEC"/>
    <w:rsid w:val="00554554"/>
    <w:rsid w:val="00555780"/>
    <w:rsid w:val="0055596A"/>
    <w:rsid w:val="00555B81"/>
    <w:rsid w:val="00556308"/>
    <w:rsid w:val="00556638"/>
    <w:rsid w:val="00556A70"/>
    <w:rsid w:val="00557396"/>
    <w:rsid w:val="00560B56"/>
    <w:rsid w:val="00560B67"/>
    <w:rsid w:val="00561EAF"/>
    <w:rsid w:val="00562475"/>
    <w:rsid w:val="0056357E"/>
    <w:rsid w:val="00564613"/>
    <w:rsid w:val="00564ABC"/>
    <w:rsid w:val="00564DDA"/>
    <w:rsid w:val="0056525A"/>
    <w:rsid w:val="00565AAD"/>
    <w:rsid w:val="005667A2"/>
    <w:rsid w:val="00566E49"/>
    <w:rsid w:val="00567288"/>
    <w:rsid w:val="00567C4E"/>
    <w:rsid w:val="00570799"/>
    <w:rsid w:val="005707BA"/>
    <w:rsid w:val="0057290A"/>
    <w:rsid w:val="0057442B"/>
    <w:rsid w:val="0057452C"/>
    <w:rsid w:val="00574DDC"/>
    <w:rsid w:val="00574F88"/>
    <w:rsid w:val="00577728"/>
    <w:rsid w:val="0058210A"/>
    <w:rsid w:val="00582530"/>
    <w:rsid w:val="00582A0A"/>
    <w:rsid w:val="0058356D"/>
    <w:rsid w:val="0058372A"/>
    <w:rsid w:val="005837CA"/>
    <w:rsid w:val="0058489C"/>
    <w:rsid w:val="005869F8"/>
    <w:rsid w:val="00587E63"/>
    <w:rsid w:val="005907CC"/>
    <w:rsid w:val="00591467"/>
    <w:rsid w:val="00591895"/>
    <w:rsid w:val="00593E4B"/>
    <w:rsid w:val="00593FF5"/>
    <w:rsid w:val="0059586F"/>
    <w:rsid w:val="00596BD4"/>
    <w:rsid w:val="00596C0A"/>
    <w:rsid w:val="00596F1F"/>
    <w:rsid w:val="00597295"/>
    <w:rsid w:val="00597A66"/>
    <w:rsid w:val="00597FB8"/>
    <w:rsid w:val="005A0ECE"/>
    <w:rsid w:val="005A37D5"/>
    <w:rsid w:val="005A3CC9"/>
    <w:rsid w:val="005A44EE"/>
    <w:rsid w:val="005A606C"/>
    <w:rsid w:val="005A66FD"/>
    <w:rsid w:val="005A69FC"/>
    <w:rsid w:val="005A6CCB"/>
    <w:rsid w:val="005B00A8"/>
    <w:rsid w:val="005B1325"/>
    <w:rsid w:val="005B1802"/>
    <w:rsid w:val="005B2FDC"/>
    <w:rsid w:val="005B3977"/>
    <w:rsid w:val="005B444C"/>
    <w:rsid w:val="005B4A36"/>
    <w:rsid w:val="005B4EF3"/>
    <w:rsid w:val="005B5EFD"/>
    <w:rsid w:val="005B7F9D"/>
    <w:rsid w:val="005C1175"/>
    <w:rsid w:val="005C305A"/>
    <w:rsid w:val="005C32FA"/>
    <w:rsid w:val="005C3467"/>
    <w:rsid w:val="005C3C08"/>
    <w:rsid w:val="005C44C5"/>
    <w:rsid w:val="005C4761"/>
    <w:rsid w:val="005C4AA9"/>
    <w:rsid w:val="005C4F9F"/>
    <w:rsid w:val="005C67C0"/>
    <w:rsid w:val="005C6C0A"/>
    <w:rsid w:val="005C7A26"/>
    <w:rsid w:val="005C7E6A"/>
    <w:rsid w:val="005D0B04"/>
    <w:rsid w:val="005D0C3E"/>
    <w:rsid w:val="005D1E21"/>
    <w:rsid w:val="005D3C4F"/>
    <w:rsid w:val="005D6D9B"/>
    <w:rsid w:val="005D7C13"/>
    <w:rsid w:val="005E2AF2"/>
    <w:rsid w:val="005E3722"/>
    <w:rsid w:val="005E3A02"/>
    <w:rsid w:val="005E3D29"/>
    <w:rsid w:val="005E4569"/>
    <w:rsid w:val="005E4950"/>
    <w:rsid w:val="005E690B"/>
    <w:rsid w:val="005E6CD9"/>
    <w:rsid w:val="005F0036"/>
    <w:rsid w:val="005F0977"/>
    <w:rsid w:val="005F1BC4"/>
    <w:rsid w:val="005F26E5"/>
    <w:rsid w:val="005F3FEF"/>
    <w:rsid w:val="005F553A"/>
    <w:rsid w:val="005F7320"/>
    <w:rsid w:val="005F76E4"/>
    <w:rsid w:val="005F7ABA"/>
    <w:rsid w:val="0060116B"/>
    <w:rsid w:val="00601931"/>
    <w:rsid w:val="00603E83"/>
    <w:rsid w:val="00605D53"/>
    <w:rsid w:val="00606217"/>
    <w:rsid w:val="00610E0A"/>
    <w:rsid w:val="00611985"/>
    <w:rsid w:val="00611B6D"/>
    <w:rsid w:val="00613076"/>
    <w:rsid w:val="00613AF2"/>
    <w:rsid w:val="006146CF"/>
    <w:rsid w:val="00614FD1"/>
    <w:rsid w:val="00615D4B"/>
    <w:rsid w:val="00615F2C"/>
    <w:rsid w:val="00616133"/>
    <w:rsid w:val="00617780"/>
    <w:rsid w:val="00617CA6"/>
    <w:rsid w:val="00623F1C"/>
    <w:rsid w:val="00625299"/>
    <w:rsid w:val="00625819"/>
    <w:rsid w:val="0063061F"/>
    <w:rsid w:val="00630B0E"/>
    <w:rsid w:val="0063123B"/>
    <w:rsid w:val="00631249"/>
    <w:rsid w:val="00632A44"/>
    <w:rsid w:val="00633BC5"/>
    <w:rsid w:val="00634A0B"/>
    <w:rsid w:val="006358C8"/>
    <w:rsid w:val="00635BAC"/>
    <w:rsid w:val="00640086"/>
    <w:rsid w:val="00640F8B"/>
    <w:rsid w:val="00643150"/>
    <w:rsid w:val="00646C14"/>
    <w:rsid w:val="006473CD"/>
    <w:rsid w:val="00647445"/>
    <w:rsid w:val="0064773D"/>
    <w:rsid w:val="00647ED2"/>
    <w:rsid w:val="00647F56"/>
    <w:rsid w:val="006500B8"/>
    <w:rsid w:val="00650C51"/>
    <w:rsid w:val="006514D5"/>
    <w:rsid w:val="00652452"/>
    <w:rsid w:val="00652FC7"/>
    <w:rsid w:val="00654B35"/>
    <w:rsid w:val="00655F90"/>
    <w:rsid w:val="00657494"/>
    <w:rsid w:val="00657B60"/>
    <w:rsid w:val="006606EA"/>
    <w:rsid w:val="00660B9F"/>
    <w:rsid w:val="00661767"/>
    <w:rsid w:val="00661A51"/>
    <w:rsid w:val="00661AE4"/>
    <w:rsid w:val="00661D15"/>
    <w:rsid w:val="00661D6C"/>
    <w:rsid w:val="0066211A"/>
    <w:rsid w:val="006626E3"/>
    <w:rsid w:val="00662CD0"/>
    <w:rsid w:val="00663ECD"/>
    <w:rsid w:val="00664145"/>
    <w:rsid w:val="00664966"/>
    <w:rsid w:val="00665454"/>
    <w:rsid w:val="00665F41"/>
    <w:rsid w:val="00666298"/>
    <w:rsid w:val="00666565"/>
    <w:rsid w:val="006665C0"/>
    <w:rsid w:val="00666CE0"/>
    <w:rsid w:val="00666D66"/>
    <w:rsid w:val="006676C0"/>
    <w:rsid w:val="0067120F"/>
    <w:rsid w:val="00671A4A"/>
    <w:rsid w:val="00672D30"/>
    <w:rsid w:val="006736AE"/>
    <w:rsid w:val="00673A62"/>
    <w:rsid w:val="00673C57"/>
    <w:rsid w:val="00674410"/>
    <w:rsid w:val="006747CB"/>
    <w:rsid w:val="00675B06"/>
    <w:rsid w:val="00677677"/>
    <w:rsid w:val="0067774B"/>
    <w:rsid w:val="00677E44"/>
    <w:rsid w:val="0068144C"/>
    <w:rsid w:val="00683BC3"/>
    <w:rsid w:val="006840F8"/>
    <w:rsid w:val="00684326"/>
    <w:rsid w:val="0068459B"/>
    <w:rsid w:val="00684AA4"/>
    <w:rsid w:val="00684D21"/>
    <w:rsid w:val="00685036"/>
    <w:rsid w:val="00685BDA"/>
    <w:rsid w:val="00686AFE"/>
    <w:rsid w:val="00686BD5"/>
    <w:rsid w:val="00687B15"/>
    <w:rsid w:val="00693337"/>
    <w:rsid w:val="006958CC"/>
    <w:rsid w:val="0069597B"/>
    <w:rsid w:val="006970D2"/>
    <w:rsid w:val="0069756F"/>
    <w:rsid w:val="0069772D"/>
    <w:rsid w:val="00697D3B"/>
    <w:rsid w:val="006A1A1A"/>
    <w:rsid w:val="006A225A"/>
    <w:rsid w:val="006A325D"/>
    <w:rsid w:val="006A3EED"/>
    <w:rsid w:val="006A48C4"/>
    <w:rsid w:val="006A5A9B"/>
    <w:rsid w:val="006B01E9"/>
    <w:rsid w:val="006B0E0D"/>
    <w:rsid w:val="006B1763"/>
    <w:rsid w:val="006B1957"/>
    <w:rsid w:val="006B27B0"/>
    <w:rsid w:val="006B3763"/>
    <w:rsid w:val="006B7558"/>
    <w:rsid w:val="006C07B3"/>
    <w:rsid w:val="006C0F16"/>
    <w:rsid w:val="006C1134"/>
    <w:rsid w:val="006C1B04"/>
    <w:rsid w:val="006C2E59"/>
    <w:rsid w:val="006C314E"/>
    <w:rsid w:val="006C4382"/>
    <w:rsid w:val="006C4C33"/>
    <w:rsid w:val="006C5269"/>
    <w:rsid w:val="006C57CC"/>
    <w:rsid w:val="006C64CE"/>
    <w:rsid w:val="006C72C2"/>
    <w:rsid w:val="006C76BE"/>
    <w:rsid w:val="006C7933"/>
    <w:rsid w:val="006D0546"/>
    <w:rsid w:val="006D12BB"/>
    <w:rsid w:val="006D171C"/>
    <w:rsid w:val="006D386D"/>
    <w:rsid w:val="006D4238"/>
    <w:rsid w:val="006D640B"/>
    <w:rsid w:val="006D6C85"/>
    <w:rsid w:val="006D7885"/>
    <w:rsid w:val="006D7F53"/>
    <w:rsid w:val="006E0797"/>
    <w:rsid w:val="006E08EF"/>
    <w:rsid w:val="006E11F1"/>
    <w:rsid w:val="006E14D5"/>
    <w:rsid w:val="006E290D"/>
    <w:rsid w:val="006E2C6C"/>
    <w:rsid w:val="006E3704"/>
    <w:rsid w:val="006E4ACC"/>
    <w:rsid w:val="006E583C"/>
    <w:rsid w:val="006E7EDD"/>
    <w:rsid w:val="006F0325"/>
    <w:rsid w:val="006F03CF"/>
    <w:rsid w:val="006F04A3"/>
    <w:rsid w:val="006F0805"/>
    <w:rsid w:val="006F264D"/>
    <w:rsid w:val="006F311C"/>
    <w:rsid w:val="006F5A5E"/>
    <w:rsid w:val="006F5E6B"/>
    <w:rsid w:val="006F7CEB"/>
    <w:rsid w:val="00700858"/>
    <w:rsid w:val="00700E2A"/>
    <w:rsid w:val="00701C76"/>
    <w:rsid w:val="007028E0"/>
    <w:rsid w:val="00702CA6"/>
    <w:rsid w:val="00706BEE"/>
    <w:rsid w:val="007103C8"/>
    <w:rsid w:val="00710EE1"/>
    <w:rsid w:val="007110D9"/>
    <w:rsid w:val="007117FF"/>
    <w:rsid w:val="00711C01"/>
    <w:rsid w:val="007128BC"/>
    <w:rsid w:val="00713D78"/>
    <w:rsid w:val="00713E94"/>
    <w:rsid w:val="0071433E"/>
    <w:rsid w:val="00714AF4"/>
    <w:rsid w:val="00714CD0"/>
    <w:rsid w:val="00714D97"/>
    <w:rsid w:val="007155A9"/>
    <w:rsid w:val="00715AD8"/>
    <w:rsid w:val="00715B52"/>
    <w:rsid w:val="00717B6D"/>
    <w:rsid w:val="00717BED"/>
    <w:rsid w:val="00717EE4"/>
    <w:rsid w:val="00721D1F"/>
    <w:rsid w:val="00721F8B"/>
    <w:rsid w:val="0072292B"/>
    <w:rsid w:val="00722F9F"/>
    <w:rsid w:val="0072427C"/>
    <w:rsid w:val="00724A18"/>
    <w:rsid w:val="007256E1"/>
    <w:rsid w:val="00725B9B"/>
    <w:rsid w:val="00725C78"/>
    <w:rsid w:val="007304FA"/>
    <w:rsid w:val="00730BA0"/>
    <w:rsid w:val="00733600"/>
    <w:rsid w:val="0073388C"/>
    <w:rsid w:val="00734DAE"/>
    <w:rsid w:val="00735366"/>
    <w:rsid w:val="00735E88"/>
    <w:rsid w:val="00736151"/>
    <w:rsid w:val="007369AD"/>
    <w:rsid w:val="00737517"/>
    <w:rsid w:val="00740DEF"/>
    <w:rsid w:val="00741245"/>
    <w:rsid w:val="00741BE8"/>
    <w:rsid w:val="007425AF"/>
    <w:rsid w:val="0074265E"/>
    <w:rsid w:val="00742F95"/>
    <w:rsid w:val="0074388A"/>
    <w:rsid w:val="007467F1"/>
    <w:rsid w:val="00747ACA"/>
    <w:rsid w:val="00750CFA"/>
    <w:rsid w:val="00751A6A"/>
    <w:rsid w:val="00751D62"/>
    <w:rsid w:val="00752C8D"/>
    <w:rsid w:val="007533F6"/>
    <w:rsid w:val="007537F5"/>
    <w:rsid w:val="007542E9"/>
    <w:rsid w:val="00755D7C"/>
    <w:rsid w:val="007568FA"/>
    <w:rsid w:val="007569F5"/>
    <w:rsid w:val="007573A4"/>
    <w:rsid w:val="00760B1D"/>
    <w:rsid w:val="0076126F"/>
    <w:rsid w:val="00763BF3"/>
    <w:rsid w:val="00764482"/>
    <w:rsid w:val="00764BEF"/>
    <w:rsid w:val="00765BDC"/>
    <w:rsid w:val="00766DB0"/>
    <w:rsid w:val="0076700E"/>
    <w:rsid w:val="00767ED9"/>
    <w:rsid w:val="0077029A"/>
    <w:rsid w:val="007713D8"/>
    <w:rsid w:val="00771A1F"/>
    <w:rsid w:val="00772249"/>
    <w:rsid w:val="00772D4D"/>
    <w:rsid w:val="00773C1C"/>
    <w:rsid w:val="00773D6F"/>
    <w:rsid w:val="00773EEE"/>
    <w:rsid w:val="00774C1E"/>
    <w:rsid w:val="00774D97"/>
    <w:rsid w:val="007750CB"/>
    <w:rsid w:val="00775A5A"/>
    <w:rsid w:val="007765EE"/>
    <w:rsid w:val="00776AA0"/>
    <w:rsid w:val="00776DD7"/>
    <w:rsid w:val="007803B0"/>
    <w:rsid w:val="00780BF6"/>
    <w:rsid w:val="0078210E"/>
    <w:rsid w:val="00782FEA"/>
    <w:rsid w:val="0078499E"/>
    <w:rsid w:val="007872C9"/>
    <w:rsid w:val="007872DD"/>
    <w:rsid w:val="007875D1"/>
    <w:rsid w:val="00787DC0"/>
    <w:rsid w:val="00790791"/>
    <w:rsid w:val="00791086"/>
    <w:rsid w:val="007912E7"/>
    <w:rsid w:val="00793259"/>
    <w:rsid w:val="00794491"/>
    <w:rsid w:val="00796C9A"/>
    <w:rsid w:val="007A03ED"/>
    <w:rsid w:val="007A09FA"/>
    <w:rsid w:val="007A0D9D"/>
    <w:rsid w:val="007A28E4"/>
    <w:rsid w:val="007A526C"/>
    <w:rsid w:val="007A7E50"/>
    <w:rsid w:val="007B0976"/>
    <w:rsid w:val="007B0EDF"/>
    <w:rsid w:val="007B1E85"/>
    <w:rsid w:val="007B256B"/>
    <w:rsid w:val="007B2E3F"/>
    <w:rsid w:val="007B3681"/>
    <w:rsid w:val="007B589C"/>
    <w:rsid w:val="007B6FCA"/>
    <w:rsid w:val="007C15B4"/>
    <w:rsid w:val="007C2046"/>
    <w:rsid w:val="007C2A9B"/>
    <w:rsid w:val="007C2B01"/>
    <w:rsid w:val="007C3201"/>
    <w:rsid w:val="007C639C"/>
    <w:rsid w:val="007C6D93"/>
    <w:rsid w:val="007C6F69"/>
    <w:rsid w:val="007C7971"/>
    <w:rsid w:val="007C7CDA"/>
    <w:rsid w:val="007C7E6D"/>
    <w:rsid w:val="007D19CC"/>
    <w:rsid w:val="007D1A17"/>
    <w:rsid w:val="007D2BB1"/>
    <w:rsid w:val="007D3101"/>
    <w:rsid w:val="007D389B"/>
    <w:rsid w:val="007D3973"/>
    <w:rsid w:val="007D3FB9"/>
    <w:rsid w:val="007D47D5"/>
    <w:rsid w:val="007D4F36"/>
    <w:rsid w:val="007D5483"/>
    <w:rsid w:val="007D5700"/>
    <w:rsid w:val="007D6BC3"/>
    <w:rsid w:val="007D7A79"/>
    <w:rsid w:val="007E1CAB"/>
    <w:rsid w:val="007E244A"/>
    <w:rsid w:val="007E2D32"/>
    <w:rsid w:val="007E440C"/>
    <w:rsid w:val="007E44F9"/>
    <w:rsid w:val="007E4D9D"/>
    <w:rsid w:val="007E53E8"/>
    <w:rsid w:val="007E64F2"/>
    <w:rsid w:val="007E693D"/>
    <w:rsid w:val="007E7413"/>
    <w:rsid w:val="007E74BD"/>
    <w:rsid w:val="007E7E64"/>
    <w:rsid w:val="007E7F1D"/>
    <w:rsid w:val="007F1564"/>
    <w:rsid w:val="007F275B"/>
    <w:rsid w:val="007F3307"/>
    <w:rsid w:val="007F5A06"/>
    <w:rsid w:val="007F6388"/>
    <w:rsid w:val="007F6ED8"/>
    <w:rsid w:val="007F7D49"/>
    <w:rsid w:val="007F7F16"/>
    <w:rsid w:val="00800328"/>
    <w:rsid w:val="008016DF"/>
    <w:rsid w:val="00801728"/>
    <w:rsid w:val="00801D30"/>
    <w:rsid w:val="00802173"/>
    <w:rsid w:val="00802A1A"/>
    <w:rsid w:val="008040A7"/>
    <w:rsid w:val="0080545B"/>
    <w:rsid w:val="00806C3F"/>
    <w:rsid w:val="00807AE1"/>
    <w:rsid w:val="00807F24"/>
    <w:rsid w:val="00807F80"/>
    <w:rsid w:val="00810A72"/>
    <w:rsid w:val="0081277E"/>
    <w:rsid w:val="00814C28"/>
    <w:rsid w:val="00814DC7"/>
    <w:rsid w:val="00815004"/>
    <w:rsid w:val="00815F11"/>
    <w:rsid w:val="0082068C"/>
    <w:rsid w:val="008215A4"/>
    <w:rsid w:val="00821F7D"/>
    <w:rsid w:val="00823B38"/>
    <w:rsid w:val="00823F5D"/>
    <w:rsid w:val="00824E9C"/>
    <w:rsid w:val="00827150"/>
    <w:rsid w:val="00827A39"/>
    <w:rsid w:val="00830B94"/>
    <w:rsid w:val="008314FE"/>
    <w:rsid w:val="00833624"/>
    <w:rsid w:val="008339EC"/>
    <w:rsid w:val="008342B5"/>
    <w:rsid w:val="008344E6"/>
    <w:rsid w:val="00835E01"/>
    <w:rsid w:val="00836C7F"/>
    <w:rsid w:val="00836DE4"/>
    <w:rsid w:val="0083764F"/>
    <w:rsid w:val="008405F9"/>
    <w:rsid w:val="008416F0"/>
    <w:rsid w:val="0084197C"/>
    <w:rsid w:val="00842050"/>
    <w:rsid w:val="008423D8"/>
    <w:rsid w:val="00842B7B"/>
    <w:rsid w:val="00843215"/>
    <w:rsid w:val="00843BCD"/>
    <w:rsid w:val="00844AC7"/>
    <w:rsid w:val="008457E3"/>
    <w:rsid w:val="008468D2"/>
    <w:rsid w:val="00847EA7"/>
    <w:rsid w:val="00847F02"/>
    <w:rsid w:val="00851430"/>
    <w:rsid w:val="00852231"/>
    <w:rsid w:val="00852399"/>
    <w:rsid w:val="00852CD9"/>
    <w:rsid w:val="00852FA7"/>
    <w:rsid w:val="008532A9"/>
    <w:rsid w:val="0085379B"/>
    <w:rsid w:val="0085501D"/>
    <w:rsid w:val="0085583F"/>
    <w:rsid w:val="008571A6"/>
    <w:rsid w:val="0086180B"/>
    <w:rsid w:val="008635E9"/>
    <w:rsid w:val="00863B0D"/>
    <w:rsid w:val="008650CE"/>
    <w:rsid w:val="00865E40"/>
    <w:rsid w:val="008660EE"/>
    <w:rsid w:val="00866B41"/>
    <w:rsid w:val="008704DC"/>
    <w:rsid w:val="00872040"/>
    <w:rsid w:val="00872E5C"/>
    <w:rsid w:val="00873AEA"/>
    <w:rsid w:val="00873DA3"/>
    <w:rsid w:val="00873EF6"/>
    <w:rsid w:val="00874A56"/>
    <w:rsid w:val="00874DA6"/>
    <w:rsid w:val="00876684"/>
    <w:rsid w:val="00876B6E"/>
    <w:rsid w:val="00876D69"/>
    <w:rsid w:val="00880375"/>
    <w:rsid w:val="008809E1"/>
    <w:rsid w:val="00880D08"/>
    <w:rsid w:val="00880E63"/>
    <w:rsid w:val="008810E0"/>
    <w:rsid w:val="008822EC"/>
    <w:rsid w:val="008828B6"/>
    <w:rsid w:val="00884530"/>
    <w:rsid w:val="00884548"/>
    <w:rsid w:val="00885D99"/>
    <w:rsid w:val="00885EB2"/>
    <w:rsid w:val="00885F96"/>
    <w:rsid w:val="00890890"/>
    <w:rsid w:val="00890D0C"/>
    <w:rsid w:val="00890E91"/>
    <w:rsid w:val="008929B4"/>
    <w:rsid w:val="00892C60"/>
    <w:rsid w:val="008952FE"/>
    <w:rsid w:val="0089597C"/>
    <w:rsid w:val="00896510"/>
    <w:rsid w:val="008966A3"/>
    <w:rsid w:val="008975F7"/>
    <w:rsid w:val="008978CE"/>
    <w:rsid w:val="00897B65"/>
    <w:rsid w:val="00897EED"/>
    <w:rsid w:val="008A09D4"/>
    <w:rsid w:val="008A0B4F"/>
    <w:rsid w:val="008A0C65"/>
    <w:rsid w:val="008A174A"/>
    <w:rsid w:val="008A2901"/>
    <w:rsid w:val="008A2958"/>
    <w:rsid w:val="008A2D6D"/>
    <w:rsid w:val="008A2D7E"/>
    <w:rsid w:val="008A4676"/>
    <w:rsid w:val="008A4679"/>
    <w:rsid w:val="008A615A"/>
    <w:rsid w:val="008A6E25"/>
    <w:rsid w:val="008B1BAC"/>
    <w:rsid w:val="008B20EC"/>
    <w:rsid w:val="008B2AED"/>
    <w:rsid w:val="008B2F71"/>
    <w:rsid w:val="008B42CC"/>
    <w:rsid w:val="008B4FEF"/>
    <w:rsid w:val="008B5225"/>
    <w:rsid w:val="008B52E8"/>
    <w:rsid w:val="008B7BD1"/>
    <w:rsid w:val="008B7C95"/>
    <w:rsid w:val="008C0093"/>
    <w:rsid w:val="008C138B"/>
    <w:rsid w:val="008C16C4"/>
    <w:rsid w:val="008C185C"/>
    <w:rsid w:val="008C2EEA"/>
    <w:rsid w:val="008C4580"/>
    <w:rsid w:val="008C59A0"/>
    <w:rsid w:val="008C6BE4"/>
    <w:rsid w:val="008C756E"/>
    <w:rsid w:val="008C76F9"/>
    <w:rsid w:val="008D0BD4"/>
    <w:rsid w:val="008D1FF2"/>
    <w:rsid w:val="008D3035"/>
    <w:rsid w:val="008D38F5"/>
    <w:rsid w:val="008D51DD"/>
    <w:rsid w:val="008D595E"/>
    <w:rsid w:val="008D61C9"/>
    <w:rsid w:val="008D6B99"/>
    <w:rsid w:val="008D7217"/>
    <w:rsid w:val="008D7439"/>
    <w:rsid w:val="008D7C9B"/>
    <w:rsid w:val="008E05C0"/>
    <w:rsid w:val="008E16B2"/>
    <w:rsid w:val="008E1913"/>
    <w:rsid w:val="008E195E"/>
    <w:rsid w:val="008E263A"/>
    <w:rsid w:val="008E2C64"/>
    <w:rsid w:val="008E4065"/>
    <w:rsid w:val="008E481D"/>
    <w:rsid w:val="008E4ADC"/>
    <w:rsid w:val="008E65C4"/>
    <w:rsid w:val="008E735E"/>
    <w:rsid w:val="008E7C0D"/>
    <w:rsid w:val="008E7EEC"/>
    <w:rsid w:val="008F0709"/>
    <w:rsid w:val="008F088C"/>
    <w:rsid w:val="008F0B1B"/>
    <w:rsid w:val="008F1A0D"/>
    <w:rsid w:val="008F5296"/>
    <w:rsid w:val="008F52E1"/>
    <w:rsid w:val="00901037"/>
    <w:rsid w:val="0090128B"/>
    <w:rsid w:val="00902672"/>
    <w:rsid w:val="00903972"/>
    <w:rsid w:val="00903EBE"/>
    <w:rsid w:val="009051AC"/>
    <w:rsid w:val="00905578"/>
    <w:rsid w:val="00905820"/>
    <w:rsid w:val="00906948"/>
    <w:rsid w:val="00907E1C"/>
    <w:rsid w:val="00907F63"/>
    <w:rsid w:val="00910555"/>
    <w:rsid w:val="009106E9"/>
    <w:rsid w:val="009107AA"/>
    <w:rsid w:val="00911AB0"/>
    <w:rsid w:val="00911F7B"/>
    <w:rsid w:val="0091247B"/>
    <w:rsid w:val="00913711"/>
    <w:rsid w:val="0091377E"/>
    <w:rsid w:val="00913BCE"/>
    <w:rsid w:val="00914D8E"/>
    <w:rsid w:val="00916283"/>
    <w:rsid w:val="009162C1"/>
    <w:rsid w:val="0091688F"/>
    <w:rsid w:val="00917A84"/>
    <w:rsid w:val="0092165A"/>
    <w:rsid w:val="00921D39"/>
    <w:rsid w:val="009247FE"/>
    <w:rsid w:val="00924E4C"/>
    <w:rsid w:val="009259DF"/>
    <w:rsid w:val="00927227"/>
    <w:rsid w:val="00930049"/>
    <w:rsid w:val="0093033C"/>
    <w:rsid w:val="0093225C"/>
    <w:rsid w:val="009323FE"/>
    <w:rsid w:val="009348D2"/>
    <w:rsid w:val="00934ABB"/>
    <w:rsid w:val="00935067"/>
    <w:rsid w:val="00935740"/>
    <w:rsid w:val="009359A8"/>
    <w:rsid w:val="00937D0D"/>
    <w:rsid w:val="009400B7"/>
    <w:rsid w:val="00942515"/>
    <w:rsid w:val="0094303F"/>
    <w:rsid w:val="00943167"/>
    <w:rsid w:val="0094371B"/>
    <w:rsid w:val="00943BAE"/>
    <w:rsid w:val="00943D9F"/>
    <w:rsid w:val="00945D79"/>
    <w:rsid w:val="009461A6"/>
    <w:rsid w:val="00946459"/>
    <w:rsid w:val="0094647D"/>
    <w:rsid w:val="00947376"/>
    <w:rsid w:val="00950246"/>
    <w:rsid w:val="00951E87"/>
    <w:rsid w:val="00952421"/>
    <w:rsid w:val="00954185"/>
    <w:rsid w:val="0095455C"/>
    <w:rsid w:val="00960022"/>
    <w:rsid w:val="009601E4"/>
    <w:rsid w:val="00960433"/>
    <w:rsid w:val="00960467"/>
    <w:rsid w:val="0096127C"/>
    <w:rsid w:val="00962911"/>
    <w:rsid w:val="00962D5C"/>
    <w:rsid w:val="00963B4B"/>
    <w:rsid w:val="00966973"/>
    <w:rsid w:val="009701B6"/>
    <w:rsid w:val="00970D4B"/>
    <w:rsid w:val="009716C9"/>
    <w:rsid w:val="00971978"/>
    <w:rsid w:val="00971FDB"/>
    <w:rsid w:val="00972935"/>
    <w:rsid w:val="00974D7A"/>
    <w:rsid w:val="00974E5D"/>
    <w:rsid w:val="00976692"/>
    <w:rsid w:val="00976FF0"/>
    <w:rsid w:val="00977595"/>
    <w:rsid w:val="00980F62"/>
    <w:rsid w:val="0098122B"/>
    <w:rsid w:val="00982157"/>
    <w:rsid w:val="00984077"/>
    <w:rsid w:val="00985B79"/>
    <w:rsid w:val="00985FDC"/>
    <w:rsid w:val="009866D0"/>
    <w:rsid w:val="00986BF0"/>
    <w:rsid w:val="0099107A"/>
    <w:rsid w:val="00991AF3"/>
    <w:rsid w:val="009930BA"/>
    <w:rsid w:val="009935AA"/>
    <w:rsid w:val="00993A08"/>
    <w:rsid w:val="00993D11"/>
    <w:rsid w:val="00993DE6"/>
    <w:rsid w:val="00994B2B"/>
    <w:rsid w:val="00995176"/>
    <w:rsid w:val="00995CD1"/>
    <w:rsid w:val="00996945"/>
    <w:rsid w:val="009969B7"/>
    <w:rsid w:val="00996F47"/>
    <w:rsid w:val="00996FB6"/>
    <w:rsid w:val="009A061F"/>
    <w:rsid w:val="009A2F07"/>
    <w:rsid w:val="009A3A38"/>
    <w:rsid w:val="009A41AF"/>
    <w:rsid w:val="009A461F"/>
    <w:rsid w:val="009A5B08"/>
    <w:rsid w:val="009A5CD3"/>
    <w:rsid w:val="009A6478"/>
    <w:rsid w:val="009A7A15"/>
    <w:rsid w:val="009B07C1"/>
    <w:rsid w:val="009B3430"/>
    <w:rsid w:val="009B39D9"/>
    <w:rsid w:val="009B43FD"/>
    <w:rsid w:val="009B4D53"/>
    <w:rsid w:val="009B5724"/>
    <w:rsid w:val="009B5FC0"/>
    <w:rsid w:val="009B78C4"/>
    <w:rsid w:val="009C093E"/>
    <w:rsid w:val="009C16E2"/>
    <w:rsid w:val="009C24B6"/>
    <w:rsid w:val="009C351F"/>
    <w:rsid w:val="009C35B0"/>
    <w:rsid w:val="009C416C"/>
    <w:rsid w:val="009C45E9"/>
    <w:rsid w:val="009C4C57"/>
    <w:rsid w:val="009C4D95"/>
    <w:rsid w:val="009C5399"/>
    <w:rsid w:val="009C6879"/>
    <w:rsid w:val="009C7905"/>
    <w:rsid w:val="009C7E05"/>
    <w:rsid w:val="009D1172"/>
    <w:rsid w:val="009D2EE1"/>
    <w:rsid w:val="009D2F5D"/>
    <w:rsid w:val="009D37E6"/>
    <w:rsid w:val="009D3EDA"/>
    <w:rsid w:val="009D420E"/>
    <w:rsid w:val="009D6277"/>
    <w:rsid w:val="009D6BB4"/>
    <w:rsid w:val="009D6BC3"/>
    <w:rsid w:val="009D6E25"/>
    <w:rsid w:val="009D73C9"/>
    <w:rsid w:val="009E2872"/>
    <w:rsid w:val="009E4FB2"/>
    <w:rsid w:val="009E560F"/>
    <w:rsid w:val="009E7931"/>
    <w:rsid w:val="009F0043"/>
    <w:rsid w:val="009F0F87"/>
    <w:rsid w:val="009F1C49"/>
    <w:rsid w:val="009F20B4"/>
    <w:rsid w:val="009F2605"/>
    <w:rsid w:val="009F3DB6"/>
    <w:rsid w:val="009F44C1"/>
    <w:rsid w:val="009F4784"/>
    <w:rsid w:val="009F6191"/>
    <w:rsid w:val="009F6E77"/>
    <w:rsid w:val="009F75FA"/>
    <w:rsid w:val="00A008FE"/>
    <w:rsid w:val="00A00E24"/>
    <w:rsid w:val="00A01702"/>
    <w:rsid w:val="00A019FB"/>
    <w:rsid w:val="00A03399"/>
    <w:rsid w:val="00A04498"/>
    <w:rsid w:val="00A04F95"/>
    <w:rsid w:val="00A05875"/>
    <w:rsid w:val="00A06198"/>
    <w:rsid w:val="00A066FC"/>
    <w:rsid w:val="00A07483"/>
    <w:rsid w:val="00A10955"/>
    <w:rsid w:val="00A11AB6"/>
    <w:rsid w:val="00A14D38"/>
    <w:rsid w:val="00A14DF2"/>
    <w:rsid w:val="00A163E2"/>
    <w:rsid w:val="00A16496"/>
    <w:rsid w:val="00A2068F"/>
    <w:rsid w:val="00A2086C"/>
    <w:rsid w:val="00A210EB"/>
    <w:rsid w:val="00A214C4"/>
    <w:rsid w:val="00A23935"/>
    <w:rsid w:val="00A23936"/>
    <w:rsid w:val="00A23C7C"/>
    <w:rsid w:val="00A2576C"/>
    <w:rsid w:val="00A25A04"/>
    <w:rsid w:val="00A26EBD"/>
    <w:rsid w:val="00A26F67"/>
    <w:rsid w:val="00A27A95"/>
    <w:rsid w:val="00A27FF5"/>
    <w:rsid w:val="00A306FF"/>
    <w:rsid w:val="00A30778"/>
    <w:rsid w:val="00A307DD"/>
    <w:rsid w:val="00A31085"/>
    <w:rsid w:val="00A32080"/>
    <w:rsid w:val="00A3269F"/>
    <w:rsid w:val="00A32B9B"/>
    <w:rsid w:val="00A33541"/>
    <w:rsid w:val="00A34239"/>
    <w:rsid w:val="00A3436B"/>
    <w:rsid w:val="00A34A7A"/>
    <w:rsid w:val="00A34CE1"/>
    <w:rsid w:val="00A40AD6"/>
    <w:rsid w:val="00A40FC8"/>
    <w:rsid w:val="00A410B1"/>
    <w:rsid w:val="00A41746"/>
    <w:rsid w:val="00A41A37"/>
    <w:rsid w:val="00A41C04"/>
    <w:rsid w:val="00A420E4"/>
    <w:rsid w:val="00A427CB"/>
    <w:rsid w:val="00A446F1"/>
    <w:rsid w:val="00A44FD3"/>
    <w:rsid w:val="00A4545C"/>
    <w:rsid w:val="00A4589E"/>
    <w:rsid w:val="00A45C4B"/>
    <w:rsid w:val="00A4712D"/>
    <w:rsid w:val="00A474D7"/>
    <w:rsid w:val="00A47E06"/>
    <w:rsid w:val="00A47EFA"/>
    <w:rsid w:val="00A507D2"/>
    <w:rsid w:val="00A51582"/>
    <w:rsid w:val="00A51AFF"/>
    <w:rsid w:val="00A51C64"/>
    <w:rsid w:val="00A527B9"/>
    <w:rsid w:val="00A52B07"/>
    <w:rsid w:val="00A537C7"/>
    <w:rsid w:val="00A5389E"/>
    <w:rsid w:val="00A554C2"/>
    <w:rsid w:val="00A55B1D"/>
    <w:rsid w:val="00A55E59"/>
    <w:rsid w:val="00A56C21"/>
    <w:rsid w:val="00A579CD"/>
    <w:rsid w:val="00A614F1"/>
    <w:rsid w:val="00A63BB8"/>
    <w:rsid w:val="00A64159"/>
    <w:rsid w:val="00A647A6"/>
    <w:rsid w:val="00A64E24"/>
    <w:rsid w:val="00A661EB"/>
    <w:rsid w:val="00A66951"/>
    <w:rsid w:val="00A700E2"/>
    <w:rsid w:val="00A708B8"/>
    <w:rsid w:val="00A7192F"/>
    <w:rsid w:val="00A71E58"/>
    <w:rsid w:val="00A72366"/>
    <w:rsid w:val="00A72E2A"/>
    <w:rsid w:val="00A73D93"/>
    <w:rsid w:val="00A73DA8"/>
    <w:rsid w:val="00A74024"/>
    <w:rsid w:val="00A80C02"/>
    <w:rsid w:val="00A81B2F"/>
    <w:rsid w:val="00A81C9C"/>
    <w:rsid w:val="00A83322"/>
    <w:rsid w:val="00A83564"/>
    <w:rsid w:val="00A835C3"/>
    <w:rsid w:val="00A844CC"/>
    <w:rsid w:val="00A85B9C"/>
    <w:rsid w:val="00A86196"/>
    <w:rsid w:val="00A86F74"/>
    <w:rsid w:val="00A91382"/>
    <w:rsid w:val="00A925F3"/>
    <w:rsid w:val="00A92C88"/>
    <w:rsid w:val="00A93903"/>
    <w:rsid w:val="00A94121"/>
    <w:rsid w:val="00A9507F"/>
    <w:rsid w:val="00AA0B1B"/>
    <w:rsid w:val="00AA0CFA"/>
    <w:rsid w:val="00AA1E0C"/>
    <w:rsid w:val="00AA2AD4"/>
    <w:rsid w:val="00AA314F"/>
    <w:rsid w:val="00AA39D4"/>
    <w:rsid w:val="00AA6267"/>
    <w:rsid w:val="00AA71B6"/>
    <w:rsid w:val="00AA7546"/>
    <w:rsid w:val="00AA79E0"/>
    <w:rsid w:val="00AA7A07"/>
    <w:rsid w:val="00AB1470"/>
    <w:rsid w:val="00AB1562"/>
    <w:rsid w:val="00AB191B"/>
    <w:rsid w:val="00AB38A2"/>
    <w:rsid w:val="00AB5ABC"/>
    <w:rsid w:val="00AB6561"/>
    <w:rsid w:val="00AB76E0"/>
    <w:rsid w:val="00AC0FC1"/>
    <w:rsid w:val="00AC121C"/>
    <w:rsid w:val="00AC16C4"/>
    <w:rsid w:val="00AC19E2"/>
    <w:rsid w:val="00AC1A96"/>
    <w:rsid w:val="00AC2646"/>
    <w:rsid w:val="00AC2D83"/>
    <w:rsid w:val="00AC3B4B"/>
    <w:rsid w:val="00AC43C4"/>
    <w:rsid w:val="00AC4401"/>
    <w:rsid w:val="00AC5033"/>
    <w:rsid w:val="00AC578F"/>
    <w:rsid w:val="00AC5F7B"/>
    <w:rsid w:val="00AC6097"/>
    <w:rsid w:val="00AC6BF2"/>
    <w:rsid w:val="00AD075A"/>
    <w:rsid w:val="00AD0C1E"/>
    <w:rsid w:val="00AD0E54"/>
    <w:rsid w:val="00AD1119"/>
    <w:rsid w:val="00AD20AB"/>
    <w:rsid w:val="00AD296C"/>
    <w:rsid w:val="00AD2C94"/>
    <w:rsid w:val="00AD3515"/>
    <w:rsid w:val="00AD38BC"/>
    <w:rsid w:val="00AD50F8"/>
    <w:rsid w:val="00AD5AB1"/>
    <w:rsid w:val="00AD5E0D"/>
    <w:rsid w:val="00AD600D"/>
    <w:rsid w:val="00AD6911"/>
    <w:rsid w:val="00AD6F98"/>
    <w:rsid w:val="00AE1279"/>
    <w:rsid w:val="00AE199E"/>
    <w:rsid w:val="00AE1B0C"/>
    <w:rsid w:val="00AE1B5F"/>
    <w:rsid w:val="00AE227C"/>
    <w:rsid w:val="00AE587D"/>
    <w:rsid w:val="00AE59DE"/>
    <w:rsid w:val="00AE5F7C"/>
    <w:rsid w:val="00AE7D60"/>
    <w:rsid w:val="00AE7EEF"/>
    <w:rsid w:val="00AE7EF9"/>
    <w:rsid w:val="00AF034C"/>
    <w:rsid w:val="00AF0AA7"/>
    <w:rsid w:val="00AF0BA3"/>
    <w:rsid w:val="00AF0BDF"/>
    <w:rsid w:val="00AF0D13"/>
    <w:rsid w:val="00AF1BD9"/>
    <w:rsid w:val="00AF34EF"/>
    <w:rsid w:val="00AF362B"/>
    <w:rsid w:val="00AF3FCE"/>
    <w:rsid w:val="00AF7A2E"/>
    <w:rsid w:val="00B00007"/>
    <w:rsid w:val="00B00353"/>
    <w:rsid w:val="00B01799"/>
    <w:rsid w:val="00B01C81"/>
    <w:rsid w:val="00B02562"/>
    <w:rsid w:val="00B0285F"/>
    <w:rsid w:val="00B02E6E"/>
    <w:rsid w:val="00B04B5D"/>
    <w:rsid w:val="00B053BC"/>
    <w:rsid w:val="00B05CEC"/>
    <w:rsid w:val="00B05F9F"/>
    <w:rsid w:val="00B10E3C"/>
    <w:rsid w:val="00B121F6"/>
    <w:rsid w:val="00B12443"/>
    <w:rsid w:val="00B1254C"/>
    <w:rsid w:val="00B1283A"/>
    <w:rsid w:val="00B13110"/>
    <w:rsid w:val="00B134C0"/>
    <w:rsid w:val="00B1350A"/>
    <w:rsid w:val="00B14002"/>
    <w:rsid w:val="00B142FB"/>
    <w:rsid w:val="00B1484D"/>
    <w:rsid w:val="00B14924"/>
    <w:rsid w:val="00B14E4C"/>
    <w:rsid w:val="00B15396"/>
    <w:rsid w:val="00B1544E"/>
    <w:rsid w:val="00B155E0"/>
    <w:rsid w:val="00B15723"/>
    <w:rsid w:val="00B16686"/>
    <w:rsid w:val="00B17152"/>
    <w:rsid w:val="00B20C92"/>
    <w:rsid w:val="00B218EA"/>
    <w:rsid w:val="00B23439"/>
    <w:rsid w:val="00B23E46"/>
    <w:rsid w:val="00B23FF3"/>
    <w:rsid w:val="00B24037"/>
    <w:rsid w:val="00B24C58"/>
    <w:rsid w:val="00B2532F"/>
    <w:rsid w:val="00B25E27"/>
    <w:rsid w:val="00B26250"/>
    <w:rsid w:val="00B26841"/>
    <w:rsid w:val="00B26ECD"/>
    <w:rsid w:val="00B270BE"/>
    <w:rsid w:val="00B277A7"/>
    <w:rsid w:val="00B27BA1"/>
    <w:rsid w:val="00B3262F"/>
    <w:rsid w:val="00B32B0D"/>
    <w:rsid w:val="00B32F03"/>
    <w:rsid w:val="00B33B40"/>
    <w:rsid w:val="00B359E3"/>
    <w:rsid w:val="00B35D74"/>
    <w:rsid w:val="00B35FBB"/>
    <w:rsid w:val="00B361D1"/>
    <w:rsid w:val="00B3738D"/>
    <w:rsid w:val="00B37ABB"/>
    <w:rsid w:val="00B40350"/>
    <w:rsid w:val="00B40F64"/>
    <w:rsid w:val="00B425CF"/>
    <w:rsid w:val="00B43CD2"/>
    <w:rsid w:val="00B45857"/>
    <w:rsid w:val="00B45EC7"/>
    <w:rsid w:val="00B4633D"/>
    <w:rsid w:val="00B4672D"/>
    <w:rsid w:val="00B468A2"/>
    <w:rsid w:val="00B46C22"/>
    <w:rsid w:val="00B4791D"/>
    <w:rsid w:val="00B52600"/>
    <w:rsid w:val="00B53182"/>
    <w:rsid w:val="00B55532"/>
    <w:rsid w:val="00B56723"/>
    <w:rsid w:val="00B571AD"/>
    <w:rsid w:val="00B5775D"/>
    <w:rsid w:val="00B60179"/>
    <w:rsid w:val="00B604DE"/>
    <w:rsid w:val="00B62C23"/>
    <w:rsid w:val="00B64CEC"/>
    <w:rsid w:val="00B65EA6"/>
    <w:rsid w:val="00B6608C"/>
    <w:rsid w:val="00B66549"/>
    <w:rsid w:val="00B667F5"/>
    <w:rsid w:val="00B66A92"/>
    <w:rsid w:val="00B70423"/>
    <w:rsid w:val="00B704FD"/>
    <w:rsid w:val="00B7344C"/>
    <w:rsid w:val="00B73C42"/>
    <w:rsid w:val="00B73EFE"/>
    <w:rsid w:val="00B741EC"/>
    <w:rsid w:val="00B75A5E"/>
    <w:rsid w:val="00B77968"/>
    <w:rsid w:val="00B80D80"/>
    <w:rsid w:val="00B80DB7"/>
    <w:rsid w:val="00B8158F"/>
    <w:rsid w:val="00B81F00"/>
    <w:rsid w:val="00B82427"/>
    <w:rsid w:val="00B82688"/>
    <w:rsid w:val="00B82F9C"/>
    <w:rsid w:val="00B83901"/>
    <w:rsid w:val="00B83B6F"/>
    <w:rsid w:val="00B84879"/>
    <w:rsid w:val="00B84A5E"/>
    <w:rsid w:val="00B8544C"/>
    <w:rsid w:val="00B86EF9"/>
    <w:rsid w:val="00B87453"/>
    <w:rsid w:val="00B90723"/>
    <w:rsid w:val="00B90DEB"/>
    <w:rsid w:val="00B914FB"/>
    <w:rsid w:val="00B925D0"/>
    <w:rsid w:val="00B94DB5"/>
    <w:rsid w:val="00B957CD"/>
    <w:rsid w:val="00B95D9D"/>
    <w:rsid w:val="00B9682E"/>
    <w:rsid w:val="00B96DAD"/>
    <w:rsid w:val="00BA1F12"/>
    <w:rsid w:val="00BA2B9B"/>
    <w:rsid w:val="00BA37AD"/>
    <w:rsid w:val="00BA3D67"/>
    <w:rsid w:val="00BA3D77"/>
    <w:rsid w:val="00BA4C27"/>
    <w:rsid w:val="00BA51F3"/>
    <w:rsid w:val="00BA51FA"/>
    <w:rsid w:val="00BA57E0"/>
    <w:rsid w:val="00BA5C2B"/>
    <w:rsid w:val="00BA64BC"/>
    <w:rsid w:val="00BA7A20"/>
    <w:rsid w:val="00BA7FCB"/>
    <w:rsid w:val="00BB20EA"/>
    <w:rsid w:val="00BB25AE"/>
    <w:rsid w:val="00BB42AC"/>
    <w:rsid w:val="00BB4F9E"/>
    <w:rsid w:val="00BB5953"/>
    <w:rsid w:val="00BB6317"/>
    <w:rsid w:val="00BB719D"/>
    <w:rsid w:val="00BB789B"/>
    <w:rsid w:val="00BC0964"/>
    <w:rsid w:val="00BC150D"/>
    <w:rsid w:val="00BC159D"/>
    <w:rsid w:val="00BC228E"/>
    <w:rsid w:val="00BC23A9"/>
    <w:rsid w:val="00BC5207"/>
    <w:rsid w:val="00BC7E8B"/>
    <w:rsid w:val="00BD0EC6"/>
    <w:rsid w:val="00BD1389"/>
    <w:rsid w:val="00BD191C"/>
    <w:rsid w:val="00BD3EE4"/>
    <w:rsid w:val="00BD3F57"/>
    <w:rsid w:val="00BD582D"/>
    <w:rsid w:val="00BD5DAA"/>
    <w:rsid w:val="00BD69AA"/>
    <w:rsid w:val="00BD6ACF"/>
    <w:rsid w:val="00BE03C0"/>
    <w:rsid w:val="00BE07E4"/>
    <w:rsid w:val="00BE0AD7"/>
    <w:rsid w:val="00BE0C4B"/>
    <w:rsid w:val="00BE124B"/>
    <w:rsid w:val="00BE16E7"/>
    <w:rsid w:val="00BE1BA7"/>
    <w:rsid w:val="00BE238C"/>
    <w:rsid w:val="00BE2BBE"/>
    <w:rsid w:val="00BE3354"/>
    <w:rsid w:val="00BE369D"/>
    <w:rsid w:val="00BE3D26"/>
    <w:rsid w:val="00BE40C3"/>
    <w:rsid w:val="00BE5795"/>
    <w:rsid w:val="00BE5892"/>
    <w:rsid w:val="00BE5B8C"/>
    <w:rsid w:val="00BE5FC4"/>
    <w:rsid w:val="00BF07CF"/>
    <w:rsid w:val="00BF1FC6"/>
    <w:rsid w:val="00BF5084"/>
    <w:rsid w:val="00BF50E7"/>
    <w:rsid w:val="00BF60FA"/>
    <w:rsid w:val="00BF658C"/>
    <w:rsid w:val="00BF740B"/>
    <w:rsid w:val="00BF7A90"/>
    <w:rsid w:val="00BF7BAA"/>
    <w:rsid w:val="00C029FB"/>
    <w:rsid w:val="00C04455"/>
    <w:rsid w:val="00C04461"/>
    <w:rsid w:val="00C04B09"/>
    <w:rsid w:val="00C069BD"/>
    <w:rsid w:val="00C10662"/>
    <w:rsid w:val="00C10B8D"/>
    <w:rsid w:val="00C119A8"/>
    <w:rsid w:val="00C11D92"/>
    <w:rsid w:val="00C14988"/>
    <w:rsid w:val="00C20022"/>
    <w:rsid w:val="00C209AA"/>
    <w:rsid w:val="00C21095"/>
    <w:rsid w:val="00C21B10"/>
    <w:rsid w:val="00C22135"/>
    <w:rsid w:val="00C2241E"/>
    <w:rsid w:val="00C22442"/>
    <w:rsid w:val="00C2345A"/>
    <w:rsid w:val="00C242C8"/>
    <w:rsid w:val="00C243BD"/>
    <w:rsid w:val="00C26915"/>
    <w:rsid w:val="00C26E46"/>
    <w:rsid w:val="00C26FBB"/>
    <w:rsid w:val="00C277A3"/>
    <w:rsid w:val="00C27A8A"/>
    <w:rsid w:val="00C30300"/>
    <w:rsid w:val="00C3101F"/>
    <w:rsid w:val="00C3472B"/>
    <w:rsid w:val="00C40274"/>
    <w:rsid w:val="00C41299"/>
    <w:rsid w:val="00C412E8"/>
    <w:rsid w:val="00C42281"/>
    <w:rsid w:val="00C42404"/>
    <w:rsid w:val="00C43111"/>
    <w:rsid w:val="00C4462D"/>
    <w:rsid w:val="00C44685"/>
    <w:rsid w:val="00C44BAA"/>
    <w:rsid w:val="00C465B2"/>
    <w:rsid w:val="00C473B0"/>
    <w:rsid w:val="00C5042E"/>
    <w:rsid w:val="00C5137B"/>
    <w:rsid w:val="00C52BB1"/>
    <w:rsid w:val="00C53FD1"/>
    <w:rsid w:val="00C55308"/>
    <w:rsid w:val="00C5575E"/>
    <w:rsid w:val="00C55B04"/>
    <w:rsid w:val="00C601E5"/>
    <w:rsid w:val="00C60B2B"/>
    <w:rsid w:val="00C61973"/>
    <w:rsid w:val="00C63162"/>
    <w:rsid w:val="00C63B8F"/>
    <w:rsid w:val="00C64CA8"/>
    <w:rsid w:val="00C663CD"/>
    <w:rsid w:val="00C66B4A"/>
    <w:rsid w:val="00C67B1E"/>
    <w:rsid w:val="00C70EF7"/>
    <w:rsid w:val="00C70F46"/>
    <w:rsid w:val="00C72302"/>
    <w:rsid w:val="00C72F7C"/>
    <w:rsid w:val="00C73090"/>
    <w:rsid w:val="00C74B51"/>
    <w:rsid w:val="00C762F3"/>
    <w:rsid w:val="00C7707C"/>
    <w:rsid w:val="00C77144"/>
    <w:rsid w:val="00C7761F"/>
    <w:rsid w:val="00C77C92"/>
    <w:rsid w:val="00C8012F"/>
    <w:rsid w:val="00C8069E"/>
    <w:rsid w:val="00C81BA0"/>
    <w:rsid w:val="00C81CEA"/>
    <w:rsid w:val="00C81FC2"/>
    <w:rsid w:val="00C82222"/>
    <w:rsid w:val="00C827D7"/>
    <w:rsid w:val="00C83477"/>
    <w:rsid w:val="00C8540C"/>
    <w:rsid w:val="00C85BD9"/>
    <w:rsid w:val="00C85D63"/>
    <w:rsid w:val="00C86EE7"/>
    <w:rsid w:val="00C87283"/>
    <w:rsid w:val="00C91C48"/>
    <w:rsid w:val="00C92AF5"/>
    <w:rsid w:val="00C94DD7"/>
    <w:rsid w:val="00C95255"/>
    <w:rsid w:val="00C95524"/>
    <w:rsid w:val="00C9658D"/>
    <w:rsid w:val="00CA02C4"/>
    <w:rsid w:val="00CA094E"/>
    <w:rsid w:val="00CA09FA"/>
    <w:rsid w:val="00CA2905"/>
    <w:rsid w:val="00CA341A"/>
    <w:rsid w:val="00CA3A77"/>
    <w:rsid w:val="00CA4886"/>
    <w:rsid w:val="00CA5770"/>
    <w:rsid w:val="00CA59C8"/>
    <w:rsid w:val="00CA5D02"/>
    <w:rsid w:val="00CA6813"/>
    <w:rsid w:val="00CA7A29"/>
    <w:rsid w:val="00CB0843"/>
    <w:rsid w:val="00CB17A3"/>
    <w:rsid w:val="00CB1E86"/>
    <w:rsid w:val="00CB25D5"/>
    <w:rsid w:val="00CB29AA"/>
    <w:rsid w:val="00CB2DDF"/>
    <w:rsid w:val="00CB323B"/>
    <w:rsid w:val="00CB3BAE"/>
    <w:rsid w:val="00CB6750"/>
    <w:rsid w:val="00CB6B85"/>
    <w:rsid w:val="00CB71FB"/>
    <w:rsid w:val="00CC01BD"/>
    <w:rsid w:val="00CC128A"/>
    <w:rsid w:val="00CC2FCD"/>
    <w:rsid w:val="00CC4317"/>
    <w:rsid w:val="00CC4750"/>
    <w:rsid w:val="00CC624B"/>
    <w:rsid w:val="00CC69A0"/>
    <w:rsid w:val="00CC6A14"/>
    <w:rsid w:val="00CC6A96"/>
    <w:rsid w:val="00CC71AA"/>
    <w:rsid w:val="00CC7B36"/>
    <w:rsid w:val="00CD0239"/>
    <w:rsid w:val="00CD07B3"/>
    <w:rsid w:val="00CD0BA7"/>
    <w:rsid w:val="00CD1FBC"/>
    <w:rsid w:val="00CD224C"/>
    <w:rsid w:val="00CD235F"/>
    <w:rsid w:val="00CD4227"/>
    <w:rsid w:val="00CD554A"/>
    <w:rsid w:val="00CD5EEF"/>
    <w:rsid w:val="00CD70D8"/>
    <w:rsid w:val="00CD70E1"/>
    <w:rsid w:val="00CE07E2"/>
    <w:rsid w:val="00CE0C32"/>
    <w:rsid w:val="00CE3AAD"/>
    <w:rsid w:val="00CE3F95"/>
    <w:rsid w:val="00CE70A0"/>
    <w:rsid w:val="00CF1E92"/>
    <w:rsid w:val="00CF2218"/>
    <w:rsid w:val="00CF2FF0"/>
    <w:rsid w:val="00CF32EF"/>
    <w:rsid w:val="00CF394A"/>
    <w:rsid w:val="00CF4517"/>
    <w:rsid w:val="00CF587B"/>
    <w:rsid w:val="00CF5AFD"/>
    <w:rsid w:val="00CF6409"/>
    <w:rsid w:val="00CF6A02"/>
    <w:rsid w:val="00CF7C65"/>
    <w:rsid w:val="00D0070B"/>
    <w:rsid w:val="00D00887"/>
    <w:rsid w:val="00D01442"/>
    <w:rsid w:val="00D01514"/>
    <w:rsid w:val="00D04814"/>
    <w:rsid w:val="00D04B62"/>
    <w:rsid w:val="00D05942"/>
    <w:rsid w:val="00D05C35"/>
    <w:rsid w:val="00D068B5"/>
    <w:rsid w:val="00D07F50"/>
    <w:rsid w:val="00D10372"/>
    <w:rsid w:val="00D114AA"/>
    <w:rsid w:val="00D11727"/>
    <w:rsid w:val="00D11F24"/>
    <w:rsid w:val="00D13041"/>
    <w:rsid w:val="00D13B05"/>
    <w:rsid w:val="00D14C8B"/>
    <w:rsid w:val="00D15865"/>
    <w:rsid w:val="00D15A2A"/>
    <w:rsid w:val="00D167EE"/>
    <w:rsid w:val="00D177A5"/>
    <w:rsid w:val="00D17BD3"/>
    <w:rsid w:val="00D20AFB"/>
    <w:rsid w:val="00D216F6"/>
    <w:rsid w:val="00D21AAD"/>
    <w:rsid w:val="00D23132"/>
    <w:rsid w:val="00D23E67"/>
    <w:rsid w:val="00D24E36"/>
    <w:rsid w:val="00D260D0"/>
    <w:rsid w:val="00D27661"/>
    <w:rsid w:val="00D27D88"/>
    <w:rsid w:val="00D301BF"/>
    <w:rsid w:val="00D3130A"/>
    <w:rsid w:val="00D353F7"/>
    <w:rsid w:val="00D361D9"/>
    <w:rsid w:val="00D369E1"/>
    <w:rsid w:val="00D37DE5"/>
    <w:rsid w:val="00D410B3"/>
    <w:rsid w:val="00D412CE"/>
    <w:rsid w:val="00D4140D"/>
    <w:rsid w:val="00D41BE6"/>
    <w:rsid w:val="00D429C6"/>
    <w:rsid w:val="00D4450B"/>
    <w:rsid w:val="00D45163"/>
    <w:rsid w:val="00D4716F"/>
    <w:rsid w:val="00D472D9"/>
    <w:rsid w:val="00D50207"/>
    <w:rsid w:val="00D51CB5"/>
    <w:rsid w:val="00D51E53"/>
    <w:rsid w:val="00D55439"/>
    <w:rsid w:val="00D559B9"/>
    <w:rsid w:val="00D5723B"/>
    <w:rsid w:val="00D60231"/>
    <w:rsid w:val="00D60F7A"/>
    <w:rsid w:val="00D6162C"/>
    <w:rsid w:val="00D61FCD"/>
    <w:rsid w:val="00D6320D"/>
    <w:rsid w:val="00D6366D"/>
    <w:rsid w:val="00D63B2D"/>
    <w:rsid w:val="00D66E6B"/>
    <w:rsid w:val="00D66EC4"/>
    <w:rsid w:val="00D672EF"/>
    <w:rsid w:val="00D70D5A"/>
    <w:rsid w:val="00D713CD"/>
    <w:rsid w:val="00D71854"/>
    <w:rsid w:val="00D72594"/>
    <w:rsid w:val="00D743A5"/>
    <w:rsid w:val="00D74E68"/>
    <w:rsid w:val="00D75094"/>
    <w:rsid w:val="00D76766"/>
    <w:rsid w:val="00D76B06"/>
    <w:rsid w:val="00D7761D"/>
    <w:rsid w:val="00D8045E"/>
    <w:rsid w:val="00D80D5E"/>
    <w:rsid w:val="00D8162E"/>
    <w:rsid w:val="00D81B9C"/>
    <w:rsid w:val="00D82DA5"/>
    <w:rsid w:val="00D834A8"/>
    <w:rsid w:val="00D8492D"/>
    <w:rsid w:val="00D85B06"/>
    <w:rsid w:val="00D85CB8"/>
    <w:rsid w:val="00D865C7"/>
    <w:rsid w:val="00D86881"/>
    <w:rsid w:val="00D86A95"/>
    <w:rsid w:val="00D86E32"/>
    <w:rsid w:val="00D87448"/>
    <w:rsid w:val="00D87EED"/>
    <w:rsid w:val="00D902AF"/>
    <w:rsid w:val="00D9074F"/>
    <w:rsid w:val="00D92E52"/>
    <w:rsid w:val="00D92F80"/>
    <w:rsid w:val="00D93A61"/>
    <w:rsid w:val="00D942D4"/>
    <w:rsid w:val="00D947AC"/>
    <w:rsid w:val="00D958E3"/>
    <w:rsid w:val="00DA0261"/>
    <w:rsid w:val="00DA0AF4"/>
    <w:rsid w:val="00DA0C83"/>
    <w:rsid w:val="00DA10F6"/>
    <w:rsid w:val="00DA116B"/>
    <w:rsid w:val="00DA142B"/>
    <w:rsid w:val="00DA3519"/>
    <w:rsid w:val="00DA4681"/>
    <w:rsid w:val="00DA612A"/>
    <w:rsid w:val="00DA73EF"/>
    <w:rsid w:val="00DA7FBA"/>
    <w:rsid w:val="00DA7FC2"/>
    <w:rsid w:val="00DB0C17"/>
    <w:rsid w:val="00DB6217"/>
    <w:rsid w:val="00DC0038"/>
    <w:rsid w:val="00DC052A"/>
    <w:rsid w:val="00DC1694"/>
    <w:rsid w:val="00DC1777"/>
    <w:rsid w:val="00DC2241"/>
    <w:rsid w:val="00DC33C7"/>
    <w:rsid w:val="00DC4514"/>
    <w:rsid w:val="00DC5514"/>
    <w:rsid w:val="00DC57A5"/>
    <w:rsid w:val="00DC5CEC"/>
    <w:rsid w:val="00DC5D61"/>
    <w:rsid w:val="00DC5DB3"/>
    <w:rsid w:val="00DC7433"/>
    <w:rsid w:val="00DD24DA"/>
    <w:rsid w:val="00DD26D9"/>
    <w:rsid w:val="00DD3C31"/>
    <w:rsid w:val="00DD4E9F"/>
    <w:rsid w:val="00DD506C"/>
    <w:rsid w:val="00DD5835"/>
    <w:rsid w:val="00DD724A"/>
    <w:rsid w:val="00DD744E"/>
    <w:rsid w:val="00DD749D"/>
    <w:rsid w:val="00DE1DB4"/>
    <w:rsid w:val="00DE2222"/>
    <w:rsid w:val="00DE2348"/>
    <w:rsid w:val="00DE28DE"/>
    <w:rsid w:val="00DE2F15"/>
    <w:rsid w:val="00DE3B56"/>
    <w:rsid w:val="00DE3F57"/>
    <w:rsid w:val="00DE41E0"/>
    <w:rsid w:val="00DE485C"/>
    <w:rsid w:val="00DE487F"/>
    <w:rsid w:val="00DE6263"/>
    <w:rsid w:val="00DF235A"/>
    <w:rsid w:val="00DF27E2"/>
    <w:rsid w:val="00DF328C"/>
    <w:rsid w:val="00DF3AF7"/>
    <w:rsid w:val="00DF468A"/>
    <w:rsid w:val="00DF4967"/>
    <w:rsid w:val="00DF4F64"/>
    <w:rsid w:val="00DF4FA8"/>
    <w:rsid w:val="00DF501D"/>
    <w:rsid w:val="00DF5A61"/>
    <w:rsid w:val="00DF5E2E"/>
    <w:rsid w:val="00DF5F40"/>
    <w:rsid w:val="00DF642D"/>
    <w:rsid w:val="00E005BF"/>
    <w:rsid w:val="00E011D9"/>
    <w:rsid w:val="00E039A2"/>
    <w:rsid w:val="00E042B0"/>
    <w:rsid w:val="00E04322"/>
    <w:rsid w:val="00E05EF6"/>
    <w:rsid w:val="00E062F4"/>
    <w:rsid w:val="00E07651"/>
    <w:rsid w:val="00E07DEB"/>
    <w:rsid w:val="00E100D3"/>
    <w:rsid w:val="00E10C2C"/>
    <w:rsid w:val="00E1298E"/>
    <w:rsid w:val="00E12C29"/>
    <w:rsid w:val="00E1491F"/>
    <w:rsid w:val="00E162AF"/>
    <w:rsid w:val="00E16396"/>
    <w:rsid w:val="00E16A76"/>
    <w:rsid w:val="00E177BC"/>
    <w:rsid w:val="00E17F75"/>
    <w:rsid w:val="00E24741"/>
    <w:rsid w:val="00E2502C"/>
    <w:rsid w:val="00E25C93"/>
    <w:rsid w:val="00E265DB"/>
    <w:rsid w:val="00E26F81"/>
    <w:rsid w:val="00E27143"/>
    <w:rsid w:val="00E27D9F"/>
    <w:rsid w:val="00E27E91"/>
    <w:rsid w:val="00E30709"/>
    <w:rsid w:val="00E30B7A"/>
    <w:rsid w:val="00E336B9"/>
    <w:rsid w:val="00E33788"/>
    <w:rsid w:val="00E355E5"/>
    <w:rsid w:val="00E3593F"/>
    <w:rsid w:val="00E35A3A"/>
    <w:rsid w:val="00E35ABD"/>
    <w:rsid w:val="00E36E9F"/>
    <w:rsid w:val="00E370C5"/>
    <w:rsid w:val="00E373FB"/>
    <w:rsid w:val="00E4129A"/>
    <w:rsid w:val="00E426C7"/>
    <w:rsid w:val="00E4308C"/>
    <w:rsid w:val="00E43D10"/>
    <w:rsid w:val="00E442D3"/>
    <w:rsid w:val="00E45B47"/>
    <w:rsid w:val="00E479C4"/>
    <w:rsid w:val="00E47F41"/>
    <w:rsid w:val="00E51460"/>
    <w:rsid w:val="00E523E6"/>
    <w:rsid w:val="00E52B6B"/>
    <w:rsid w:val="00E52DC1"/>
    <w:rsid w:val="00E53DF5"/>
    <w:rsid w:val="00E53FBC"/>
    <w:rsid w:val="00E55F86"/>
    <w:rsid w:val="00E565EE"/>
    <w:rsid w:val="00E6089F"/>
    <w:rsid w:val="00E623BB"/>
    <w:rsid w:val="00E634E5"/>
    <w:rsid w:val="00E636DE"/>
    <w:rsid w:val="00E64423"/>
    <w:rsid w:val="00E64BDA"/>
    <w:rsid w:val="00E64C19"/>
    <w:rsid w:val="00E66625"/>
    <w:rsid w:val="00E66730"/>
    <w:rsid w:val="00E70F8A"/>
    <w:rsid w:val="00E7108A"/>
    <w:rsid w:val="00E71B6C"/>
    <w:rsid w:val="00E725F0"/>
    <w:rsid w:val="00E7322B"/>
    <w:rsid w:val="00E732EB"/>
    <w:rsid w:val="00E7367D"/>
    <w:rsid w:val="00E738C4"/>
    <w:rsid w:val="00E74449"/>
    <w:rsid w:val="00E74E92"/>
    <w:rsid w:val="00E7521C"/>
    <w:rsid w:val="00E777F8"/>
    <w:rsid w:val="00E80E7E"/>
    <w:rsid w:val="00E8148C"/>
    <w:rsid w:val="00E8159D"/>
    <w:rsid w:val="00E81C6A"/>
    <w:rsid w:val="00E82078"/>
    <w:rsid w:val="00E821CE"/>
    <w:rsid w:val="00E82803"/>
    <w:rsid w:val="00E82D66"/>
    <w:rsid w:val="00E83B38"/>
    <w:rsid w:val="00E846A1"/>
    <w:rsid w:val="00E84D82"/>
    <w:rsid w:val="00E901B5"/>
    <w:rsid w:val="00E905DC"/>
    <w:rsid w:val="00E92849"/>
    <w:rsid w:val="00E93D96"/>
    <w:rsid w:val="00E943D9"/>
    <w:rsid w:val="00E95A75"/>
    <w:rsid w:val="00E96F4E"/>
    <w:rsid w:val="00E974FE"/>
    <w:rsid w:val="00EA0374"/>
    <w:rsid w:val="00EA07BB"/>
    <w:rsid w:val="00EA1F2A"/>
    <w:rsid w:val="00EA2428"/>
    <w:rsid w:val="00EA2B4C"/>
    <w:rsid w:val="00EA3F14"/>
    <w:rsid w:val="00EA46BF"/>
    <w:rsid w:val="00EA62F8"/>
    <w:rsid w:val="00EA6D2D"/>
    <w:rsid w:val="00EA703B"/>
    <w:rsid w:val="00EA774E"/>
    <w:rsid w:val="00EA7907"/>
    <w:rsid w:val="00EA7A28"/>
    <w:rsid w:val="00EA7C43"/>
    <w:rsid w:val="00EB0339"/>
    <w:rsid w:val="00EB0957"/>
    <w:rsid w:val="00EB1254"/>
    <w:rsid w:val="00EB18D0"/>
    <w:rsid w:val="00EB1DDA"/>
    <w:rsid w:val="00EB204C"/>
    <w:rsid w:val="00EB353D"/>
    <w:rsid w:val="00EB36C0"/>
    <w:rsid w:val="00EB5BA4"/>
    <w:rsid w:val="00EB61E7"/>
    <w:rsid w:val="00EB6789"/>
    <w:rsid w:val="00EB703D"/>
    <w:rsid w:val="00EB7C3B"/>
    <w:rsid w:val="00EC0665"/>
    <w:rsid w:val="00EC1B99"/>
    <w:rsid w:val="00EC2D9F"/>
    <w:rsid w:val="00EC2DDE"/>
    <w:rsid w:val="00EC3C3F"/>
    <w:rsid w:val="00EC4BBF"/>
    <w:rsid w:val="00EC4D31"/>
    <w:rsid w:val="00EC5B5B"/>
    <w:rsid w:val="00EC6A08"/>
    <w:rsid w:val="00EC6C06"/>
    <w:rsid w:val="00ED0991"/>
    <w:rsid w:val="00ED0CCF"/>
    <w:rsid w:val="00ED1775"/>
    <w:rsid w:val="00ED2576"/>
    <w:rsid w:val="00ED4111"/>
    <w:rsid w:val="00ED51CD"/>
    <w:rsid w:val="00ED5A03"/>
    <w:rsid w:val="00ED64EE"/>
    <w:rsid w:val="00ED7057"/>
    <w:rsid w:val="00ED74B1"/>
    <w:rsid w:val="00EE0A87"/>
    <w:rsid w:val="00EE1D65"/>
    <w:rsid w:val="00EE1FAF"/>
    <w:rsid w:val="00EE2E26"/>
    <w:rsid w:val="00EE3CD3"/>
    <w:rsid w:val="00EE4115"/>
    <w:rsid w:val="00EE433E"/>
    <w:rsid w:val="00EE49D0"/>
    <w:rsid w:val="00EE4C14"/>
    <w:rsid w:val="00EE62FD"/>
    <w:rsid w:val="00EE6B5A"/>
    <w:rsid w:val="00EF00C2"/>
    <w:rsid w:val="00EF1080"/>
    <w:rsid w:val="00EF1264"/>
    <w:rsid w:val="00EF1D89"/>
    <w:rsid w:val="00EF300E"/>
    <w:rsid w:val="00EF5007"/>
    <w:rsid w:val="00EF538A"/>
    <w:rsid w:val="00EF54E2"/>
    <w:rsid w:val="00EF598A"/>
    <w:rsid w:val="00EF6A5E"/>
    <w:rsid w:val="00EF7BF2"/>
    <w:rsid w:val="00F00CEA"/>
    <w:rsid w:val="00F0317D"/>
    <w:rsid w:val="00F03712"/>
    <w:rsid w:val="00F05941"/>
    <w:rsid w:val="00F05D49"/>
    <w:rsid w:val="00F079AA"/>
    <w:rsid w:val="00F105BD"/>
    <w:rsid w:val="00F11582"/>
    <w:rsid w:val="00F118CF"/>
    <w:rsid w:val="00F14F16"/>
    <w:rsid w:val="00F15655"/>
    <w:rsid w:val="00F15DEF"/>
    <w:rsid w:val="00F16652"/>
    <w:rsid w:val="00F16ACF"/>
    <w:rsid w:val="00F16C9F"/>
    <w:rsid w:val="00F175F0"/>
    <w:rsid w:val="00F20460"/>
    <w:rsid w:val="00F213A5"/>
    <w:rsid w:val="00F236CD"/>
    <w:rsid w:val="00F25495"/>
    <w:rsid w:val="00F26098"/>
    <w:rsid w:val="00F26DA0"/>
    <w:rsid w:val="00F27B6E"/>
    <w:rsid w:val="00F30886"/>
    <w:rsid w:val="00F3099E"/>
    <w:rsid w:val="00F309CA"/>
    <w:rsid w:val="00F30C3F"/>
    <w:rsid w:val="00F30F44"/>
    <w:rsid w:val="00F3174A"/>
    <w:rsid w:val="00F31FAC"/>
    <w:rsid w:val="00F32DA5"/>
    <w:rsid w:val="00F33E7A"/>
    <w:rsid w:val="00F350D6"/>
    <w:rsid w:val="00F37319"/>
    <w:rsid w:val="00F37593"/>
    <w:rsid w:val="00F37966"/>
    <w:rsid w:val="00F40C73"/>
    <w:rsid w:val="00F40E13"/>
    <w:rsid w:val="00F4131D"/>
    <w:rsid w:val="00F4221D"/>
    <w:rsid w:val="00F42B92"/>
    <w:rsid w:val="00F4406C"/>
    <w:rsid w:val="00F443F2"/>
    <w:rsid w:val="00F44940"/>
    <w:rsid w:val="00F449C3"/>
    <w:rsid w:val="00F465DD"/>
    <w:rsid w:val="00F47BE0"/>
    <w:rsid w:val="00F502A5"/>
    <w:rsid w:val="00F50C90"/>
    <w:rsid w:val="00F50EA8"/>
    <w:rsid w:val="00F519F7"/>
    <w:rsid w:val="00F5234D"/>
    <w:rsid w:val="00F534A9"/>
    <w:rsid w:val="00F550B3"/>
    <w:rsid w:val="00F55111"/>
    <w:rsid w:val="00F56A55"/>
    <w:rsid w:val="00F602A2"/>
    <w:rsid w:val="00F60487"/>
    <w:rsid w:val="00F60F08"/>
    <w:rsid w:val="00F61CE7"/>
    <w:rsid w:val="00F63333"/>
    <w:rsid w:val="00F63639"/>
    <w:rsid w:val="00F63DC4"/>
    <w:rsid w:val="00F63ECA"/>
    <w:rsid w:val="00F64340"/>
    <w:rsid w:val="00F665D0"/>
    <w:rsid w:val="00F66919"/>
    <w:rsid w:val="00F66E8C"/>
    <w:rsid w:val="00F67117"/>
    <w:rsid w:val="00F67648"/>
    <w:rsid w:val="00F70AA8"/>
    <w:rsid w:val="00F70DD7"/>
    <w:rsid w:val="00F7127A"/>
    <w:rsid w:val="00F71DCA"/>
    <w:rsid w:val="00F73C55"/>
    <w:rsid w:val="00F73C60"/>
    <w:rsid w:val="00F746D0"/>
    <w:rsid w:val="00F74DAD"/>
    <w:rsid w:val="00F75325"/>
    <w:rsid w:val="00F75352"/>
    <w:rsid w:val="00F75EFF"/>
    <w:rsid w:val="00F76005"/>
    <w:rsid w:val="00F76651"/>
    <w:rsid w:val="00F779DF"/>
    <w:rsid w:val="00F80068"/>
    <w:rsid w:val="00F80226"/>
    <w:rsid w:val="00F81D3F"/>
    <w:rsid w:val="00F8455D"/>
    <w:rsid w:val="00F85157"/>
    <w:rsid w:val="00F8550E"/>
    <w:rsid w:val="00F863B7"/>
    <w:rsid w:val="00F87038"/>
    <w:rsid w:val="00F87D39"/>
    <w:rsid w:val="00F90A3E"/>
    <w:rsid w:val="00F90A98"/>
    <w:rsid w:val="00F92622"/>
    <w:rsid w:val="00F92B3B"/>
    <w:rsid w:val="00F932C8"/>
    <w:rsid w:val="00F93736"/>
    <w:rsid w:val="00F93C05"/>
    <w:rsid w:val="00F95CF8"/>
    <w:rsid w:val="00F95D02"/>
    <w:rsid w:val="00F974C9"/>
    <w:rsid w:val="00F975E1"/>
    <w:rsid w:val="00F97770"/>
    <w:rsid w:val="00FA03AB"/>
    <w:rsid w:val="00FA1DD8"/>
    <w:rsid w:val="00FA258B"/>
    <w:rsid w:val="00FA39F6"/>
    <w:rsid w:val="00FA4579"/>
    <w:rsid w:val="00FA502E"/>
    <w:rsid w:val="00FA55DC"/>
    <w:rsid w:val="00FA64B2"/>
    <w:rsid w:val="00FA7091"/>
    <w:rsid w:val="00FA7C8E"/>
    <w:rsid w:val="00FA7E96"/>
    <w:rsid w:val="00FB025E"/>
    <w:rsid w:val="00FB04C3"/>
    <w:rsid w:val="00FB1368"/>
    <w:rsid w:val="00FB25B1"/>
    <w:rsid w:val="00FB3341"/>
    <w:rsid w:val="00FB3A94"/>
    <w:rsid w:val="00FB404B"/>
    <w:rsid w:val="00FB4C4D"/>
    <w:rsid w:val="00FB658F"/>
    <w:rsid w:val="00FB6619"/>
    <w:rsid w:val="00FB719D"/>
    <w:rsid w:val="00FB79C6"/>
    <w:rsid w:val="00FB7FC0"/>
    <w:rsid w:val="00FC10ED"/>
    <w:rsid w:val="00FC1394"/>
    <w:rsid w:val="00FC1D43"/>
    <w:rsid w:val="00FC22F1"/>
    <w:rsid w:val="00FC2871"/>
    <w:rsid w:val="00FC3266"/>
    <w:rsid w:val="00FC33E9"/>
    <w:rsid w:val="00FC4BBB"/>
    <w:rsid w:val="00FC4EC1"/>
    <w:rsid w:val="00FC534A"/>
    <w:rsid w:val="00FC6166"/>
    <w:rsid w:val="00FC62D4"/>
    <w:rsid w:val="00FD0FC8"/>
    <w:rsid w:val="00FD10AF"/>
    <w:rsid w:val="00FD1672"/>
    <w:rsid w:val="00FD330E"/>
    <w:rsid w:val="00FD5A83"/>
    <w:rsid w:val="00FD6056"/>
    <w:rsid w:val="00FD6F8F"/>
    <w:rsid w:val="00FD7E0C"/>
    <w:rsid w:val="00FE0074"/>
    <w:rsid w:val="00FE1968"/>
    <w:rsid w:val="00FE1B6D"/>
    <w:rsid w:val="00FE3147"/>
    <w:rsid w:val="00FE3FE0"/>
    <w:rsid w:val="00FE430F"/>
    <w:rsid w:val="00FE4551"/>
    <w:rsid w:val="00FE497A"/>
    <w:rsid w:val="00FE4F72"/>
    <w:rsid w:val="00FE6112"/>
    <w:rsid w:val="00FE660E"/>
    <w:rsid w:val="00FE68EF"/>
    <w:rsid w:val="00FE6FAB"/>
    <w:rsid w:val="00FE71A4"/>
    <w:rsid w:val="00FE7FE6"/>
    <w:rsid w:val="00FF224B"/>
    <w:rsid w:val="00FF29B9"/>
    <w:rsid w:val="00FF3230"/>
    <w:rsid w:val="00FF3309"/>
    <w:rsid w:val="00FF3680"/>
    <w:rsid w:val="00FF3C66"/>
    <w:rsid w:val="00FF5694"/>
    <w:rsid w:val="00FF5DBD"/>
    <w:rsid w:val="00FF69AD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7303F"/>
  <w15:chartTrackingRefBased/>
  <w15:docId w15:val="{B9BD3FD4-6AE0-5C49-AB2B-4F890A26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C95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3401D"/>
    <w:pPr>
      <w:keepNext/>
      <w:keepLines/>
      <w:pageBreakBefore/>
      <w:numPr>
        <w:numId w:val="1"/>
      </w:numPr>
      <w:suppressAutoHyphens/>
      <w:spacing w:after="240"/>
      <w:ind w:left="431" w:hanging="431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B80DB7"/>
    <w:pPr>
      <w:keepNext/>
      <w:keepLines/>
      <w:numPr>
        <w:ilvl w:val="1"/>
        <w:numId w:val="1"/>
      </w:numPr>
      <w:suppressAutoHyphens/>
      <w:spacing w:before="240" w:after="120"/>
      <w:ind w:left="578" w:hanging="578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1F00FE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471CE3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 w:eastAsia="x-none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71CE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CE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CE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CE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CE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401D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066AB3"/>
  </w:style>
  <w:style w:type="character" w:customStyle="1" w:styleId="22">
    <w:name w:val="Заголовок 2 Знак"/>
    <w:link w:val="21"/>
    <w:uiPriority w:val="9"/>
    <w:rsid w:val="00B80DB7"/>
    <w:rPr>
      <w:rFonts w:eastAsia="Times New Roman"/>
      <w:b/>
      <w:bCs/>
      <w:sz w:val="24"/>
      <w:szCs w:val="26"/>
      <w:lang w:val="x-none" w:eastAsia="x-none"/>
    </w:rPr>
  </w:style>
  <w:style w:type="character" w:customStyle="1" w:styleId="code">
    <w:name w:val="code"/>
    <w:qFormat/>
    <w:rsid w:val="00FC33E9"/>
    <w:rPr>
      <w:rFonts w:ascii="Consolas" w:hAnsi="Consolas"/>
      <w:noProof/>
      <w:sz w:val="20"/>
      <w:lang w:val="en-US"/>
    </w:rPr>
  </w:style>
  <w:style w:type="paragraph" w:styleId="a7">
    <w:name w:val="header"/>
    <w:basedOn w:val="a2"/>
    <w:link w:val="a8"/>
    <w:uiPriority w:val="99"/>
    <w:unhideWhenUsed/>
    <w:rsid w:val="006A48C4"/>
    <w:pPr>
      <w:tabs>
        <w:tab w:val="center" w:pos="4677"/>
        <w:tab w:val="right" w:pos="9355"/>
      </w:tabs>
      <w:spacing w:line="240" w:lineRule="auto"/>
      <w:ind w:firstLine="0"/>
    </w:pPr>
    <w:rPr>
      <w:szCs w:val="22"/>
      <w:lang w:val="x-none" w:eastAsia="en-US"/>
    </w:rPr>
  </w:style>
  <w:style w:type="character" w:customStyle="1" w:styleId="a8">
    <w:name w:val="Верхний колонтитул Знак"/>
    <w:link w:val="a7"/>
    <w:uiPriority w:val="99"/>
    <w:rsid w:val="006A48C4"/>
    <w:rPr>
      <w:rFonts w:ascii="Times New Roman" w:hAnsi="Times New Roman"/>
      <w:sz w:val="24"/>
      <w:szCs w:val="22"/>
      <w:lang w:val="x-none" w:eastAsia="en-US"/>
    </w:rPr>
  </w:style>
  <w:style w:type="paragraph" w:styleId="a9">
    <w:name w:val="footer"/>
    <w:basedOn w:val="a2"/>
    <w:link w:val="aa"/>
    <w:unhideWhenUsed/>
    <w:rsid w:val="00ED51CD"/>
    <w:pPr>
      <w:tabs>
        <w:tab w:val="center" w:pos="4677"/>
        <w:tab w:val="right" w:pos="9355"/>
      </w:tabs>
    </w:pPr>
    <w:rPr>
      <w:szCs w:val="22"/>
      <w:lang w:val="x-none" w:eastAsia="en-US"/>
    </w:rPr>
  </w:style>
  <w:style w:type="character" w:customStyle="1" w:styleId="aa">
    <w:name w:val="Нижний колонтитул Знак"/>
    <w:link w:val="a9"/>
    <w:rsid w:val="00ED51CD"/>
    <w:rPr>
      <w:rFonts w:ascii="Times New Roman" w:hAnsi="Times New Roman"/>
      <w:sz w:val="24"/>
      <w:szCs w:val="22"/>
      <w:lang w:eastAsia="en-US"/>
    </w:rPr>
  </w:style>
  <w:style w:type="paragraph" w:customStyle="1" w:styleId="listing">
    <w:name w:val="listing"/>
    <w:basedOn w:val="a2"/>
    <w:qFormat/>
    <w:rsid w:val="007155A9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character" w:customStyle="1" w:styleId="code-highlight">
    <w:name w:val="code-highlight"/>
    <w:rsid w:val="00510A1A"/>
    <w:rPr>
      <w:rFonts w:ascii="Courier New" w:hAnsi="Courier New"/>
      <w:b/>
      <w:noProof/>
      <w:sz w:val="20"/>
      <w:lang w:val="en-US"/>
    </w:rPr>
  </w:style>
  <w:style w:type="character" w:customStyle="1" w:styleId="code-italic">
    <w:name w:val="code-italic"/>
    <w:rsid w:val="00510A1A"/>
    <w:rPr>
      <w:rFonts w:ascii="Courier New" w:hAnsi="Courier New"/>
      <w:i/>
      <w:noProof/>
      <w:sz w:val="20"/>
      <w:lang w:val="en-US"/>
    </w:rPr>
  </w:style>
  <w:style w:type="paragraph" w:styleId="ab">
    <w:name w:val="TOC Heading"/>
    <w:basedOn w:val="1"/>
    <w:next w:val="a2"/>
    <w:uiPriority w:val="39"/>
    <w:semiHidden/>
    <w:unhideWhenUsed/>
    <w:qFormat/>
    <w:rsid w:val="007B1E85"/>
    <w:p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3C72"/>
    <w:pPr>
      <w:tabs>
        <w:tab w:val="left" w:pos="284"/>
        <w:tab w:val="right" w:leader="dot" w:pos="9639"/>
      </w:tabs>
      <w:ind w:right="397" w:firstLine="0"/>
      <w:jc w:val="left"/>
    </w:pPr>
  </w:style>
  <w:style w:type="paragraph" w:styleId="23">
    <w:name w:val="toc 2"/>
    <w:basedOn w:val="a2"/>
    <w:next w:val="a2"/>
    <w:autoRedefine/>
    <w:uiPriority w:val="39"/>
    <w:unhideWhenUsed/>
    <w:rsid w:val="00772D4D"/>
    <w:pPr>
      <w:tabs>
        <w:tab w:val="left" w:pos="703"/>
        <w:tab w:val="right" w:leader="dot" w:pos="9639"/>
      </w:tabs>
      <w:ind w:left="238" w:right="397" w:firstLine="0"/>
    </w:pPr>
  </w:style>
  <w:style w:type="character" w:styleId="ac">
    <w:name w:val="Hyperlink"/>
    <w:uiPriority w:val="99"/>
    <w:unhideWhenUsed/>
    <w:rsid w:val="00364031"/>
    <w:rPr>
      <w:color w:val="0000FF"/>
      <w:u w:val="dotted"/>
    </w:rPr>
  </w:style>
  <w:style w:type="character" w:customStyle="1" w:styleId="30">
    <w:name w:val="Заголовок 3 Знак"/>
    <w:link w:val="3"/>
    <w:uiPriority w:val="9"/>
    <w:rsid w:val="001F00FE"/>
    <w:rPr>
      <w:rFonts w:eastAsia="Times New Roman"/>
      <w:b/>
      <w:sz w:val="24"/>
      <w:szCs w:val="26"/>
      <w:lang w:val="x-none" w:eastAsia="x-none"/>
    </w:rPr>
  </w:style>
  <w:style w:type="paragraph" w:styleId="ad">
    <w:name w:val="Subtitle"/>
    <w:basedOn w:val="a2"/>
    <w:next w:val="a2"/>
    <w:link w:val="ae"/>
    <w:uiPriority w:val="11"/>
    <w:rsid w:val="009701B6"/>
    <w:pPr>
      <w:ind w:firstLine="0"/>
      <w:contextualSpacing w:val="0"/>
      <w:jc w:val="center"/>
    </w:pPr>
    <w:rPr>
      <w:rFonts w:eastAsia="Times New Roman"/>
      <w:lang w:val="x-none" w:eastAsia="en-US"/>
    </w:rPr>
  </w:style>
  <w:style w:type="character" w:customStyle="1" w:styleId="ae">
    <w:name w:val="Подзаголовок Знак"/>
    <w:link w:val="ad"/>
    <w:uiPriority w:val="11"/>
    <w:rsid w:val="009701B6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af">
    <w:name w:val="Название"/>
    <w:basedOn w:val="a2"/>
    <w:next w:val="a2"/>
    <w:link w:val="af0"/>
    <w:uiPriority w:val="10"/>
    <w:rsid w:val="00766DB0"/>
    <w:pPr>
      <w:spacing w:before="240" w:after="60"/>
      <w:ind w:firstLine="0"/>
      <w:jc w:val="center"/>
    </w:pPr>
    <w:rPr>
      <w:rFonts w:eastAsia="Times New Roman"/>
      <w:b/>
      <w:bCs/>
      <w:caps/>
      <w:sz w:val="36"/>
      <w:szCs w:val="32"/>
      <w:lang w:val="x-none" w:eastAsia="en-US"/>
    </w:rPr>
  </w:style>
  <w:style w:type="character" w:customStyle="1" w:styleId="af0">
    <w:name w:val="Название Знак"/>
    <w:link w:val="af"/>
    <w:uiPriority w:val="10"/>
    <w:rsid w:val="00766DB0"/>
    <w:rPr>
      <w:rFonts w:ascii="Times New Roman" w:eastAsia="Times New Roman" w:hAnsi="Times New Roman"/>
      <w:b/>
      <w:bCs/>
      <w:caps/>
      <w:sz w:val="36"/>
      <w:szCs w:val="32"/>
      <w:lang w:eastAsia="en-US"/>
    </w:rPr>
  </w:style>
  <w:style w:type="character" w:styleId="af1">
    <w:name w:val="Intense Emphasis"/>
    <w:uiPriority w:val="21"/>
    <w:rsid w:val="000009B9"/>
    <w:rPr>
      <w:b/>
      <w:bCs/>
      <w:i/>
      <w:iCs/>
      <w:color w:val="4F81BD"/>
    </w:rPr>
  </w:style>
  <w:style w:type="character" w:styleId="af2">
    <w:name w:val="Intense Reference"/>
    <w:uiPriority w:val="32"/>
    <w:rsid w:val="006F03CF"/>
    <w:rPr>
      <w:b/>
      <w:bCs/>
      <w:smallCaps/>
      <w:color w:val="FF0000"/>
      <w:spacing w:val="5"/>
      <w:u w:val="single"/>
    </w:rPr>
  </w:style>
  <w:style w:type="paragraph" w:customStyle="1" w:styleId="rightcaption">
    <w:name w:val="right caption"/>
    <w:basedOn w:val="a2"/>
    <w:next w:val="a2"/>
    <w:rsid w:val="00EE433E"/>
    <w:pPr>
      <w:spacing w:after="240"/>
      <w:jc w:val="right"/>
    </w:pPr>
    <w:rPr>
      <w:b/>
    </w:rPr>
  </w:style>
  <w:style w:type="paragraph" w:customStyle="1" w:styleId="picture">
    <w:name w:val="picture"/>
    <w:basedOn w:val="a2"/>
    <w:next w:val="picture-title"/>
    <w:qFormat/>
    <w:rsid w:val="00793259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righttitle1">
    <w:name w:val="right title 1"/>
    <w:basedOn w:val="1"/>
    <w:next w:val="a2"/>
    <w:rsid w:val="00C64CA8"/>
    <w:pPr>
      <w:spacing w:after="0"/>
      <w:jc w:val="right"/>
    </w:pPr>
  </w:style>
  <w:style w:type="paragraph" w:customStyle="1" w:styleId="af3">
    <w:name w:val="Чертежный"/>
    <w:qFormat/>
    <w:rsid w:val="00B1254C"/>
    <w:rPr>
      <w:rFonts w:ascii="ISOCPEUR" w:eastAsia="Times New Roman" w:hAnsi="ISOCPEUR"/>
      <w:sz w:val="24"/>
      <w:szCs w:val="24"/>
    </w:rPr>
  </w:style>
  <w:style w:type="paragraph" w:styleId="af4">
    <w:name w:val="caption"/>
    <w:basedOn w:val="a2"/>
    <w:next w:val="a2"/>
    <w:uiPriority w:val="35"/>
    <w:unhideWhenUsed/>
    <w:rsid w:val="000509E9"/>
    <w:pPr>
      <w:spacing w:before="120" w:after="240" w:line="240" w:lineRule="auto"/>
      <w:ind w:firstLine="0"/>
      <w:jc w:val="center"/>
    </w:pPr>
    <w:rPr>
      <w:b/>
      <w:bCs/>
      <w:sz w:val="20"/>
      <w:szCs w:val="20"/>
    </w:rPr>
  </w:style>
  <w:style w:type="character" w:styleId="af5">
    <w:name w:val="line number"/>
    <w:basedOn w:val="a3"/>
    <w:uiPriority w:val="99"/>
    <w:semiHidden/>
    <w:unhideWhenUsed/>
    <w:rsid w:val="008E4ADC"/>
  </w:style>
  <w:style w:type="table" w:styleId="af6">
    <w:name w:val="Table Grid"/>
    <w:basedOn w:val="a4"/>
    <w:uiPriority w:val="59"/>
    <w:rsid w:val="005C4F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Balloon Text"/>
    <w:basedOn w:val="a2"/>
    <w:link w:val="af8"/>
    <w:uiPriority w:val="99"/>
    <w:semiHidden/>
    <w:unhideWhenUsed/>
    <w:rsid w:val="0010204A"/>
    <w:pPr>
      <w:spacing w:line="240" w:lineRule="auto"/>
    </w:pPr>
    <w:rPr>
      <w:rFonts w:ascii="Tahoma" w:hAnsi="Tahoma"/>
      <w:sz w:val="16"/>
      <w:szCs w:val="16"/>
      <w:lang w:val="x-none" w:eastAsia="en-US"/>
    </w:rPr>
  </w:style>
  <w:style w:type="character" w:customStyle="1" w:styleId="af8">
    <w:name w:val="Текст выноски Знак"/>
    <w:link w:val="af7"/>
    <w:uiPriority w:val="99"/>
    <w:semiHidden/>
    <w:rsid w:val="0010204A"/>
    <w:rPr>
      <w:rFonts w:ascii="Tahoma" w:hAnsi="Tahoma" w:cs="Tahoma"/>
      <w:sz w:val="16"/>
      <w:szCs w:val="16"/>
      <w:lang w:eastAsia="en-US"/>
    </w:rPr>
  </w:style>
  <w:style w:type="paragraph" w:customStyle="1" w:styleId="12">
    <w:name w:val="Заголовок 1 без нумерации"/>
    <w:basedOn w:val="1"/>
    <w:next w:val="a2"/>
    <w:rsid w:val="00471CE3"/>
    <w:pPr>
      <w:numPr>
        <w:numId w:val="0"/>
      </w:numPr>
    </w:pPr>
  </w:style>
  <w:style w:type="character" w:customStyle="1" w:styleId="40">
    <w:name w:val="Заголовок 4 Знак"/>
    <w:link w:val="4"/>
    <w:uiPriority w:val="9"/>
    <w:semiHidden/>
    <w:rsid w:val="00471CE3"/>
    <w:rPr>
      <w:rFonts w:ascii="Cambria" w:eastAsia="Times New Roman" w:hAnsi="Cambria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471CE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471CE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471CE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471CE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471CE3"/>
    <w:rPr>
      <w:rFonts w:ascii="Cambria" w:eastAsia="Times New Roman" w:hAnsi="Cambria"/>
      <w:i/>
      <w:iCs/>
      <w:color w:val="404040"/>
      <w:lang w:val="x-none" w:eastAsia="x-none"/>
    </w:rPr>
  </w:style>
  <w:style w:type="paragraph" w:customStyle="1" w:styleId="table-title">
    <w:name w:val="table-title"/>
    <w:basedOn w:val="af4"/>
    <w:rsid w:val="00687B15"/>
    <w:pPr>
      <w:keepNext/>
      <w:keepLines/>
      <w:suppressAutoHyphens/>
      <w:spacing w:after="180"/>
      <w:ind w:right="567"/>
      <w:jc w:val="left"/>
    </w:pPr>
    <w:rPr>
      <w:b w:val="0"/>
      <w:sz w:val="24"/>
    </w:rPr>
  </w:style>
  <w:style w:type="paragraph" w:customStyle="1" w:styleId="table-text">
    <w:name w:val="table-text"/>
    <w:basedOn w:val="a2"/>
    <w:rsid w:val="000525E5"/>
    <w:pPr>
      <w:keepNext/>
      <w:keepLines/>
      <w:spacing w:before="60" w:after="60" w:line="240" w:lineRule="auto"/>
      <w:ind w:firstLine="0"/>
      <w:jc w:val="center"/>
    </w:pPr>
    <w:rPr>
      <w:sz w:val="20"/>
    </w:rPr>
  </w:style>
  <w:style w:type="paragraph" w:customStyle="1" w:styleId="table-caption">
    <w:name w:val="table-caption"/>
    <w:basedOn w:val="table-text"/>
    <w:rsid w:val="006D7F53"/>
    <w:pPr>
      <w:contextualSpacing w:val="0"/>
    </w:pPr>
    <w:rPr>
      <w:b/>
    </w:rPr>
  </w:style>
  <w:style w:type="paragraph" w:customStyle="1" w:styleId="listing-title">
    <w:name w:val="listing-title"/>
    <w:basedOn w:val="af4"/>
    <w:next w:val="listing"/>
    <w:qFormat/>
    <w:rsid w:val="00C95524"/>
    <w:pPr>
      <w:keepNext/>
      <w:keepLines/>
      <w:suppressAutoHyphens/>
      <w:spacing w:after="0"/>
      <w:jc w:val="left"/>
    </w:pPr>
    <w:rPr>
      <w:b w:val="0"/>
      <w:sz w:val="24"/>
    </w:rPr>
  </w:style>
  <w:style w:type="paragraph" w:customStyle="1" w:styleId="temp">
    <w:name w:val="temp"/>
    <w:basedOn w:val="a2"/>
    <w:link w:val="temp0"/>
    <w:qFormat/>
    <w:rsid w:val="0022068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220680"/>
    <w:rPr>
      <w:rFonts w:ascii="Times New Roman" w:hAnsi="Times New Roman"/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13">
    <w:name w:val="Заголовок 1  вне содержания"/>
    <w:basedOn w:val="12"/>
    <w:next w:val="a2"/>
    <w:rsid w:val="002953D6"/>
    <w:pPr>
      <w:outlineLvl w:val="9"/>
    </w:pPr>
  </w:style>
  <w:style w:type="paragraph" w:customStyle="1" w:styleId="picture-title">
    <w:name w:val="picture-title"/>
    <w:basedOn w:val="af4"/>
    <w:next w:val="a2"/>
    <w:qFormat/>
    <w:rsid w:val="00687B15"/>
    <w:pPr>
      <w:suppressAutoHyphens/>
      <w:spacing w:before="60"/>
    </w:pPr>
    <w:rPr>
      <w:b w:val="0"/>
    </w:rPr>
  </w:style>
  <w:style w:type="paragraph" w:customStyle="1" w:styleId="-">
    <w:name w:val="Заголовок - Приложения"/>
    <w:basedOn w:val="1"/>
    <w:next w:val="a2"/>
    <w:rsid w:val="001A144A"/>
    <w:pPr>
      <w:numPr>
        <w:numId w:val="0"/>
      </w:numPr>
      <w:spacing w:before="4520" w:after="120"/>
    </w:pPr>
  </w:style>
  <w:style w:type="paragraph" w:styleId="31">
    <w:name w:val="toc 3"/>
    <w:basedOn w:val="a2"/>
    <w:next w:val="a2"/>
    <w:autoRedefine/>
    <w:uiPriority w:val="39"/>
    <w:unhideWhenUsed/>
    <w:rsid w:val="00021858"/>
    <w:pPr>
      <w:tabs>
        <w:tab w:val="left" w:pos="1134"/>
        <w:tab w:val="right" w:leader="dot" w:pos="9639"/>
      </w:tabs>
      <w:ind w:left="454" w:right="397" w:firstLine="0"/>
    </w:pPr>
  </w:style>
  <w:style w:type="character" w:customStyle="1" w:styleId="entity">
    <w:name w:val="entity"/>
    <w:uiPriority w:val="1"/>
    <w:qFormat/>
    <w:rsid w:val="00193C72"/>
    <w:rPr>
      <w:rFonts w:ascii="Courier New" w:hAnsi="Courier New"/>
      <w:b/>
      <w:noProof/>
      <w:sz w:val="20"/>
      <w:lang w:val="en-US"/>
    </w:rPr>
  </w:style>
  <w:style w:type="paragraph" w:customStyle="1" w:styleId="-X">
    <w:name w:val="Заголовок - Приложение X"/>
    <w:basedOn w:val="1"/>
    <w:next w:val="-X-2"/>
    <w:rsid w:val="00F63333"/>
    <w:pPr>
      <w:numPr>
        <w:numId w:val="0"/>
      </w:numPr>
      <w:spacing w:after="60" w:line="240" w:lineRule="auto"/>
      <w:outlineLvl w:val="3"/>
    </w:pPr>
  </w:style>
  <w:style w:type="paragraph" w:customStyle="1" w:styleId="-X-2">
    <w:name w:val="Заголовок - Приложение X - 2"/>
    <w:basedOn w:val="-X"/>
    <w:next w:val="-X-3"/>
    <w:rsid w:val="00CC6A96"/>
    <w:pPr>
      <w:pageBreakBefore w:val="0"/>
      <w:spacing w:after="120"/>
      <w:contextualSpacing w:val="0"/>
      <w:outlineLvl w:val="9"/>
    </w:pPr>
    <w:rPr>
      <w:b w:val="0"/>
      <w:caps w:val="0"/>
      <w:spacing w:val="0"/>
    </w:rPr>
  </w:style>
  <w:style w:type="character" w:styleId="af9">
    <w:name w:val="FollowedHyperlink"/>
    <w:uiPriority w:val="99"/>
    <w:semiHidden/>
    <w:unhideWhenUsed/>
    <w:rsid w:val="007A7E50"/>
    <w:rPr>
      <w:color w:val="800080"/>
      <w:u w:val="single"/>
    </w:rPr>
  </w:style>
  <w:style w:type="paragraph" w:customStyle="1" w:styleId="-X-3">
    <w:name w:val="Заголовок - Приложение X - 3"/>
    <w:basedOn w:val="-X-2"/>
    <w:next w:val="a2"/>
    <w:rsid w:val="00CC6A96"/>
    <w:pPr>
      <w:spacing w:after="480"/>
    </w:pPr>
    <w:rPr>
      <w:b/>
    </w:rPr>
  </w:style>
  <w:style w:type="paragraph" w:styleId="afa">
    <w:name w:val="table of authorities"/>
    <w:basedOn w:val="a2"/>
    <w:next w:val="a2"/>
    <w:uiPriority w:val="99"/>
    <w:unhideWhenUsed/>
    <w:rsid w:val="007875D1"/>
    <w:pPr>
      <w:ind w:left="240" w:hanging="240"/>
      <w:jc w:val="left"/>
    </w:pPr>
    <w:rPr>
      <w:rFonts w:ascii="Calibri" w:hAnsi="Calibri" w:cs="Calibri"/>
      <w:sz w:val="20"/>
      <w:szCs w:val="20"/>
    </w:rPr>
  </w:style>
  <w:style w:type="paragraph" w:styleId="afb">
    <w:name w:val="toa heading"/>
    <w:basedOn w:val="a2"/>
    <w:next w:val="a2"/>
    <w:uiPriority w:val="99"/>
    <w:unhideWhenUsed/>
    <w:rsid w:val="007875D1"/>
    <w:pPr>
      <w:spacing w:before="120"/>
      <w:jc w:val="left"/>
    </w:pPr>
    <w:rPr>
      <w:rFonts w:ascii="Calibri" w:hAnsi="Calibri" w:cs="Calibri"/>
      <w:sz w:val="20"/>
      <w:szCs w:val="20"/>
      <w:u w:val="single"/>
    </w:rPr>
  </w:style>
  <w:style w:type="paragraph" w:customStyle="1" w:styleId="14">
    <w:name w:val="Заголовок 1 в Приложении"/>
    <w:basedOn w:val="1"/>
    <w:next w:val="a2"/>
    <w:rsid w:val="00BE3354"/>
    <w:pPr>
      <w:pageBreakBefore w:val="0"/>
      <w:numPr>
        <w:numId w:val="0"/>
      </w:numPr>
      <w:spacing w:before="360" w:after="120"/>
      <w:contextualSpacing w:val="0"/>
      <w:outlineLvl w:val="4"/>
    </w:pPr>
    <w:rPr>
      <w:lang w:eastAsia="en-US"/>
    </w:rPr>
  </w:style>
  <w:style w:type="paragraph" w:customStyle="1" w:styleId="24">
    <w:name w:val="Заголовок 2 в Приложении"/>
    <w:basedOn w:val="21"/>
    <w:next w:val="a2"/>
    <w:rsid w:val="005115B3"/>
    <w:pPr>
      <w:numPr>
        <w:ilvl w:val="0"/>
        <w:numId w:val="0"/>
      </w:numPr>
      <w:ind w:firstLine="680"/>
      <w:outlineLvl w:val="5"/>
    </w:pPr>
    <w:rPr>
      <w:lang w:val="ru-RU" w:eastAsia="en-US"/>
    </w:rPr>
  </w:style>
  <w:style w:type="paragraph" w:customStyle="1" w:styleId="-X0">
    <w:name w:val="Заголовок - Приложение X (отдельно)"/>
    <w:basedOn w:val="-X"/>
    <w:next w:val="-X-2"/>
    <w:rsid w:val="00DA612A"/>
    <w:pPr>
      <w:spacing w:before="4520"/>
    </w:pPr>
  </w:style>
  <w:style w:type="paragraph" w:customStyle="1" w:styleId="15">
    <w:name w:val="Заголовок 1 в Приложении без нумерации"/>
    <w:basedOn w:val="14"/>
    <w:next w:val="a2"/>
    <w:rsid w:val="00392B6E"/>
  </w:style>
  <w:style w:type="character" w:customStyle="1" w:styleId="consoleinline">
    <w:name w:val="console inline"/>
    <w:uiPriority w:val="1"/>
    <w:rsid w:val="00333533"/>
    <w:rPr>
      <w:rFonts w:ascii="Lucida Console" w:hAnsi="Lucida Console"/>
      <w:b w:val="0"/>
      <w:noProof/>
      <w:color w:val="FFFFFF"/>
      <w:sz w:val="18"/>
      <w:bdr w:val="none" w:sz="0" w:space="0" w:color="auto"/>
      <w:shd w:val="clear" w:color="auto" w:fill="595959"/>
      <w:lang w:val="en-US"/>
    </w:rPr>
  </w:style>
  <w:style w:type="paragraph" w:customStyle="1" w:styleId="console">
    <w:name w:val="console"/>
    <w:basedOn w:val="a2"/>
    <w:qFormat/>
    <w:rsid w:val="00633BC5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paragraph" w:customStyle="1" w:styleId="TAGS">
    <w:name w:val="TAGS"/>
    <w:basedOn w:val="a2"/>
    <w:next w:val="a2"/>
    <w:rsid w:val="00B27BA1"/>
    <w:pPr>
      <w:suppressAutoHyphens/>
      <w:spacing w:before="600" w:after="600"/>
      <w:contextualSpacing w:val="0"/>
    </w:pPr>
    <w:rPr>
      <w:caps/>
    </w:rPr>
  </w:style>
  <w:style w:type="paragraph" w:styleId="41">
    <w:name w:val="toc 4"/>
    <w:basedOn w:val="11"/>
    <w:next w:val="a2"/>
    <w:autoRedefine/>
    <w:uiPriority w:val="39"/>
    <w:unhideWhenUsed/>
    <w:rsid w:val="00193C72"/>
    <w:pPr>
      <w:tabs>
        <w:tab w:val="clear" w:pos="284"/>
        <w:tab w:val="clear" w:pos="9639"/>
        <w:tab w:val="right" w:pos="9657"/>
      </w:tabs>
    </w:pPr>
  </w:style>
  <w:style w:type="paragraph" w:styleId="51">
    <w:name w:val="toc 5"/>
    <w:basedOn w:val="a2"/>
    <w:next w:val="a2"/>
    <w:autoRedefine/>
    <w:uiPriority w:val="39"/>
    <w:unhideWhenUsed/>
    <w:rsid w:val="00077DF7"/>
    <w:pPr>
      <w:ind w:left="960"/>
    </w:pPr>
  </w:style>
  <w:style w:type="paragraph" w:styleId="61">
    <w:name w:val="toc 6"/>
    <w:basedOn w:val="a2"/>
    <w:next w:val="a2"/>
    <w:autoRedefine/>
    <w:uiPriority w:val="39"/>
    <w:unhideWhenUsed/>
    <w:rsid w:val="00077DF7"/>
    <w:pPr>
      <w:ind w:left="1200"/>
    </w:pPr>
  </w:style>
  <w:style w:type="character" w:customStyle="1" w:styleId="equation-inline">
    <w:name w:val="equation-inline"/>
    <w:uiPriority w:val="1"/>
    <w:qFormat/>
    <w:rsid w:val="004017D5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0728BE"/>
    <w:pPr>
      <w:tabs>
        <w:tab w:val="center" w:pos="4820"/>
        <w:tab w:val="right" w:pos="9639"/>
      </w:tabs>
      <w:ind w:firstLine="0"/>
      <w:jc w:val="left"/>
    </w:pPr>
    <w:rPr>
      <w:lang w:val="x-none" w:eastAsia="x-none"/>
    </w:rPr>
  </w:style>
  <w:style w:type="paragraph" w:customStyle="1" w:styleId="equation-where">
    <w:name w:val="equation-where"/>
    <w:basedOn w:val="a2"/>
    <w:qFormat/>
    <w:rsid w:val="00A25A04"/>
    <w:pPr>
      <w:tabs>
        <w:tab w:val="left" w:pos="851"/>
      </w:tabs>
      <w:ind w:left="851" w:hanging="851"/>
    </w:pPr>
  </w:style>
  <w:style w:type="character" w:customStyle="1" w:styleId="equation0">
    <w:name w:val="equation Знак"/>
    <w:link w:val="equation"/>
    <w:rsid w:val="000728BE"/>
    <w:rPr>
      <w:sz w:val="24"/>
      <w:szCs w:val="24"/>
    </w:rPr>
  </w:style>
  <w:style w:type="character" w:customStyle="1" w:styleId="price">
    <w:name w:val="price"/>
    <w:rsid w:val="00073F01"/>
  </w:style>
  <w:style w:type="character" w:customStyle="1" w:styleId="russianrubble">
    <w:name w:val="russian rubble"/>
    <w:uiPriority w:val="1"/>
    <w:rsid w:val="00905820"/>
    <w:rPr>
      <w:rFonts w:ascii="Arial" w:hAnsi="Arial"/>
      <w:strike/>
      <w:dstrike w:val="0"/>
      <w:sz w:val="20"/>
    </w:rPr>
  </w:style>
  <w:style w:type="paragraph" w:styleId="afc">
    <w:name w:val="footnote text"/>
    <w:basedOn w:val="a2"/>
    <w:link w:val="afd"/>
    <w:uiPriority w:val="99"/>
    <w:semiHidden/>
    <w:unhideWhenUsed/>
    <w:rsid w:val="00A92C88"/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semiHidden/>
    <w:rsid w:val="00A92C88"/>
  </w:style>
  <w:style w:type="character" w:styleId="afe">
    <w:name w:val="footnote reference"/>
    <w:uiPriority w:val="99"/>
    <w:semiHidden/>
    <w:unhideWhenUsed/>
    <w:rsid w:val="00A92C88"/>
    <w:rPr>
      <w:vertAlign w:val="superscript"/>
    </w:rPr>
  </w:style>
  <w:style w:type="paragraph" w:styleId="a">
    <w:name w:val="List Number"/>
    <w:basedOn w:val="a2"/>
    <w:uiPriority w:val="99"/>
    <w:unhideWhenUsed/>
    <w:qFormat/>
    <w:rsid w:val="008A4679"/>
    <w:pPr>
      <w:numPr>
        <w:numId w:val="16"/>
      </w:numPr>
    </w:pPr>
  </w:style>
  <w:style w:type="paragraph" w:styleId="a0">
    <w:name w:val="List Bullet"/>
    <w:basedOn w:val="a2"/>
    <w:uiPriority w:val="99"/>
    <w:unhideWhenUsed/>
    <w:qFormat/>
    <w:rsid w:val="008A4679"/>
    <w:pPr>
      <w:numPr>
        <w:numId w:val="14"/>
      </w:numPr>
    </w:pPr>
  </w:style>
  <w:style w:type="paragraph" w:styleId="20">
    <w:name w:val="List Bullet 2"/>
    <w:basedOn w:val="a2"/>
    <w:uiPriority w:val="99"/>
    <w:unhideWhenUsed/>
    <w:qFormat/>
    <w:rsid w:val="008A4679"/>
    <w:pPr>
      <w:numPr>
        <w:numId w:val="15"/>
      </w:numPr>
    </w:pPr>
  </w:style>
  <w:style w:type="character" w:customStyle="1" w:styleId="selection1">
    <w:name w:val="selection 1"/>
    <w:uiPriority w:val="1"/>
    <w:qFormat/>
    <w:rsid w:val="005A6CCB"/>
    <w:rPr>
      <w:i/>
    </w:rPr>
  </w:style>
  <w:style w:type="character" w:customStyle="1" w:styleId="selection2">
    <w:name w:val="selection 2"/>
    <w:uiPriority w:val="1"/>
    <w:qFormat/>
    <w:rsid w:val="005A6CCB"/>
    <w:rPr>
      <w:b/>
      <w:i/>
    </w:rPr>
  </w:style>
  <w:style w:type="paragraph" w:styleId="2">
    <w:name w:val="List Number 2"/>
    <w:basedOn w:val="a2"/>
    <w:uiPriority w:val="99"/>
    <w:unhideWhenUsed/>
    <w:qFormat/>
    <w:rsid w:val="00D93A61"/>
    <w:pPr>
      <w:numPr>
        <w:numId w:val="17"/>
      </w:numPr>
    </w:pPr>
  </w:style>
  <w:style w:type="paragraph" w:customStyle="1" w:styleId="a1">
    <w:name w:val="Список используемых источников"/>
    <w:basedOn w:val="a2"/>
    <w:qFormat/>
    <w:rsid w:val="00FC22F1"/>
    <w:pPr>
      <w:numPr>
        <w:numId w:val="2"/>
      </w:numPr>
      <w:tabs>
        <w:tab w:val="left" w:pos="851"/>
      </w:tabs>
    </w:pPr>
  </w:style>
  <w:style w:type="table" w:styleId="aff">
    <w:name w:val="Light Shading"/>
    <w:basedOn w:val="a4"/>
    <w:uiPriority w:val="60"/>
    <w:rsid w:val="007537F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Documents_\_&#1064;&#1072;&#1073;&#1083;&#1086;&#1085;&#1099;_\&#1082;&#1091;&#1088;&#1089;&#1086;&#1074;&#1072;&#1103;%20&#1088;&#1072;&#1073;&#1086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A6224-876C-4D76-AF8D-DB1787F4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E:\_Documents_\_Шаблоны_\курсовая работа.dot</Template>
  <TotalTime>12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</vt:lpstr>
    </vt:vector>
  </TitlesOfParts>
  <Manager/>
  <Company>Home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</dc:title>
  <dc:subject/>
  <dc:creator>Phil Tsarik</dc:creator>
  <cp:keywords>1.0.2</cp:keywords>
  <cp:lastModifiedBy>Артур Князев</cp:lastModifiedBy>
  <cp:revision>11</cp:revision>
  <cp:lastPrinted>2011-06-21T07:48:00Z</cp:lastPrinted>
  <dcterms:created xsi:type="dcterms:W3CDTF">2024-02-05T11:10:00Z</dcterms:created>
  <dcterms:modified xsi:type="dcterms:W3CDTF">2024-02-06T09:46:00Z</dcterms:modified>
  <cp:category>Диплом</cp:category>
  <cp:contentStatus>1.0.2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риложения">
    <vt:i4>17</vt:i4>
  </property>
  <property fmtid="{D5CDD505-2E9C-101B-9397-08002B2CF9AE}" pid="3" name="Рисунков">
    <vt:i4>32</vt:i4>
  </property>
  <property fmtid="{D5CDD505-2E9C-101B-9397-08002B2CF9AE}" pid="4" name="Таблиц">
    <vt:i4>7</vt:i4>
  </property>
  <property fmtid="{D5CDD505-2E9C-101B-9397-08002B2CF9AE}" pid="5" name="Разработал">
    <vt:lpwstr>Царик Ф. М.</vt:lpwstr>
  </property>
  <property fmtid="{D5CDD505-2E9C-101B-9397-08002B2CF9AE}" pid="6" name="Страниц">
    <vt:i4>94</vt:i4>
  </property>
</Properties>
</file>