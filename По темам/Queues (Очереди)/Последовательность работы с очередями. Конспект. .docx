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4432" w14:textId="77777777" w:rsidR="00ED1775" w:rsidRPr="00ED1775" w:rsidRDefault="00ED1775" w:rsidP="00D81B9C">
      <w:pPr>
        <w:spacing w:line="240" w:lineRule="auto"/>
        <w:ind w:firstLine="0"/>
        <w:rPr>
          <w:rFonts w:ascii="Calibri" w:hAnsi="Calibri" w:cs="Calibri"/>
          <w:b/>
          <w:bCs/>
          <w:color w:val="000000"/>
          <w:sz w:val="32"/>
          <w:szCs w:val="32"/>
        </w:rPr>
      </w:pPr>
      <w:bookmarkStart w:id="0" w:name="_Ref293344509"/>
      <w:r w:rsidRPr="00ED1775">
        <w:rPr>
          <w:rFonts w:ascii="Calibri" w:hAnsi="Calibri" w:cs="Calibri"/>
          <w:b/>
          <w:bCs/>
          <w:color w:val="000000"/>
          <w:sz w:val="32"/>
          <w:szCs w:val="32"/>
        </w:rPr>
        <w:t>Последовательность работы с очередями</w:t>
      </w:r>
    </w:p>
    <w:p w14:paraId="06EF167F" w14:textId="77777777" w:rsidR="00ED1775" w:rsidRPr="00ED1775" w:rsidRDefault="00ED1775" w:rsidP="00D81B9C">
      <w:pPr>
        <w:spacing w:line="240" w:lineRule="auto"/>
        <w:ind w:firstLine="0"/>
        <w:rPr>
          <w:rFonts w:ascii="Calibri" w:hAnsi="Calibri" w:cs="Calibri"/>
          <w:color w:val="000000"/>
        </w:rPr>
      </w:pPr>
    </w:p>
    <w:p w14:paraId="1D3EC1EF" w14:textId="77777777" w:rsidR="00A93903" w:rsidRPr="00A93903" w:rsidRDefault="00A93903" w:rsidP="00D81B9C">
      <w:pPr>
        <w:numPr>
          <w:ilvl w:val="0"/>
          <w:numId w:val="32"/>
        </w:numPr>
        <w:spacing w:line="240" w:lineRule="auto"/>
        <w:ind w:left="709" w:hanging="709"/>
        <w:rPr>
          <w:rFonts w:ascii="Calibri" w:hAnsi="Calibri" w:cs="Calibri"/>
          <w:b/>
          <w:bCs/>
          <w:color w:val="000000"/>
        </w:rPr>
      </w:pPr>
      <w:r w:rsidRPr="00A93903">
        <w:rPr>
          <w:rFonts w:ascii="Calibri" w:hAnsi="Calibri" w:cs="Calibri"/>
          <w:b/>
          <w:bCs/>
          <w:color w:val="000000"/>
        </w:rPr>
        <w:t>Создание очереди</w:t>
      </w:r>
    </w:p>
    <w:p w14:paraId="0BA29F5B" w14:textId="77777777" w:rsidR="00ED1775" w:rsidRPr="00A93903" w:rsidRDefault="00A93903" w:rsidP="00D81B9C">
      <w:pPr>
        <w:spacing w:line="240" w:lineRule="auto"/>
        <w:ind w:firstLine="0"/>
        <w:rPr>
          <w:rFonts w:ascii="Calibri" w:hAnsi="Calibri" w:cs="Calibri"/>
          <w:color w:val="000000"/>
        </w:rPr>
      </w:pPr>
      <w:r w:rsidRPr="00A93903">
        <w:rPr>
          <w:rFonts w:ascii="Calibri" w:hAnsi="Calibri" w:cs="Calibri"/>
          <w:color w:val="000000"/>
        </w:rPr>
        <w:t>Создайте объект очереди с использованием функции DispatchQueue(label:). Можно создавать как сериальные, так и параллельные очереди.</w:t>
      </w:r>
    </w:p>
    <w:bookmarkEnd w:id="0"/>
    <w:p w14:paraId="78C81C01" w14:textId="77777777" w:rsidR="00ED1775" w:rsidRPr="00ED1775" w:rsidRDefault="00ED1775" w:rsidP="00D81B9C">
      <w:pPr>
        <w:pStyle w:val="listing"/>
        <w:spacing w:before="0" w:after="0"/>
        <w:jc w:val="both"/>
        <w:rPr>
          <w:color w:val="8D5C48"/>
        </w:rPr>
      </w:pPr>
      <w:r w:rsidRPr="00ED1775">
        <w:rPr>
          <w:color w:val="8D5C48"/>
        </w:rPr>
        <w:t>let serialQueue = DispatchQueue(label: "com.example.serialQueue")</w:t>
      </w:r>
    </w:p>
    <w:p w14:paraId="2FE74A2D" w14:textId="77777777" w:rsidR="00ED1775" w:rsidRPr="00A93903" w:rsidRDefault="00ED1775" w:rsidP="00D81B9C">
      <w:pPr>
        <w:pStyle w:val="listing"/>
        <w:spacing w:before="0" w:after="0"/>
        <w:jc w:val="both"/>
      </w:pPr>
      <w:r w:rsidRPr="00ED1775">
        <w:rPr>
          <w:color w:val="8D5C48"/>
        </w:rPr>
        <w:t>let concurrentQueue = DispatchQueue(label: "com.example.concurrentQueue", attributes: .concurrent)</w:t>
      </w:r>
    </w:p>
    <w:p w14:paraId="571564E8" w14:textId="77777777" w:rsidR="008D1FF2" w:rsidRDefault="008D1FF2" w:rsidP="00D81B9C">
      <w:pPr>
        <w:spacing w:line="240" w:lineRule="auto"/>
        <w:ind w:firstLine="0"/>
        <w:rPr>
          <w:rFonts w:ascii="Calibri" w:hAnsi="Calibri" w:cs="Calibri"/>
          <w:b/>
          <w:bCs/>
          <w:color w:val="000000"/>
        </w:rPr>
      </w:pPr>
    </w:p>
    <w:p w14:paraId="6ACCF9D6" w14:textId="77777777" w:rsidR="00A93903" w:rsidRPr="00A93903" w:rsidRDefault="00A93903" w:rsidP="00D81B9C">
      <w:pPr>
        <w:numPr>
          <w:ilvl w:val="0"/>
          <w:numId w:val="32"/>
        </w:numPr>
        <w:spacing w:line="240" w:lineRule="auto"/>
        <w:ind w:left="0" w:firstLine="0"/>
        <w:rPr>
          <w:rFonts w:ascii="Calibri" w:hAnsi="Calibri" w:cs="Calibri"/>
          <w:b/>
          <w:bCs/>
          <w:color w:val="000000"/>
        </w:rPr>
      </w:pPr>
      <w:r w:rsidRPr="00A93903">
        <w:rPr>
          <w:rFonts w:ascii="Calibri" w:hAnsi="Calibri" w:cs="Calibri"/>
          <w:b/>
          <w:bCs/>
          <w:color w:val="000000"/>
        </w:rPr>
        <w:t>Добавление задач в очередь</w:t>
      </w:r>
    </w:p>
    <w:p w14:paraId="5499739D" w14:textId="77777777" w:rsidR="00A93903" w:rsidRDefault="00A93903" w:rsidP="00D81B9C">
      <w:pPr>
        <w:spacing w:line="240" w:lineRule="auto"/>
        <w:ind w:firstLine="0"/>
        <w:rPr>
          <w:rFonts w:ascii="Calibri" w:hAnsi="Calibri" w:cs="Calibri"/>
          <w:color w:val="000000"/>
        </w:rPr>
      </w:pPr>
      <w:r w:rsidRPr="00A93903">
        <w:rPr>
          <w:rFonts w:ascii="Calibri" w:hAnsi="Calibri" w:cs="Calibri"/>
          <w:color w:val="000000"/>
        </w:rPr>
        <w:t>Создайте блок кода, представляющий задачу, и добавьте его в очередь с использованием метода async или sync (для синхронного выполнения).</w:t>
      </w:r>
    </w:p>
    <w:p w14:paraId="1DF52508" w14:textId="77777777" w:rsidR="008571A6" w:rsidRDefault="008571A6" w:rsidP="00D81B9C">
      <w:pPr>
        <w:spacing w:line="240" w:lineRule="auto"/>
        <w:ind w:firstLine="0"/>
        <w:rPr>
          <w:rFonts w:ascii="Calibri" w:hAnsi="Calibri" w:cs="Calibri"/>
          <w:color w:val="000000"/>
        </w:rPr>
      </w:pPr>
    </w:p>
    <w:p w14:paraId="609A52F6" w14:textId="77777777" w:rsidR="008571A6" w:rsidRPr="008571A6" w:rsidRDefault="008571A6" w:rsidP="00D81B9C">
      <w:pPr>
        <w:numPr>
          <w:ilvl w:val="0"/>
          <w:numId w:val="32"/>
        </w:numPr>
        <w:spacing w:line="240" w:lineRule="auto"/>
        <w:ind w:left="709" w:hanging="709"/>
        <w:rPr>
          <w:rFonts w:ascii="Calibri" w:hAnsi="Calibri" w:cs="Calibri"/>
          <w:b/>
          <w:bCs/>
          <w:color w:val="000000"/>
        </w:rPr>
      </w:pPr>
      <w:r w:rsidRPr="008571A6">
        <w:rPr>
          <w:rFonts w:ascii="Calibri" w:hAnsi="Calibri" w:cs="Calibri"/>
          <w:b/>
          <w:bCs/>
          <w:color w:val="000000"/>
        </w:rPr>
        <w:t>Синхронное и асинхронное выполнение</w:t>
      </w:r>
    </w:p>
    <w:p w14:paraId="1B6D83E8" w14:textId="77777777" w:rsidR="008571A6" w:rsidRDefault="008571A6" w:rsidP="00D81B9C">
      <w:pPr>
        <w:spacing w:line="240" w:lineRule="auto"/>
        <w:ind w:firstLine="0"/>
        <w:rPr>
          <w:rFonts w:ascii="Calibri" w:hAnsi="Calibri" w:cs="Calibri"/>
          <w:color w:val="000000"/>
        </w:rPr>
      </w:pPr>
      <w:r w:rsidRPr="008571A6">
        <w:rPr>
          <w:rFonts w:ascii="Calibri" w:hAnsi="Calibri" w:cs="Calibri"/>
          <w:color w:val="000000"/>
        </w:rPr>
        <w:t>Решите, нужно ли выполнять задачу асинхронно или синхронно. В большинстве случаев рекомендуется использовать асинхронное выполнение для избежания блокировок.</w:t>
      </w:r>
    </w:p>
    <w:p w14:paraId="536A1B45" w14:textId="77777777" w:rsidR="008571A6" w:rsidRPr="008571A6" w:rsidRDefault="008571A6" w:rsidP="00D81B9C">
      <w:pPr>
        <w:pStyle w:val="listing"/>
        <w:spacing w:before="0" w:after="0"/>
        <w:jc w:val="both"/>
        <w:rPr>
          <w:color w:val="8D5C48"/>
        </w:rPr>
      </w:pPr>
      <w:r w:rsidRPr="008571A6">
        <w:rPr>
          <w:color w:val="8D5C48"/>
        </w:rPr>
        <w:t>serialQueue.async {</w:t>
      </w:r>
    </w:p>
    <w:p w14:paraId="28A5048D" w14:textId="77777777" w:rsidR="008571A6" w:rsidRPr="008571A6" w:rsidRDefault="008571A6" w:rsidP="00D81B9C">
      <w:pPr>
        <w:pStyle w:val="listing"/>
        <w:spacing w:before="0" w:after="0"/>
        <w:jc w:val="both"/>
        <w:rPr>
          <w:color w:val="8D5C48"/>
          <w:lang w:val="ru-RU"/>
        </w:rPr>
      </w:pPr>
      <w:r w:rsidRPr="008571A6">
        <w:rPr>
          <w:color w:val="8D5C48"/>
          <w:lang w:val="ru-RU"/>
        </w:rPr>
        <w:t xml:space="preserve">    // Ваш код для выполнения в сериальной очереди</w:t>
      </w:r>
    </w:p>
    <w:p w14:paraId="5DAC70EF" w14:textId="77777777" w:rsidR="008571A6" w:rsidRPr="008571A6" w:rsidRDefault="008571A6" w:rsidP="00D81B9C">
      <w:pPr>
        <w:pStyle w:val="listing"/>
        <w:spacing w:before="0" w:after="0"/>
        <w:jc w:val="both"/>
        <w:rPr>
          <w:color w:val="8D5C48"/>
        </w:rPr>
      </w:pPr>
      <w:r w:rsidRPr="008571A6">
        <w:rPr>
          <w:color w:val="8D5C48"/>
        </w:rPr>
        <w:t>}</w:t>
      </w:r>
    </w:p>
    <w:p w14:paraId="3B756740" w14:textId="77777777" w:rsidR="008571A6" w:rsidRPr="008571A6" w:rsidRDefault="008571A6" w:rsidP="00D81B9C">
      <w:pPr>
        <w:pStyle w:val="listing"/>
        <w:spacing w:before="0" w:after="0"/>
        <w:jc w:val="both"/>
        <w:rPr>
          <w:color w:val="8D5C48"/>
        </w:rPr>
      </w:pPr>
    </w:p>
    <w:p w14:paraId="2206E7B4" w14:textId="77777777" w:rsidR="008571A6" w:rsidRPr="008571A6" w:rsidRDefault="008571A6" w:rsidP="00D81B9C">
      <w:pPr>
        <w:pStyle w:val="listing"/>
        <w:spacing w:before="0" w:after="0"/>
        <w:jc w:val="both"/>
        <w:rPr>
          <w:color w:val="8D5C48"/>
        </w:rPr>
      </w:pPr>
      <w:r w:rsidRPr="008571A6">
        <w:rPr>
          <w:color w:val="8D5C48"/>
        </w:rPr>
        <w:t>concurrentQueue.async {</w:t>
      </w:r>
    </w:p>
    <w:p w14:paraId="7DF3BBFA" w14:textId="77777777" w:rsidR="008571A6" w:rsidRPr="008571A6" w:rsidRDefault="008571A6" w:rsidP="00D81B9C">
      <w:pPr>
        <w:pStyle w:val="listing"/>
        <w:spacing w:before="0" w:after="0"/>
        <w:jc w:val="both"/>
        <w:rPr>
          <w:color w:val="8D5C48"/>
          <w:lang w:val="ru-RU"/>
        </w:rPr>
      </w:pPr>
      <w:r w:rsidRPr="008571A6">
        <w:rPr>
          <w:color w:val="8D5C48"/>
          <w:lang w:val="ru-RU"/>
        </w:rPr>
        <w:t xml:space="preserve">    // Ваш код для выполнения в параллельной очереди</w:t>
      </w:r>
    </w:p>
    <w:p w14:paraId="0A7F72FD" w14:textId="77777777" w:rsidR="00A93903" w:rsidRDefault="008571A6" w:rsidP="00D81B9C">
      <w:pPr>
        <w:pStyle w:val="listing"/>
        <w:spacing w:before="0" w:after="0"/>
        <w:jc w:val="both"/>
        <w:rPr>
          <w:color w:val="8D5C48"/>
        </w:rPr>
      </w:pPr>
      <w:r w:rsidRPr="008571A6">
        <w:rPr>
          <w:color w:val="8D5C48"/>
        </w:rPr>
        <w:t>}</w:t>
      </w:r>
    </w:p>
    <w:p w14:paraId="566B0F7A" w14:textId="77777777" w:rsidR="008571A6" w:rsidRDefault="008571A6" w:rsidP="00D81B9C">
      <w:pPr>
        <w:spacing w:line="240" w:lineRule="auto"/>
        <w:ind w:firstLine="0"/>
        <w:rPr>
          <w:lang w:val="en-US"/>
        </w:rPr>
      </w:pPr>
    </w:p>
    <w:p w14:paraId="643DA4AB" w14:textId="77777777" w:rsidR="008D1FF2" w:rsidRPr="00111496" w:rsidRDefault="00111496" w:rsidP="00D81B9C">
      <w:pPr>
        <w:numPr>
          <w:ilvl w:val="0"/>
          <w:numId w:val="32"/>
        </w:numPr>
        <w:spacing w:line="240" w:lineRule="auto"/>
        <w:ind w:left="709" w:hanging="709"/>
        <w:rPr>
          <w:rFonts w:ascii="Calibri" w:hAnsi="Calibri" w:cs="Calibri"/>
          <w:b/>
          <w:bCs/>
          <w:color w:val="000000"/>
        </w:rPr>
      </w:pPr>
      <w:r w:rsidRPr="00111496">
        <w:rPr>
          <w:rFonts w:ascii="Calibri" w:hAnsi="Calibri" w:cs="Calibri"/>
          <w:b/>
          <w:bCs/>
          <w:color w:val="000000"/>
        </w:rPr>
        <w:t>Использование глобальных очередей</w:t>
      </w:r>
    </w:p>
    <w:p w14:paraId="2BE31CCC" w14:textId="77777777" w:rsidR="008D1FF2" w:rsidRPr="00A93903" w:rsidRDefault="00111496" w:rsidP="00D81B9C">
      <w:pPr>
        <w:spacing w:line="240" w:lineRule="auto"/>
        <w:ind w:firstLine="0"/>
        <w:rPr>
          <w:rFonts w:ascii="Calibri" w:hAnsi="Calibri" w:cs="Calibri"/>
          <w:color w:val="000000"/>
        </w:rPr>
      </w:pPr>
      <w:r w:rsidRPr="00111496">
        <w:rPr>
          <w:rFonts w:ascii="Calibri" w:hAnsi="Calibri" w:cs="Calibri"/>
          <w:color w:val="000000"/>
        </w:rPr>
        <w:t>Для фоновых задач используйте глобальные очереди с разными приоритетами.</w:t>
      </w:r>
    </w:p>
    <w:p w14:paraId="42D48E6F" w14:textId="77777777" w:rsidR="00111496" w:rsidRPr="00111496" w:rsidRDefault="00111496" w:rsidP="00D81B9C">
      <w:pPr>
        <w:pStyle w:val="listing"/>
        <w:spacing w:before="0" w:after="0"/>
        <w:rPr>
          <w:color w:val="8D5C48"/>
        </w:rPr>
      </w:pPr>
      <w:r w:rsidRPr="00111496">
        <w:rPr>
          <w:color w:val="8D5C48"/>
        </w:rPr>
        <w:t>let globalQueue = DispatchQueue.global(qos: .background)</w:t>
      </w:r>
    </w:p>
    <w:p w14:paraId="6F69075F" w14:textId="77777777" w:rsidR="00111496" w:rsidRPr="00111496" w:rsidRDefault="00111496" w:rsidP="00D81B9C">
      <w:pPr>
        <w:pStyle w:val="listing"/>
        <w:spacing w:before="0" w:after="0"/>
        <w:rPr>
          <w:color w:val="8D5C48"/>
        </w:rPr>
      </w:pPr>
      <w:r w:rsidRPr="00111496">
        <w:rPr>
          <w:color w:val="8D5C48"/>
        </w:rPr>
        <w:t>globalQueue.async {</w:t>
      </w:r>
    </w:p>
    <w:p w14:paraId="2B4CB98E" w14:textId="77777777" w:rsidR="00111496" w:rsidRPr="00111496" w:rsidRDefault="00111496" w:rsidP="00D81B9C">
      <w:pPr>
        <w:pStyle w:val="listing"/>
        <w:spacing w:before="0" w:after="0"/>
        <w:rPr>
          <w:color w:val="8D5C48"/>
          <w:lang w:val="ru-RU"/>
        </w:rPr>
      </w:pPr>
      <w:r w:rsidRPr="00111496">
        <w:rPr>
          <w:color w:val="8D5C48"/>
          <w:lang w:val="ru-RU"/>
        </w:rPr>
        <w:t xml:space="preserve">    // Ваш код для выполнения в фоновом потоке</w:t>
      </w:r>
    </w:p>
    <w:p w14:paraId="397741BF" w14:textId="77777777" w:rsidR="008D1FF2" w:rsidRPr="00A93903" w:rsidRDefault="00111496" w:rsidP="00D81B9C">
      <w:pPr>
        <w:pStyle w:val="listing"/>
        <w:spacing w:before="0" w:after="0"/>
      </w:pPr>
      <w:r w:rsidRPr="00111496">
        <w:rPr>
          <w:color w:val="8D5C48"/>
        </w:rPr>
        <w:t>}</w:t>
      </w:r>
    </w:p>
    <w:p w14:paraId="2F2208F7" w14:textId="77777777" w:rsidR="00D81B9C" w:rsidRDefault="00D81B9C" w:rsidP="00D81B9C">
      <w:pPr>
        <w:spacing w:line="240" w:lineRule="auto"/>
        <w:ind w:left="709" w:firstLine="0"/>
        <w:rPr>
          <w:rFonts w:ascii="Calibri" w:hAnsi="Calibri" w:cs="Calibri"/>
          <w:b/>
          <w:bCs/>
          <w:color w:val="000000"/>
        </w:rPr>
      </w:pPr>
    </w:p>
    <w:p w14:paraId="47BEB7A2" w14:textId="77777777" w:rsidR="00111496" w:rsidRPr="00111496" w:rsidRDefault="00111496" w:rsidP="00D81B9C">
      <w:pPr>
        <w:numPr>
          <w:ilvl w:val="0"/>
          <w:numId w:val="32"/>
        </w:numPr>
        <w:spacing w:line="240" w:lineRule="auto"/>
        <w:ind w:left="709" w:hanging="709"/>
        <w:rPr>
          <w:rFonts w:ascii="Calibri" w:hAnsi="Calibri" w:cs="Calibri"/>
          <w:b/>
          <w:bCs/>
          <w:color w:val="000000"/>
        </w:rPr>
      </w:pPr>
      <w:r w:rsidRPr="00111496">
        <w:rPr>
          <w:rFonts w:ascii="Calibri" w:hAnsi="Calibri" w:cs="Calibri"/>
          <w:b/>
          <w:bCs/>
          <w:color w:val="000000"/>
        </w:rPr>
        <w:t>Ожидание выполнения группы задач</w:t>
      </w:r>
    </w:p>
    <w:p w14:paraId="7A979BC3" w14:textId="77777777" w:rsidR="00111496" w:rsidRDefault="00111496" w:rsidP="00D81B9C">
      <w:pPr>
        <w:spacing w:line="240" w:lineRule="auto"/>
        <w:ind w:firstLine="0"/>
        <w:rPr>
          <w:rFonts w:ascii="Calibri" w:hAnsi="Calibri" w:cs="Calibri"/>
          <w:color w:val="000000"/>
        </w:rPr>
      </w:pPr>
      <w:r w:rsidRPr="00111496">
        <w:rPr>
          <w:rFonts w:ascii="Calibri" w:hAnsi="Calibri" w:cs="Calibri"/>
          <w:color w:val="000000"/>
        </w:rPr>
        <w:t>Если у вас есть группа задач, используйте DispatchGroup, чтобы дождаться их завершения.</w:t>
      </w:r>
    </w:p>
    <w:p w14:paraId="253F86D8" w14:textId="77777777" w:rsidR="00CE07E2" w:rsidRPr="00CE07E2" w:rsidRDefault="00CE07E2" w:rsidP="00D81B9C">
      <w:pPr>
        <w:pStyle w:val="listing"/>
        <w:spacing w:before="0" w:after="0"/>
        <w:rPr>
          <w:color w:val="8D5C48"/>
        </w:rPr>
      </w:pPr>
      <w:r w:rsidRPr="00CE07E2">
        <w:rPr>
          <w:color w:val="8D5C48"/>
        </w:rPr>
        <w:t>let group = DispatchGroup()</w:t>
      </w:r>
    </w:p>
    <w:p w14:paraId="1124E1D1" w14:textId="77777777" w:rsidR="00CE07E2" w:rsidRPr="00CE07E2" w:rsidRDefault="00CE07E2" w:rsidP="00D81B9C">
      <w:pPr>
        <w:pStyle w:val="listing"/>
        <w:spacing w:before="0" w:after="0"/>
        <w:rPr>
          <w:color w:val="8D5C48"/>
        </w:rPr>
      </w:pPr>
    </w:p>
    <w:p w14:paraId="4EF7BE21" w14:textId="77777777" w:rsidR="00CE07E2" w:rsidRPr="00CE07E2" w:rsidRDefault="00CE07E2" w:rsidP="00D81B9C">
      <w:pPr>
        <w:pStyle w:val="listing"/>
        <w:spacing w:before="0" w:after="0"/>
        <w:rPr>
          <w:color w:val="8D5C48"/>
        </w:rPr>
      </w:pPr>
      <w:r w:rsidRPr="00CE07E2">
        <w:rPr>
          <w:color w:val="8D5C48"/>
        </w:rPr>
        <w:t>serialQueue.async(group: group) {</w:t>
      </w:r>
    </w:p>
    <w:p w14:paraId="1145E277" w14:textId="77777777" w:rsidR="00CE07E2" w:rsidRPr="00CE07E2" w:rsidRDefault="00CE07E2" w:rsidP="00D81B9C">
      <w:pPr>
        <w:pStyle w:val="listing"/>
        <w:spacing w:before="0" w:after="0"/>
        <w:rPr>
          <w:color w:val="8D5C48"/>
        </w:rPr>
      </w:pPr>
      <w:r w:rsidRPr="00CE07E2">
        <w:rPr>
          <w:color w:val="8D5C48"/>
        </w:rPr>
        <w:t xml:space="preserve">    // Задача 1</w:t>
      </w:r>
    </w:p>
    <w:p w14:paraId="410DA6FA" w14:textId="77777777" w:rsidR="00CE07E2" w:rsidRPr="00CE07E2" w:rsidRDefault="00CE07E2" w:rsidP="00D81B9C">
      <w:pPr>
        <w:pStyle w:val="listing"/>
        <w:spacing w:before="0" w:after="0"/>
        <w:rPr>
          <w:color w:val="8D5C48"/>
        </w:rPr>
      </w:pPr>
      <w:r w:rsidRPr="00CE07E2">
        <w:rPr>
          <w:color w:val="8D5C48"/>
        </w:rPr>
        <w:t>}</w:t>
      </w:r>
    </w:p>
    <w:p w14:paraId="43CBA40E" w14:textId="77777777" w:rsidR="00CE07E2" w:rsidRPr="00CE07E2" w:rsidRDefault="00CE07E2" w:rsidP="00D81B9C">
      <w:pPr>
        <w:pStyle w:val="listing"/>
        <w:spacing w:before="0" w:after="0"/>
        <w:rPr>
          <w:color w:val="8D5C48"/>
        </w:rPr>
      </w:pPr>
    </w:p>
    <w:p w14:paraId="766181C0" w14:textId="77777777" w:rsidR="00CE07E2" w:rsidRPr="00CE07E2" w:rsidRDefault="00CE07E2" w:rsidP="00D81B9C">
      <w:pPr>
        <w:pStyle w:val="listing"/>
        <w:spacing w:before="0" w:after="0"/>
        <w:rPr>
          <w:color w:val="8D5C48"/>
        </w:rPr>
      </w:pPr>
      <w:r w:rsidRPr="00CE07E2">
        <w:rPr>
          <w:color w:val="8D5C48"/>
        </w:rPr>
        <w:t>serialQueue.async(group: group) {</w:t>
      </w:r>
    </w:p>
    <w:p w14:paraId="15BBACB2" w14:textId="77777777" w:rsidR="00CE07E2" w:rsidRPr="00CE07E2" w:rsidRDefault="00CE07E2" w:rsidP="00D81B9C">
      <w:pPr>
        <w:pStyle w:val="listing"/>
        <w:spacing w:before="0" w:after="0"/>
        <w:rPr>
          <w:color w:val="8D5C48"/>
        </w:rPr>
      </w:pPr>
      <w:r w:rsidRPr="00CE07E2">
        <w:rPr>
          <w:color w:val="8D5C48"/>
        </w:rPr>
        <w:t xml:space="preserve">    // Задача 2</w:t>
      </w:r>
    </w:p>
    <w:p w14:paraId="5BDCEB93" w14:textId="77777777" w:rsidR="00CE07E2" w:rsidRPr="00CE07E2" w:rsidRDefault="00CE07E2" w:rsidP="00D81B9C">
      <w:pPr>
        <w:pStyle w:val="listing"/>
        <w:spacing w:before="0" w:after="0"/>
        <w:rPr>
          <w:color w:val="8D5C48"/>
        </w:rPr>
      </w:pPr>
      <w:r w:rsidRPr="00CE07E2">
        <w:rPr>
          <w:color w:val="8D5C48"/>
        </w:rPr>
        <w:t>}</w:t>
      </w:r>
    </w:p>
    <w:p w14:paraId="4546481C" w14:textId="77777777" w:rsidR="00CE07E2" w:rsidRPr="00CE07E2" w:rsidRDefault="00CE07E2" w:rsidP="00D81B9C">
      <w:pPr>
        <w:pStyle w:val="listing"/>
        <w:spacing w:before="0" w:after="0"/>
        <w:rPr>
          <w:color w:val="8D5C48"/>
        </w:rPr>
      </w:pPr>
    </w:p>
    <w:p w14:paraId="34492E9E" w14:textId="77777777" w:rsidR="00CE07E2" w:rsidRPr="00CE07E2" w:rsidRDefault="00CE07E2" w:rsidP="00D81B9C">
      <w:pPr>
        <w:pStyle w:val="listing"/>
        <w:spacing w:before="0" w:after="0"/>
        <w:rPr>
          <w:color w:val="8D5C48"/>
        </w:rPr>
      </w:pPr>
      <w:r w:rsidRPr="00CE07E2">
        <w:rPr>
          <w:color w:val="8D5C48"/>
        </w:rPr>
        <w:t>group.notify(queue: DispatchQueue.main) {</w:t>
      </w:r>
    </w:p>
    <w:p w14:paraId="768E3212" w14:textId="77777777" w:rsidR="00CE07E2" w:rsidRPr="00CE07E2" w:rsidRDefault="00CE07E2" w:rsidP="00D81B9C">
      <w:pPr>
        <w:pStyle w:val="listing"/>
        <w:spacing w:before="0" w:after="0"/>
        <w:rPr>
          <w:color w:val="8D5C48"/>
          <w:lang w:val="ru-RU"/>
        </w:rPr>
      </w:pPr>
      <w:r w:rsidRPr="00CE07E2">
        <w:rPr>
          <w:color w:val="8D5C48"/>
        </w:rPr>
        <w:t xml:space="preserve">    </w:t>
      </w:r>
      <w:r w:rsidRPr="00CE07E2">
        <w:rPr>
          <w:color w:val="8D5C48"/>
          <w:lang w:val="ru-RU"/>
        </w:rPr>
        <w:t>// Код, выполняемый после завершения всех задач</w:t>
      </w:r>
    </w:p>
    <w:p w14:paraId="4823D21A" w14:textId="77777777" w:rsidR="00CE07E2" w:rsidRPr="00CE07E2" w:rsidRDefault="00CE07E2" w:rsidP="00D81B9C">
      <w:pPr>
        <w:pStyle w:val="listing"/>
        <w:spacing w:before="0" w:after="0"/>
        <w:rPr>
          <w:color w:val="8D5C48"/>
        </w:rPr>
      </w:pPr>
      <w:r w:rsidRPr="00CE07E2">
        <w:rPr>
          <w:color w:val="8D5C48"/>
        </w:rPr>
        <w:t>}</w:t>
      </w:r>
    </w:p>
    <w:p w14:paraId="21400923" w14:textId="77777777" w:rsidR="008D1FF2" w:rsidRDefault="008D1FF2" w:rsidP="00D81B9C">
      <w:pPr>
        <w:spacing w:line="240" w:lineRule="auto"/>
        <w:ind w:firstLine="0"/>
        <w:rPr>
          <w:lang w:val="en-US"/>
        </w:rPr>
      </w:pPr>
    </w:p>
    <w:p w14:paraId="30AB4774" w14:textId="77777777" w:rsidR="00213CEB" w:rsidRPr="00213CEB" w:rsidRDefault="00213CEB" w:rsidP="00213CEB">
      <w:pPr>
        <w:numPr>
          <w:ilvl w:val="0"/>
          <w:numId w:val="32"/>
        </w:numPr>
        <w:spacing w:line="240" w:lineRule="auto"/>
        <w:ind w:left="709" w:hanging="709"/>
        <w:rPr>
          <w:rFonts w:ascii="Calibri" w:hAnsi="Calibri" w:cs="Calibri"/>
          <w:b/>
          <w:bCs/>
          <w:color w:val="000000"/>
        </w:rPr>
      </w:pPr>
      <w:r w:rsidRPr="00213CEB">
        <w:rPr>
          <w:rFonts w:ascii="Calibri" w:hAnsi="Calibri" w:cs="Calibri"/>
          <w:b/>
          <w:bCs/>
          <w:color w:val="000000"/>
        </w:rPr>
        <w:t>Освобождение ресурсов и отмена задач</w:t>
      </w:r>
    </w:p>
    <w:p w14:paraId="35E0E869" w14:textId="77777777" w:rsidR="00D81B9C" w:rsidRPr="004A33CD" w:rsidRDefault="00EB703D" w:rsidP="00EB703D">
      <w:pPr>
        <w:spacing w:line="240" w:lineRule="auto"/>
        <w:ind w:firstLine="0"/>
      </w:pPr>
      <w:r w:rsidRPr="00EB703D">
        <w:rPr>
          <w:rFonts w:ascii="Calibri" w:hAnsi="Calibri" w:cs="Calibri"/>
          <w:color w:val="000000"/>
        </w:rPr>
        <w:t>Если необходимо освободить ресурсы или отменить выполнение задач, управляйте их жизненным циклом и используйте соответствующие методы, такие как cancel для отмены</w:t>
      </w:r>
      <w:r w:rsidRPr="004A33CD">
        <w:rPr>
          <w:rFonts w:ascii="Calibri" w:hAnsi="Calibri" w:cs="Calibri"/>
          <w:color w:val="000000"/>
        </w:rPr>
        <w:t>.</w:t>
      </w:r>
    </w:p>
    <w:sectPr w:rsidR="00D81B9C" w:rsidRPr="004A33CD" w:rsidSect="00ED1775">
      <w:footnotePr>
        <w:numRestart w:val="eachPage"/>
      </w:footnotePr>
      <w:pgSz w:w="11906" w:h="16838"/>
      <w:pgMar w:top="720" w:right="720" w:bottom="720" w:left="720" w:header="0" w:footer="24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6D">
      <wne:wch wne:val="00002014"/>
    </wne:keymap>
    <wne:keymap wne:kcmPrimary="186D">
      <wne:wch wne:val="00002013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370FE" w14:textId="77777777" w:rsidR="004A426B" w:rsidRDefault="004A426B" w:rsidP="00ED51CD">
      <w:pPr>
        <w:spacing w:line="240" w:lineRule="auto"/>
      </w:pPr>
      <w:r>
        <w:separator/>
      </w:r>
    </w:p>
  </w:endnote>
  <w:endnote w:type="continuationSeparator" w:id="0">
    <w:p w14:paraId="3E923E4B" w14:textId="77777777" w:rsidR="004A426B" w:rsidRDefault="004A426B" w:rsidP="00ED5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B2EA8" w14:textId="77777777" w:rsidR="004A426B" w:rsidRDefault="004A426B" w:rsidP="00ED51CD">
      <w:pPr>
        <w:spacing w:line="240" w:lineRule="auto"/>
      </w:pPr>
      <w:r>
        <w:separator/>
      </w:r>
    </w:p>
  </w:footnote>
  <w:footnote w:type="continuationSeparator" w:id="0">
    <w:p w14:paraId="57B0C1C1" w14:textId="77777777" w:rsidR="004A426B" w:rsidRDefault="004A426B" w:rsidP="00ED51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 w15:restartNumberingAfterBreak="0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 w15:restartNumberingAfterBreak="0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 w15:restartNumberingAfterBreak="0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 w15:restartNumberingAfterBreak="0">
    <w:nsid w:val="00752A1D"/>
    <w:multiLevelType w:val="multilevel"/>
    <w:tmpl w:val="26DAF63C"/>
    <w:lvl w:ilvl="0">
      <w:start w:val="3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2993B25"/>
    <w:multiLevelType w:val="multilevel"/>
    <w:tmpl w:val="E4B23DDC"/>
    <w:lvl w:ilvl="0">
      <w:start w:val="4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52B12677"/>
    <w:multiLevelType w:val="multilevel"/>
    <w:tmpl w:val="F356DACE"/>
    <w:lvl w:ilvl="0">
      <w:start w:val="2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9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7C755A16"/>
    <w:multiLevelType w:val="hybridMultilevel"/>
    <w:tmpl w:val="57DE5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C4FA6"/>
    <w:multiLevelType w:val="multilevel"/>
    <w:tmpl w:val="42EEF312"/>
    <w:lvl w:ilvl="0">
      <w:start w:val="1"/>
      <w:numFmt w:val="upperLetter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rFonts w:hint="default"/>
      </w:rPr>
    </w:lvl>
    <w:lvl w:ilvl="4">
      <w:start w:val="1"/>
      <w:numFmt w:val="decimal"/>
      <w:lvlText w:val="%1.%5"/>
      <w:lvlJc w:val="left"/>
      <w:pPr>
        <w:ind w:left="578" w:hanging="578"/>
      </w:pPr>
      <w:rPr>
        <w:rFonts w:hint="default"/>
      </w:rPr>
    </w:lvl>
    <w:lvl w:ilvl="5">
      <w:start w:val="1"/>
      <w:numFmt w:val="decimal"/>
      <w:lvlText w:val="%1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11"/>
  </w:num>
  <w:num w:numId="7">
    <w:abstractNumId w:val="7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3"/>
  </w:num>
  <w:num w:numId="15">
    <w:abstractNumId w:val="1"/>
  </w:num>
  <w:num w:numId="16">
    <w:abstractNumId w:val="2"/>
  </w:num>
  <w:num w:numId="17">
    <w:abstractNumId w:val="0"/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ru-RU" w:vendorID="1" w:dllVersion="512" w:checkStyle="1"/>
  <w:proofState w:grammar="clean"/>
  <w:attachedTemplate r:id="rId1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7E"/>
    <w:rsid w:val="0000052A"/>
    <w:rsid w:val="00000988"/>
    <w:rsid w:val="000009B9"/>
    <w:rsid w:val="00000C85"/>
    <w:rsid w:val="00001DA7"/>
    <w:rsid w:val="000024E8"/>
    <w:rsid w:val="00005608"/>
    <w:rsid w:val="00005C58"/>
    <w:rsid w:val="00007F3F"/>
    <w:rsid w:val="0001190C"/>
    <w:rsid w:val="00011B43"/>
    <w:rsid w:val="0001217C"/>
    <w:rsid w:val="000131B4"/>
    <w:rsid w:val="000138FF"/>
    <w:rsid w:val="00014D3A"/>
    <w:rsid w:val="00020840"/>
    <w:rsid w:val="00021344"/>
    <w:rsid w:val="00021858"/>
    <w:rsid w:val="000219CD"/>
    <w:rsid w:val="00025A44"/>
    <w:rsid w:val="00026674"/>
    <w:rsid w:val="000301B5"/>
    <w:rsid w:val="00030633"/>
    <w:rsid w:val="00030FCF"/>
    <w:rsid w:val="00032978"/>
    <w:rsid w:val="0003390D"/>
    <w:rsid w:val="0003416A"/>
    <w:rsid w:val="000346B7"/>
    <w:rsid w:val="00034DB4"/>
    <w:rsid w:val="0003598A"/>
    <w:rsid w:val="00035AB9"/>
    <w:rsid w:val="0003655B"/>
    <w:rsid w:val="00036AD7"/>
    <w:rsid w:val="00036E26"/>
    <w:rsid w:val="00042388"/>
    <w:rsid w:val="00042D43"/>
    <w:rsid w:val="00044520"/>
    <w:rsid w:val="000468BA"/>
    <w:rsid w:val="000509E9"/>
    <w:rsid w:val="000525E5"/>
    <w:rsid w:val="00052AE6"/>
    <w:rsid w:val="00052FF4"/>
    <w:rsid w:val="0005337F"/>
    <w:rsid w:val="00053B95"/>
    <w:rsid w:val="000554F0"/>
    <w:rsid w:val="00055679"/>
    <w:rsid w:val="0005630C"/>
    <w:rsid w:val="000564CA"/>
    <w:rsid w:val="0005738B"/>
    <w:rsid w:val="000605D9"/>
    <w:rsid w:val="00060CED"/>
    <w:rsid w:val="00061491"/>
    <w:rsid w:val="00061EEB"/>
    <w:rsid w:val="00062E18"/>
    <w:rsid w:val="00064B75"/>
    <w:rsid w:val="00065B4C"/>
    <w:rsid w:val="00065BEF"/>
    <w:rsid w:val="00065E54"/>
    <w:rsid w:val="00066078"/>
    <w:rsid w:val="0006638B"/>
    <w:rsid w:val="00066AB3"/>
    <w:rsid w:val="00066F64"/>
    <w:rsid w:val="0007118C"/>
    <w:rsid w:val="0007145A"/>
    <w:rsid w:val="000714BB"/>
    <w:rsid w:val="000728BE"/>
    <w:rsid w:val="00073F00"/>
    <w:rsid w:val="00073F01"/>
    <w:rsid w:val="00075F2C"/>
    <w:rsid w:val="00077DF7"/>
    <w:rsid w:val="000809B8"/>
    <w:rsid w:val="000820EC"/>
    <w:rsid w:val="00082275"/>
    <w:rsid w:val="000857D0"/>
    <w:rsid w:val="00085EE5"/>
    <w:rsid w:val="00087CF0"/>
    <w:rsid w:val="00087F85"/>
    <w:rsid w:val="000906E5"/>
    <w:rsid w:val="00091981"/>
    <w:rsid w:val="000921E8"/>
    <w:rsid w:val="00094BF3"/>
    <w:rsid w:val="0009536F"/>
    <w:rsid w:val="0009717A"/>
    <w:rsid w:val="0009797B"/>
    <w:rsid w:val="000A056F"/>
    <w:rsid w:val="000A186B"/>
    <w:rsid w:val="000A1FF1"/>
    <w:rsid w:val="000A22FF"/>
    <w:rsid w:val="000A2FD6"/>
    <w:rsid w:val="000A51FD"/>
    <w:rsid w:val="000A5540"/>
    <w:rsid w:val="000A7A2B"/>
    <w:rsid w:val="000A7B63"/>
    <w:rsid w:val="000A7F2B"/>
    <w:rsid w:val="000B13BC"/>
    <w:rsid w:val="000B2F4E"/>
    <w:rsid w:val="000B49E6"/>
    <w:rsid w:val="000B5240"/>
    <w:rsid w:val="000B6913"/>
    <w:rsid w:val="000B6AC5"/>
    <w:rsid w:val="000C01AE"/>
    <w:rsid w:val="000C0867"/>
    <w:rsid w:val="000C1442"/>
    <w:rsid w:val="000C2E65"/>
    <w:rsid w:val="000C3C21"/>
    <w:rsid w:val="000C4104"/>
    <w:rsid w:val="000C4A57"/>
    <w:rsid w:val="000C4FF6"/>
    <w:rsid w:val="000C56DC"/>
    <w:rsid w:val="000C5879"/>
    <w:rsid w:val="000C5EE0"/>
    <w:rsid w:val="000C6BEC"/>
    <w:rsid w:val="000C76F6"/>
    <w:rsid w:val="000C7C97"/>
    <w:rsid w:val="000D038A"/>
    <w:rsid w:val="000D07A6"/>
    <w:rsid w:val="000D0D67"/>
    <w:rsid w:val="000D0DBD"/>
    <w:rsid w:val="000D159B"/>
    <w:rsid w:val="000D22B0"/>
    <w:rsid w:val="000D25A0"/>
    <w:rsid w:val="000D3163"/>
    <w:rsid w:val="000D3429"/>
    <w:rsid w:val="000D4091"/>
    <w:rsid w:val="000D51BB"/>
    <w:rsid w:val="000D5200"/>
    <w:rsid w:val="000D5733"/>
    <w:rsid w:val="000D5A2C"/>
    <w:rsid w:val="000D63C9"/>
    <w:rsid w:val="000D64FC"/>
    <w:rsid w:val="000D6780"/>
    <w:rsid w:val="000D7757"/>
    <w:rsid w:val="000E2815"/>
    <w:rsid w:val="000E2A53"/>
    <w:rsid w:val="000E33F6"/>
    <w:rsid w:val="000E3747"/>
    <w:rsid w:val="000E42D3"/>
    <w:rsid w:val="000E5B7F"/>
    <w:rsid w:val="000E5F97"/>
    <w:rsid w:val="000E61D6"/>
    <w:rsid w:val="000E704A"/>
    <w:rsid w:val="000E73A2"/>
    <w:rsid w:val="000F031B"/>
    <w:rsid w:val="000F0526"/>
    <w:rsid w:val="000F0B2D"/>
    <w:rsid w:val="000F23B2"/>
    <w:rsid w:val="000F3369"/>
    <w:rsid w:val="000F3EA0"/>
    <w:rsid w:val="000F48BD"/>
    <w:rsid w:val="000F60EF"/>
    <w:rsid w:val="000F67B0"/>
    <w:rsid w:val="000F6EFA"/>
    <w:rsid w:val="0010204A"/>
    <w:rsid w:val="00102370"/>
    <w:rsid w:val="00102623"/>
    <w:rsid w:val="001031C3"/>
    <w:rsid w:val="00104B77"/>
    <w:rsid w:val="00104DB8"/>
    <w:rsid w:val="00105112"/>
    <w:rsid w:val="001103B2"/>
    <w:rsid w:val="00111496"/>
    <w:rsid w:val="0011160A"/>
    <w:rsid w:val="001129BE"/>
    <w:rsid w:val="00112A68"/>
    <w:rsid w:val="001136C0"/>
    <w:rsid w:val="00114E6F"/>
    <w:rsid w:val="00116548"/>
    <w:rsid w:val="00116899"/>
    <w:rsid w:val="001169F0"/>
    <w:rsid w:val="00120486"/>
    <w:rsid w:val="00121BE4"/>
    <w:rsid w:val="00123725"/>
    <w:rsid w:val="00124B14"/>
    <w:rsid w:val="001255E4"/>
    <w:rsid w:val="00125F35"/>
    <w:rsid w:val="0012665C"/>
    <w:rsid w:val="001277B8"/>
    <w:rsid w:val="00130058"/>
    <w:rsid w:val="001301F4"/>
    <w:rsid w:val="0013076A"/>
    <w:rsid w:val="0013176A"/>
    <w:rsid w:val="00132918"/>
    <w:rsid w:val="00132BCC"/>
    <w:rsid w:val="0013590D"/>
    <w:rsid w:val="0013652C"/>
    <w:rsid w:val="00140D3B"/>
    <w:rsid w:val="00140D9B"/>
    <w:rsid w:val="00142C38"/>
    <w:rsid w:val="00143FFB"/>
    <w:rsid w:val="00144D22"/>
    <w:rsid w:val="001543D7"/>
    <w:rsid w:val="001546FF"/>
    <w:rsid w:val="00154A81"/>
    <w:rsid w:val="00155D07"/>
    <w:rsid w:val="001560D4"/>
    <w:rsid w:val="00156559"/>
    <w:rsid w:val="00156C0E"/>
    <w:rsid w:val="00160A1A"/>
    <w:rsid w:val="001624DE"/>
    <w:rsid w:val="001640D8"/>
    <w:rsid w:val="00166845"/>
    <w:rsid w:val="00167898"/>
    <w:rsid w:val="001701A6"/>
    <w:rsid w:val="0017310D"/>
    <w:rsid w:val="00174456"/>
    <w:rsid w:val="001745FE"/>
    <w:rsid w:val="001746C2"/>
    <w:rsid w:val="00176184"/>
    <w:rsid w:val="001761D7"/>
    <w:rsid w:val="00176870"/>
    <w:rsid w:val="001768B8"/>
    <w:rsid w:val="00176A39"/>
    <w:rsid w:val="00180166"/>
    <w:rsid w:val="0018090B"/>
    <w:rsid w:val="00180C24"/>
    <w:rsid w:val="00181BC8"/>
    <w:rsid w:val="00181D4B"/>
    <w:rsid w:val="00181FF2"/>
    <w:rsid w:val="00183325"/>
    <w:rsid w:val="00184041"/>
    <w:rsid w:val="0018434A"/>
    <w:rsid w:val="00184A17"/>
    <w:rsid w:val="00184DB8"/>
    <w:rsid w:val="001863AD"/>
    <w:rsid w:val="00186529"/>
    <w:rsid w:val="001867BE"/>
    <w:rsid w:val="00190C66"/>
    <w:rsid w:val="00191A0F"/>
    <w:rsid w:val="00193560"/>
    <w:rsid w:val="00193A57"/>
    <w:rsid w:val="00193C72"/>
    <w:rsid w:val="001942AB"/>
    <w:rsid w:val="001948EA"/>
    <w:rsid w:val="00194D9C"/>
    <w:rsid w:val="001953B9"/>
    <w:rsid w:val="00195A59"/>
    <w:rsid w:val="00195E3F"/>
    <w:rsid w:val="00196362"/>
    <w:rsid w:val="001974AA"/>
    <w:rsid w:val="00197F04"/>
    <w:rsid w:val="001A144A"/>
    <w:rsid w:val="001A14D3"/>
    <w:rsid w:val="001A193C"/>
    <w:rsid w:val="001A26AF"/>
    <w:rsid w:val="001A2711"/>
    <w:rsid w:val="001A2E07"/>
    <w:rsid w:val="001A3C00"/>
    <w:rsid w:val="001A3C08"/>
    <w:rsid w:val="001A404E"/>
    <w:rsid w:val="001A46B7"/>
    <w:rsid w:val="001A4C64"/>
    <w:rsid w:val="001A4F03"/>
    <w:rsid w:val="001A6080"/>
    <w:rsid w:val="001A61D9"/>
    <w:rsid w:val="001A68A0"/>
    <w:rsid w:val="001A7881"/>
    <w:rsid w:val="001B1AD9"/>
    <w:rsid w:val="001B2416"/>
    <w:rsid w:val="001B254B"/>
    <w:rsid w:val="001B26D7"/>
    <w:rsid w:val="001B2D09"/>
    <w:rsid w:val="001B36C6"/>
    <w:rsid w:val="001B5054"/>
    <w:rsid w:val="001B58F1"/>
    <w:rsid w:val="001B62E4"/>
    <w:rsid w:val="001B6B92"/>
    <w:rsid w:val="001B7145"/>
    <w:rsid w:val="001C0509"/>
    <w:rsid w:val="001C1387"/>
    <w:rsid w:val="001C15DE"/>
    <w:rsid w:val="001C3DCE"/>
    <w:rsid w:val="001C598C"/>
    <w:rsid w:val="001C6F01"/>
    <w:rsid w:val="001C7767"/>
    <w:rsid w:val="001C7927"/>
    <w:rsid w:val="001D0097"/>
    <w:rsid w:val="001D026C"/>
    <w:rsid w:val="001D0797"/>
    <w:rsid w:val="001D0AB7"/>
    <w:rsid w:val="001D0F2B"/>
    <w:rsid w:val="001D0F65"/>
    <w:rsid w:val="001D10C1"/>
    <w:rsid w:val="001D4920"/>
    <w:rsid w:val="001D54A7"/>
    <w:rsid w:val="001D627C"/>
    <w:rsid w:val="001D62EF"/>
    <w:rsid w:val="001D7D63"/>
    <w:rsid w:val="001E07D8"/>
    <w:rsid w:val="001E0E63"/>
    <w:rsid w:val="001E1B72"/>
    <w:rsid w:val="001E1F64"/>
    <w:rsid w:val="001E2022"/>
    <w:rsid w:val="001E3141"/>
    <w:rsid w:val="001E360E"/>
    <w:rsid w:val="001E4CBE"/>
    <w:rsid w:val="001E4E3A"/>
    <w:rsid w:val="001E5630"/>
    <w:rsid w:val="001F00FE"/>
    <w:rsid w:val="001F027A"/>
    <w:rsid w:val="001F0FEE"/>
    <w:rsid w:val="001F19C9"/>
    <w:rsid w:val="001F1EE3"/>
    <w:rsid w:val="001F21A8"/>
    <w:rsid w:val="001F60DC"/>
    <w:rsid w:val="001F63E5"/>
    <w:rsid w:val="001F7708"/>
    <w:rsid w:val="00201021"/>
    <w:rsid w:val="00201476"/>
    <w:rsid w:val="002039A7"/>
    <w:rsid w:val="00204572"/>
    <w:rsid w:val="00204C38"/>
    <w:rsid w:val="0020577E"/>
    <w:rsid w:val="00205BD3"/>
    <w:rsid w:val="00205C84"/>
    <w:rsid w:val="002116E7"/>
    <w:rsid w:val="0021175C"/>
    <w:rsid w:val="0021180F"/>
    <w:rsid w:val="0021216F"/>
    <w:rsid w:val="00213CEB"/>
    <w:rsid w:val="0021489F"/>
    <w:rsid w:val="00214977"/>
    <w:rsid w:val="00215D3A"/>
    <w:rsid w:val="00216E64"/>
    <w:rsid w:val="00216E85"/>
    <w:rsid w:val="0021732D"/>
    <w:rsid w:val="00220144"/>
    <w:rsid w:val="00220680"/>
    <w:rsid w:val="00220C6B"/>
    <w:rsid w:val="00220D94"/>
    <w:rsid w:val="002244E5"/>
    <w:rsid w:val="00227545"/>
    <w:rsid w:val="00232FF6"/>
    <w:rsid w:val="00233029"/>
    <w:rsid w:val="0023344E"/>
    <w:rsid w:val="00233456"/>
    <w:rsid w:val="00234632"/>
    <w:rsid w:val="002349CD"/>
    <w:rsid w:val="00235C8A"/>
    <w:rsid w:val="00236C5C"/>
    <w:rsid w:val="00237D4E"/>
    <w:rsid w:val="0024059A"/>
    <w:rsid w:val="00240CDB"/>
    <w:rsid w:val="00240F70"/>
    <w:rsid w:val="002415E3"/>
    <w:rsid w:val="0024167E"/>
    <w:rsid w:val="0024192A"/>
    <w:rsid w:val="00241DCF"/>
    <w:rsid w:val="00242465"/>
    <w:rsid w:val="0024270B"/>
    <w:rsid w:val="00242BA3"/>
    <w:rsid w:val="00243B0F"/>
    <w:rsid w:val="00243F34"/>
    <w:rsid w:val="00247E8A"/>
    <w:rsid w:val="00250263"/>
    <w:rsid w:val="00250B8B"/>
    <w:rsid w:val="00250B97"/>
    <w:rsid w:val="00251364"/>
    <w:rsid w:val="0025287D"/>
    <w:rsid w:val="00252E56"/>
    <w:rsid w:val="00253944"/>
    <w:rsid w:val="00253B1E"/>
    <w:rsid w:val="002540E7"/>
    <w:rsid w:val="00254110"/>
    <w:rsid w:val="00254951"/>
    <w:rsid w:val="00255039"/>
    <w:rsid w:val="00255070"/>
    <w:rsid w:val="00255EF5"/>
    <w:rsid w:val="0025668F"/>
    <w:rsid w:val="002604B3"/>
    <w:rsid w:val="00260AB9"/>
    <w:rsid w:val="00261180"/>
    <w:rsid w:val="002628E8"/>
    <w:rsid w:val="002652F2"/>
    <w:rsid w:val="00265AEA"/>
    <w:rsid w:val="002667B4"/>
    <w:rsid w:val="0026761E"/>
    <w:rsid w:val="0027010A"/>
    <w:rsid w:val="002712A9"/>
    <w:rsid w:val="002721E3"/>
    <w:rsid w:val="00272357"/>
    <w:rsid w:val="0027293F"/>
    <w:rsid w:val="00273791"/>
    <w:rsid w:val="00274673"/>
    <w:rsid w:val="0027495F"/>
    <w:rsid w:val="0027535C"/>
    <w:rsid w:val="00276140"/>
    <w:rsid w:val="00276BF6"/>
    <w:rsid w:val="00281495"/>
    <w:rsid w:val="00282853"/>
    <w:rsid w:val="002833F9"/>
    <w:rsid w:val="00284BA0"/>
    <w:rsid w:val="0028621B"/>
    <w:rsid w:val="002862CD"/>
    <w:rsid w:val="0028683F"/>
    <w:rsid w:val="0028698F"/>
    <w:rsid w:val="00286C1C"/>
    <w:rsid w:val="00286DD8"/>
    <w:rsid w:val="00290177"/>
    <w:rsid w:val="00290AF3"/>
    <w:rsid w:val="002920AF"/>
    <w:rsid w:val="00293816"/>
    <w:rsid w:val="00293C0A"/>
    <w:rsid w:val="00294AD2"/>
    <w:rsid w:val="00294EC4"/>
    <w:rsid w:val="002953D6"/>
    <w:rsid w:val="00295EF3"/>
    <w:rsid w:val="00296530"/>
    <w:rsid w:val="00297396"/>
    <w:rsid w:val="002A07F6"/>
    <w:rsid w:val="002A1650"/>
    <w:rsid w:val="002A28B3"/>
    <w:rsid w:val="002A31F2"/>
    <w:rsid w:val="002A3CC4"/>
    <w:rsid w:val="002A540D"/>
    <w:rsid w:val="002A58FE"/>
    <w:rsid w:val="002A6A5B"/>
    <w:rsid w:val="002A7731"/>
    <w:rsid w:val="002B1DB1"/>
    <w:rsid w:val="002B21A4"/>
    <w:rsid w:val="002B25E6"/>
    <w:rsid w:val="002B31F0"/>
    <w:rsid w:val="002B34CE"/>
    <w:rsid w:val="002B36F0"/>
    <w:rsid w:val="002B377E"/>
    <w:rsid w:val="002B4138"/>
    <w:rsid w:val="002B4C76"/>
    <w:rsid w:val="002B4CAF"/>
    <w:rsid w:val="002B5CE0"/>
    <w:rsid w:val="002B6286"/>
    <w:rsid w:val="002B680D"/>
    <w:rsid w:val="002B6AD1"/>
    <w:rsid w:val="002B7126"/>
    <w:rsid w:val="002C1AAA"/>
    <w:rsid w:val="002C49E8"/>
    <w:rsid w:val="002C7B67"/>
    <w:rsid w:val="002C7C62"/>
    <w:rsid w:val="002D1484"/>
    <w:rsid w:val="002D16AF"/>
    <w:rsid w:val="002D29CF"/>
    <w:rsid w:val="002D3206"/>
    <w:rsid w:val="002D4502"/>
    <w:rsid w:val="002D4F6F"/>
    <w:rsid w:val="002D5E03"/>
    <w:rsid w:val="002D653B"/>
    <w:rsid w:val="002D6BDA"/>
    <w:rsid w:val="002D70E4"/>
    <w:rsid w:val="002D7B2B"/>
    <w:rsid w:val="002D7B92"/>
    <w:rsid w:val="002D7D70"/>
    <w:rsid w:val="002E0448"/>
    <w:rsid w:val="002E113F"/>
    <w:rsid w:val="002E1C77"/>
    <w:rsid w:val="002E333E"/>
    <w:rsid w:val="002E338E"/>
    <w:rsid w:val="002E3CC4"/>
    <w:rsid w:val="002E5A61"/>
    <w:rsid w:val="002E5EA8"/>
    <w:rsid w:val="002E66C4"/>
    <w:rsid w:val="002E7E0F"/>
    <w:rsid w:val="002F0182"/>
    <w:rsid w:val="002F3B7A"/>
    <w:rsid w:val="002F5A41"/>
    <w:rsid w:val="002F5BEC"/>
    <w:rsid w:val="002F7C69"/>
    <w:rsid w:val="003014E5"/>
    <w:rsid w:val="00301FB1"/>
    <w:rsid w:val="00302107"/>
    <w:rsid w:val="003022E6"/>
    <w:rsid w:val="003026D2"/>
    <w:rsid w:val="003027A1"/>
    <w:rsid w:val="0030322A"/>
    <w:rsid w:val="0030537C"/>
    <w:rsid w:val="003053AC"/>
    <w:rsid w:val="00305A7E"/>
    <w:rsid w:val="0030774B"/>
    <w:rsid w:val="003116C0"/>
    <w:rsid w:val="0031179F"/>
    <w:rsid w:val="003131DC"/>
    <w:rsid w:val="0031328C"/>
    <w:rsid w:val="00313BBC"/>
    <w:rsid w:val="003153CE"/>
    <w:rsid w:val="003164F4"/>
    <w:rsid w:val="00317936"/>
    <w:rsid w:val="00317AA4"/>
    <w:rsid w:val="00320374"/>
    <w:rsid w:val="00322BDA"/>
    <w:rsid w:val="003242C0"/>
    <w:rsid w:val="00325127"/>
    <w:rsid w:val="00325E0A"/>
    <w:rsid w:val="00326116"/>
    <w:rsid w:val="00326897"/>
    <w:rsid w:val="00327036"/>
    <w:rsid w:val="00327F62"/>
    <w:rsid w:val="00330115"/>
    <w:rsid w:val="0033105C"/>
    <w:rsid w:val="00332340"/>
    <w:rsid w:val="003327B4"/>
    <w:rsid w:val="00332CAB"/>
    <w:rsid w:val="00333533"/>
    <w:rsid w:val="00333AF9"/>
    <w:rsid w:val="00334CF3"/>
    <w:rsid w:val="00334D22"/>
    <w:rsid w:val="003352B5"/>
    <w:rsid w:val="00337F59"/>
    <w:rsid w:val="00340E2D"/>
    <w:rsid w:val="00341B2D"/>
    <w:rsid w:val="0034216E"/>
    <w:rsid w:val="00343A98"/>
    <w:rsid w:val="003475A9"/>
    <w:rsid w:val="00347C06"/>
    <w:rsid w:val="00351071"/>
    <w:rsid w:val="0035157D"/>
    <w:rsid w:val="00351ED5"/>
    <w:rsid w:val="003524BE"/>
    <w:rsid w:val="00353437"/>
    <w:rsid w:val="003534C3"/>
    <w:rsid w:val="00354B7F"/>
    <w:rsid w:val="00355237"/>
    <w:rsid w:val="00355579"/>
    <w:rsid w:val="0035561F"/>
    <w:rsid w:val="00355F64"/>
    <w:rsid w:val="0035682B"/>
    <w:rsid w:val="00356845"/>
    <w:rsid w:val="003603B3"/>
    <w:rsid w:val="0036094E"/>
    <w:rsid w:val="00362B20"/>
    <w:rsid w:val="00362DB2"/>
    <w:rsid w:val="00363F70"/>
    <w:rsid w:val="00364031"/>
    <w:rsid w:val="00364358"/>
    <w:rsid w:val="003645BC"/>
    <w:rsid w:val="003661EC"/>
    <w:rsid w:val="00366289"/>
    <w:rsid w:val="0036635C"/>
    <w:rsid w:val="00371226"/>
    <w:rsid w:val="00372216"/>
    <w:rsid w:val="0037265F"/>
    <w:rsid w:val="0037273E"/>
    <w:rsid w:val="003736E5"/>
    <w:rsid w:val="00373B71"/>
    <w:rsid w:val="00374571"/>
    <w:rsid w:val="0037524D"/>
    <w:rsid w:val="00375254"/>
    <w:rsid w:val="003760F5"/>
    <w:rsid w:val="003761E5"/>
    <w:rsid w:val="00376346"/>
    <w:rsid w:val="0037685B"/>
    <w:rsid w:val="00376D4A"/>
    <w:rsid w:val="00377FFD"/>
    <w:rsid w:val="003814B5"/>
    <w:rsid w:val="003816C6"/>
    <w:rsid w:val="00382346"/>
    <w:rsid w:val="00382E0E"/>
    <w:rsid w:val="00383A3C"/>
    <w:rsid w:val="00384BAE"/>
    <w:rsid w:val="00385884"/>
    <w:rsid w:val="0038629F"/>
    <w:rsid w:val="0038714D"/>
    <w:rsid w:val="00387B0A"/>
    <w:rsid w:val="00387B10"/>
    <w:rsid w:val="00390578"/>
    <w:rsid w:val="00390E3A"/>
    <w:rsid w:val="003917FC"/>
    <w:rsid w:val="00391D46"/>
    <w:rsid w:val="00392B6E"/>
    <w:rsid w:val="00392C4F"/>
    <w:rsid w:val="00394BAD"/>
    <w:rsid w:val="0039519E"/>
    <w:rsid w:val="003A0386"/>
    <w:rsid w:val="003A1C71"/>
    <w:rsid w:val="003A21AB"/>
    <w:rsid w:val="003A4707"/>
    <w:rsid w:val="003A4CD0"/>
    <w:rsid w:val="003A79A4"/>
    <w:rsid w:val="003A79AD"/>
    <w:rsid w:val="003B1308"/>
    <w:rsid w:val="003B1BBD"/>
    <w:rsid w:val="003B1CAD"/>
    <w:rsid w:val="003B237E"/>
    <w:rsid w:val="003B24B6"/>
    <w:rsid w:val="003B49BA"/>
    <w:rsid w:val="003B4B28"/>
    <w:rsid w:val="003B4C20"/>
    <w:rsid w:val="003B54E4"/>
    <w:rsid w:val="003B61F1"/>
    <w:rsid w:val="003B6D5C"/>
    <w:rsid w:val="003B7546"/>
    <w:rsid w:val="003C0776"/>
    <w:rsid w:val="003C0EFB"/>
    <w:rsid w:val="003C1A4A"/>
    <w:rsid w:val="003C30D5"/>
    <w:rsid w:val="003C38E7"/>
    <w:rsid w:val="003C4759"/>
    <w:rsid w:val="003C545B"/>
    <w:rsid w:val="003C652A"/>
    <w:rsid w:val="003C666B"/>
    <w:rsid w:val="003C73F2"/>
    <w:rsid w:val="003C76D9"/>
    <w:rsid w:val="003C79CD"/>
    <w:rsid w:val="003D17E4"/>
    <w:rsid w:val="003D3100"/>
    <w:rsid w:val="003D3EA2"/>
    <w:rsid w:val="003D4423"/>
    <w:rsid w:val="003D50F6"/>
    <w:rsid w:val="003D60A7"/>
    <w:rsid w:val="003D749C"/>
    <w:rsid w:val="003E011E"/>
    <w:rsid w:val="003E08DB"/>
    <w:rsid w:val="003E0E34"/>
    <w:rsid w:val="003E13D3"/>
    <w:rsid w:val="003E183C"/>
    <w:rsid w:val="003E27A3"/>
    <w:rsid w:val="003E309D"/>
    <w:rsid w:val="003E3DA7"/>
    <w:rsid w:val="003E4372"/>
    <w:rsid w:val="003E4AB0"/>
    <w:rsid w:val="003E4D74"/>
    <w:rsid w:val="003E57E1"/>
    <w:rsid w:val="003E594D"/>
    <w:rsid w:val="003E5A53"/>
    <w:rsid w:val="003E6764"/>
    <w:rsid w:val="003E70BD"/>
    <w:rsid w:val="003E76E2"/>
    <w:rsid w:val="003E7718"/>
    <w:rsid w:val="003E7F3C"/>
    <w:rsid w:val="003F01BD"/>
    <w:rsid w:val="003F21FE"/>
    <w:rsid w:val="003F2B0B"/>
    <w:rsid w:val="003F4E86"/>
    <w:rsid w:val="003F6228"/>
    <w:rsid w:val="003F66DE"/>
    <w:rsid w:val="003F798C"/>
    <w:rsid w:val="00400178"/>
    <w:rsid w:val="004016C6"/>
    <w:rsid w:val="004017D5"/>
    <w:rsid w:val="0040290C"/>
    <w:rsid w:val="004034E4"/>
    <w:rsid w:val="00403B57"/>
    <w:rsid w:val="004040E0"/>
    <w:rsid w:val="0040472A"/>
    <w:rsid w:val="0040512F"/>
    <w:rsid w:val="004059D4"/>
    <w:rsid w:val="00406036"/>
    <w:rsid w:val="00407428"/>
    <w:rsid w:val="00410B6E"/>
    <w:rsid w:val="00411001"/>
    <w:rsid w:val="004111B8"/>
    <w:rsid w:val="00411A4B"/>
    <w:rsid w:val="00411DCD"/>
    <w:rsid w:val="00411FB7"/>
    <w:rsid w:val="0041261F"/>
    <w:rsid w:val="00415D1C"/>
    <w:rsid w:val="00420E22"/>
    <w:rsid w:val="00421BCE"/>
    <w:rsid w:val="00422998"/>
    <w:rsid w:val="00422D87"/>
    <w:rsid w:val="004244DC"/>
    <w:rsid w:val="0042676F"/>
    <w:rsid w:val="00426A59"/>
    <w:rsid w:val="00426FFF"/>
    <w:rsid w:val="004271F8"/>
    <w:rsid w:val="0042722F"/>
    <w:rsid w:val="00427C12"/>
    <w:rsid w:val="00431008"/>
    <w:rsid w:val="004312CE"/>
    <w:rsid w:val="00432046"/>
    <w:rsid w:val="00432061"/>
    <w:rsid w:val="00432D3D"/>
    <w:rsid w:val="004348D1"/>
    <w:rsid w:val="0043687C"/>
    <w:rsid w:val="00437277"/>
    <w:rsid w:val="00437683"/>
    <w:rsid w:val="00437AB4"/>
    <w:rsid w:val="00440729"/>
    <w:rsid w:val="00440B0A"/>
    <w:rsid w:val="00440C6B"/>
    <w:rsid w:val="00442140"/>
    <w:rsid w:val="00442641"/>
    <w:rsid w:val="00443A31"/>
    <w:rsid w:val="004445D7"/>
    <w:rsid w:val="00444C33"/>
    <w:rsid w:val="0044593D"/>
    <w:rsid w:val="004467A6"/>
    <w:rsid w:val="00447BDC"/>
    <w:rsid w:val="00447DF3"/>
    <w:rsid w:val="00450E9E"/>
    <w:rsid w:val="004513EA"/>
    <w:rsid w:val="00451613"/>
    <w:rsid w:val="004516EC"/>
    <w:rsid w:val="00451FDB"/>
    <w:rsid w:val="00452E71"/>
    <w:rsid w:val="004540E5"/>
    <w:rsid w:val="0045422E"/>
    <w:rsid w:val="004562AB"/>
    <w:rsid w:val="004574CC"/>
    <w:rsid w:val="00457537"/>
    <w:rsid w:val="0046276F"/>
    <w:rsid w:val="004627E8"/>
    <w:rsid w:val="004632DF"/>
    <w:rsid w:val="00464F2B"/>
    <w:rsid w:val="0046599B"/>
    <w:rsid w:val="00467695"/>
    <w:rsid w:val="00467D0B"/>
    <w:rsid w:val="004708F4"/>
    <w:rsid w:val="00470FAF"/>
    <w:rsid w:val="00471549"/>
    <w:rsid w:val="00471CE3"/>
    <w:rsid w:val="00471FE6"/>
    <w:rsid w:val="00472486"/>
    <w:rsid w:val="004724B4"/>
    <w:rsid w:val="00473A28"/>
    <w:rsid w:val="004749F5"/>
    <w:rsid w:val="00474F44"/>
    <w:rsid w:val="004758C1"/>
    <w:rsid w:val="00475CE7"/>
    <w:rsid w:val="00476128"/>
    <w:rsid w:val="0047633B"/>
    <w:rsid w:val="0047720D"/>
    <w:rsid w:val="00480142"/>
    <w:rsid w:val="00480967"/>
    <w:rsid w:val="00482E84"/>
    <w:rsid w:val="004837EF"/>
    <w:rsid w:val="00485409"/>
    <w:rsid w:val="00485857"/>
    <w:rsid w:val="0048596A"/>
    <w:rsid w:val="00487219"/>
    <w:rsid w:val="004872A1"/>
    <w:rsid w:val="00490258"/>
    <w:rsid w:val="00490E54"/>
    <w:rsid w:val="00491C0C"/>
    <w:rsid w:val="00491D78"/>
    <w:rsid w:val="0049209A"/>
    <w:rsid w:val="004925A3"/>
    <w:rsid w:val="004933DE"/>
    <w:rsid w:val="0049370C"/>
    <w:rsid w:val="0049486A"/>
    <w:rsid w:val="00495B59"/>
    <w:rsid w:val="004A05DC"/>
    <w:rsid w:val="004A1D5A"/>
    <w:rsid w:val="004A1DF0"/>
    <w:rsid w:val="004A2173"/>
    <w:rsid w:val="004A33CD"/>
    <w:rsid w:val="004A380E"/>
    <w:rsid w:val="004A3B9A"/>
    <w:rsid w:val="004A426B"/>
    <w:rsid w:val="004A45C9"/>
    <w:rsid w:val="004A4D43"/>
    <w:rsid w:val="004A5166"/>
    <w:rsid w:val="004A57C8"/>
    <w:rsid w:val="004A6967"/>
    <w:rsid w:val="004A72BA"/>
    <w:rsid w:val="004B0911"/>
    <w:rsid w:val="004B0985"/>
    <w:rsid w:val="004B1177"/>
    <w:rsid w:val="004B1762"/>
    <w:rsid w:val="004B183E"/>
    <w:rsid w:val="004B1D2F"/>
    <w:rsid w:val="004B4A1C"/>
    <w:rsid w:val="004B4B55"/>
    <w:rsid w:val="004B59B4"/>
    <w:rsid w:val="004B6715"/>
    <w:rsid w:val="004C1780"/>
    <w:rsid w:val="004C1CD1"/>
    <w:rsid w:val="004C4AC7"/>
    <w:rsid w:val="004C61A6"/>
    <w:rsid w:val="004C75C8"/>
    <w:rsid w:val="004C7CE4"/>
    <w:rsid w:val="004D07AD"/>
    <w:rsid w:val="004D14C0"/>
    <w:rsid w:val="004D2271"/>
    <w:rsid w:val="004D2564"/>
    <w:rsid w:val="004D2C9D"/>
    <w:rsid w:val="004D2E1E"/>
    <w:rsid w:val="004D3911"/>
    <w:rsid w:val="004D4E14"/>
    <w:rsid w:val="004D5638"/>
    <w:rsid w:val="004D5892"/>
    <w:rsid w:val="004E090F"/>
    <w:rsid w:val="004E248F"/>
    <w:rsid w:val="004E2E63"/>
    <w:rsid w:val="004E3F0D"/>
    <w:rsid w:val="004E4944"/>
    <w:rsid w:val="004E5A1F"/>
    <w:rsid w:val="004F028D"/>
    <w:rsid w:val="004F0DAB"/>
    <w:rsid w:val="004F12AA"/>
    <w:rsid w:val="004F33E4"/>
    <w:rsid w:val="004F35EC"/>
    <w:rsid w:val="004F3779"/>
    <w:rsid w:val="004F3CB3"/>
    <w:rsid w:val="004F4C69"/>
    <w:rsid w:val="004F4DC0"/>
    <w:rsid w:val="004F5690"/>
    <w:rsid w:val="004F67B5"/>
    <w:rsid w:val="004F79D1"/>
    <w:rsid w:val="00501263"/>
    <w:rsid w:val="005012CF"/>
    <w:rsid w:val="00501A24"/>
    <w:rsid w:val="00502AE7"/>
    <w:rsid w:val="005039AE"/>
    <w:rsid w:val="00504A7B"/>
    <w:rsid w:val="00504B81"/>
    <w:rsid w:val="005050DC"/>
    <w:rsid w:val="005054C0"/>
    <w:rsid w:val="005101A8"/>
    <w:rsid w:val="00510A1A"/>
    <w:rsid w:val="005115B3"/>
    <w:rsid w:val="00511FEF"/>
    <w:rsid w:val="00512B33"/>
    <w:rsid w:val="0051389A"/>
    <w:rsid w:val="005175C3"/>
    <w:rsid w:val="00520BDD"/>
    <w:rsid w:val="00521197"/>
    <w:rsid w:val="00521BFA"/>
    <w:rsid w:val="00522E4A"/>
    <w:rsid w:val="005241B0"/>
    <w:rsid w:val="005244A2"/>
    <w:rsid w:val="005247AB"/>
    <w:rsid w:val="005256B7"/>
    <w:rsid w:val="00526512"/>
    <w:rsid w:val="00526E1C"/>
    <w:rsid w:val="0052743A"/>
    <w:rsid w:val="00531D54"/>
    <w:rsid w:val="00532320"/>
    <w:rsid w:val="00532D59"/>
    <w:rsid w:val="0053309A"/>
    <w:rsid w:val="005330D2"/>
    <w:rsid w:val="0053401D"/>
    <w:rsid w:val="0053475E"/>
    <w:rsid w:val="00534D36"/>
    <w:rsid w:val="005354B7"/>
    <w:rsid w:val="00536879"/>
    <w:rsid w:val="00537AAE"/>
    <w:rsid w:val="00540110"/>
    <w:rsid w:val="00541205"/>
    <w:rsid w:val="00543D59"/>
    <w:rsid w:val="00543E42"/>
    <w:rsid w:val="00544012"/>
    <w:rsid w:val="0054569B"/>
    <w:rsid w:val="005461A8"/>
    <w:rsid w:val="005464BE"/>
    <w:rsid w:val="00546523"/>
    <w:rsid w:val="00546E8B"/>
    <w:rsid w:val="005472DA"/>
    <w:rsid w:val="005473E2"/>
    <w:rsid w:val="00547B1B"/>
    <w:rsid w:val="00547DE1"/>
    <w:rsid w:val="0055069E"/>
    <w:rsid w:val="00552EEC"/>
    <w:rsid w:val="00554554"/>
    <w:rsid w:val="00555780"/>
    <w:rsid w:val="0055596A"/>
    <w:rsid w:val="00555B81"/>
    <w:rsid w:val="00556308"/>
    <w:rsid w:val="00556638"/>
    <w:rsid w:val="00556A70"/>
    <w:rsid w:val="00557396"/>
    <w:rsid w:val="00560B56"/>
    <w:rsid w:val="00560B67"/>
    <w:rsid w:val="00561EAF"/>
    <w:rsid w:val="00562475"/>
    <w:rsid w:val="0056357E"/>
    <w:rsid w:val="00564613"/>
    <w:rsid w:val="00564ABC"/>
    <w:rsid w:val="00564DDA"/>
    <w:rsid w:val="0056525A"/>
    <w:rsid w:val="00565AAD"/>
    <w:rsid w:val="005667A2"/>
    <w:rsid w:val="00566E49"/>
    <w:rsid w:val="00567288"/>
    <w:rsid w:val="00567C4E"/>
    <w:rsid w:val="00570799"/>
    <w:rsid w:val="005707BA"/>
    <w:rsid w:val="0057290A"/>
    <w:rsid w:val="0057442B"/>
    <w:rsid w:val="0057452C"/>
    <w:rsid w:val="00574DDC"/>
    <w:rsid w:val="00574F88"/>
    <w:rsid w:val="00577728"/>
    <w:rsid w:val="0058210A"/>
    <w:rsid w:val="00582530"/>
    <w:rsid w:val="00582A0A"/>
    <w:rsid w:val="0058356D"/>
    <w:rsid w:val="0058372A"/>
    <w:rsid w:val="005837CA"/>
    <w:rsid w:val="0058489C"/>
    <w:rsid w:val="005869F8"/>
    <w:rsid w:val="00587E63"/>
    <w:rsid w:val="005907CC"/>
    <w:rsid w:val="00591467"/>
    <w:rsid w:val="00591895"/>
    <w:rsid w:val="00593E4B"/>
    <w:rsid w:val="00593FF5"/>
    <w:rsid w:val="0059586F"/>
    <w:rsid w:val="00596BD4"/>
    <w:rsid w:val="00596C0A"/>
    <w:rsid w:val="00596F1F"/>
    <w:rsid w:val="00597295"/>
    <w:rsid w:val="00597A66"/>
    <w:rsid w:val="00597FB8"/>
    <w:rsid w:val="005A0ECE"/>
    <w:rsid w:val="005A37D5"/>
    <w:rsid w:val="005A3CC9"/>
    <w:rsid w:val="005A44EE"/>
    <w:rsid w:val="005A606C"/>
    <w:rsid w:val="005A66FD"/>
    <w:rsid w:val="005A69FC"/>
    <w:rsid w:val="005A6CCB"/>
    <w:rsid w:val="005B00A8"/>
    <w:rsid w:val="005B1325"/>
    <w:rsid w:val="005B1802"/>
    <w:rsid w:val="005B2FDC"/>
    <w:rsid w:val="005B3977"/>
    <w:rsid w:val="005B444C"/>
    <w:rsid w:val="005B4A36"/>
    <w:rsid w:val="005B4EF3"/>
    <w:rsid w:val="005B5EFD"/>
    <w:rsid w:val="005B7F9D"/>
    <w:rsid w:val="005C1175"/>
    <w:rsid w:val="005C305A"/>
    <w:rsid w:val="005C32FA"/>
    <w:rsid w:val="005C3467"/>
    <w:rsid w:val="005C3C08"/>
    <w:rsid w:val="005C44C5"/>
    <w:rsid w:val="005C4761"/>
    <w:rsid w:val="005C4AA9"/>
    <w:rsid w:val="005C4F9F"/>
    <w:rsid w:val="005C67C0"/>
    <w:rsid w:val="005C6C0A"/>
    <w:rsid w:val="005C7A26"/>
    <w:rsid w:val="005C7E6A"/>
    <w:rsid w:val="005D0B04"/>
    <w:rsid w:val="005D0C3E"/>
    <w:rsid w:val="005D1E21"/>
    <w:rsid w:val="005D3C4F"/>
    <w:rsid w:val="005D6D9B"/>
    <w:rsid w:val="005D7C13"/>
    <w:rsid w:val="005E2AF2"/>
    <w:rsid w:val="005E3722"/>
    <w:rsid w:val="005E3A02"/>
    <w:rsid w:val="005E3D29"/>
    <w:rsid w:val="005E4569"/>
    <w:rsid w:val="005E4950"/>
    <w:rsid w:val="005E690B"/>
    <w:rsid w:val="005E6CD9"/>
    <w:rsid w:val="005F0036"/>
    <w:rsid w:val="005F0977"/>
    <w:rsid w:val="005F1BC4"/>
    <w:rsid w:val="005F26E5"/>
    <w:rsid w:val="005F3FEF"/>
    <w:rsid w:val="005F553A"/>
    <w:rsid w:val="005F7320"/>
    <w:rsid w:val="005F76E4"/>
    <w:rsid w:val="005F7ABA"/>
    <w:rsid w:val="0060116B"/>
    <w:rsid w:val="00601931"/>
    <w:rsid w:val="00603E83"/>
    <w:rsid w:val="00605D53"/>
    <w:rsid w:val="00606217"/>
    <w:rsid w:val="00610E0A"/>
    <w:rsid w:val="00611985"/>
    <w:rsid w:val="00611B6D"/>
    <w:rsid w:val="00613076"/>
    <w:rsid w:val="00613AF2"/>
    <w:rsid w:val="006146CF"/>
    <w:rsid w:val="00614FD1"/>
    <w:rsid w:val="00615D4B"/>
    <w:rsid w:val="00615F2C"/>
    <w:rsid w:val="00616133"/>
    <w:rsid w:val="00617780"/>
    <w:rsid w:val="00617CA6"/>
    <w:rsid w:val="00623F1C"/>
    <w:rsid w:val="00625299"/>
    <w:rsid w:val="00625819"/>
    <w:rsid w:val="0063061F"/>
    <w:rsid w:val="00630B0E"/>
    <w:rsid w:val="0063123B"/>
    <w:rsid w:val="00631249"/>
    <w:rsid w:val="00632A44"/>
    <w:rsid w:val="00633BC5"/>
    <w:rsid w:val="00634A0B"/>
    <w:rsid w:val="006358C8"/>
    <w:rsid w:val="00635BAC"/>
    <w:rsid w:val="00640086"/>
    <w:rsid w:val="00640F8B"/>
    <w:rsid w:val="00643150"/>
    <w:rsid w:val="00646C14"/>
    <w:rsid w:val="006473CD"/>
    <w:rsid w:val="00647445"/>
    <w:rsid w:val="0064773D"/>
    <w:rsid w:val="00647ED2"/>
    <w:rsid w:val="00647F56"/>
    <w:rsid w:val="006500B8"/>
    <w:rsid w:val="00650C51"/>
    <w:rsid w:val="006514D5"/>
    <w:rsid w:val="00652452"/>
    <w:rsid w:val="00652FC7"/>
    <w:rsid w:val="00654B35"/>
    <w:rsid w:val="00655F90"/>
    <w:rsid w:val="00657494"/>
    <w:rsid w:val="00657B60"/>
    <w:rsid w:val="006606EA"/>
    <w:rsid w:val="00660B9F"/>
    <w:rsid w:val="00661767"/>
    <w:rsid w:val="00661A51"/>
    <w:rsid w:val="00661AE4"/>
    <w:rsid w:val="00661D15"/>
    <w:rsid w:val="00661D6C"/>
    <w:rsid w:val="0066211A"/>
    <w:rsid w:val="006626E3"/>
    <w:rsid w:val="00662CD0"/>
    <w:rsid w:val="00663ECD"/>
    <w:rsid w:val="00664145"/>
    <w:rsid w:val="00664966"/>
    <w:rsid w:val="00665454"/>
    <w:rsid w:val="00665F41"/>
    <w:rsid w:val="00666298"/>
    <w:rsid w:val="00666565"/>
    <w:rsid w:val="006665C0"/>
    <w:rsid w:val="00666CE0"/>
    <w:rsid w:val="00666D66"/>
    <w:rsid w:val="006676C0"/>
    <w:rsid w:val="0067120F"/>
    <w:rsid w:val="00671A4A"/>
    <w:rsid w:val="00672D30"/>
    <w:rsid w:val="006736AE"/>
    <w:rsid w:val="00673A62"/>
    <w:rsid w:val="00673C57"/>
    <w:rsid w:val="00674410"/>
    <w:rsid w:val="006747CB"/>
    <w:rsid w:val="00675B06"/>
    <w:rsid w:val="00677677"/>
    <w:rsid w:val="0067774B"/>
    <w:rsid w:val="00677E44"/>
    <w:rsid w:val="0068144C"/>
    <w:rsid w:val="00683BC3"/>
    <w:rsid w:val="006840F8"/>
    <w:rsid w:val="00684326"/>
    <w:rsid w:val="0068459B"/>
    <w:rsid w:val="00684AA4"/>
    <w:rsid w:val="00684D21"/>
    <w:rsid w:val="00685036"/>
    <w:rsid w:val="00685BDA"/>
    <w:rsid w:val="00686AFE"/>
    <w:rsid w:val="00686BD5"/>
    <w:rsid w:val="00687B15"/>
    <w:rsid w:val="00693337"/>
    <w:rsid w:val="006958CC"/>
    <w:rsid w:val="0069597B"/>
    <w:rsid w:val="006970D2"/>
    <w:rsid w:val="0069756F"/>
    <w:rsid w:val="0069772D"/>
    <w:rsid w:val="00697D3B"/>
    <w:rsid w:val="006A1A1A"/>
    <w:rsid w:val="006A225A"/>
    <w:rsid w:val="006A325D"/>
    <w:rsid w:val="006A3EED"/>
    <w:rsid w:val="006A48C4"/>
    <w:rsid w:val="006A5A9B"/>
    <w:rsid w:val="006B01E9"/>
    <w:rsid w:val="006B0E0D"/>
    <w:rsid w:val="006B1763"/>
    <w:rsid w:val="006B1957"/>
    <w:rsid w:val="006B27B0"/>
    <w:rsid w:val="006B3763"/>
    <w:rsid w:val="006B7558"/>
    <w:rsid w:val="006C07B3"/>
    <w:rsid w:val="006C0F16"/>
    <w:rsid w:val="006C1134"/>
    <w:rsid w:val="006C1B04"/>
    <w:rsid w:val="006C2E59"/>
    <w:rsid w:val="006C314E"/>
    <w:rsid w:val="006C4382"/>
    <w:rsid w:val="006C4C33"/>
    <w:rsid w:val="006C5269"/>
    <w:rsid w:val="006C57CC"/>
    <w:rsid w:val="006C64CE"/>
    <w:rsid w:val="006C72C2"/>
    <w:rsid w:val="006C76BE"/>
    <w:rsid w:val="006C7933"/>
    <w:rsid w:val="006D0546"/>
    <w:rsid w:val="006D12BB"/>
    <w:rsid w:val="006D171C"/>
    <w:rsid w:val="006D386D"/>
    <w:rsid w:val="006D4238"/>
    <w:rsid w:val="006D640B"/>
    <w:rsid w:val="006D6C85"/>
    <w:rsid w:val="006D7885"/>
    <w:rsid w:val="006D7F53"/>
    <w:rsid w:val="006E0797"/>
    <w:rsid w:val="006E08EF"/>
    <w:rsid w:val="006E11F1"/>
    <w:rsid w:val="006E14D5"/>
    <w:rsid w:val="006E290D"/>
    <w:rsid w:val="006E2C6C"/>
    <w:rsid w:val="006E3704"/>
    <w:rsid w:val="006E4ACC"/>
    <w:rsid w:val="006E583C"/>
    <w:rsid w:val="006E7EDD"/>
    <w:rsid w:val="006F0325"/>
    <w:rsid w:val="006F03CF"/>
    <w:rsid w:val="006F04A3"/>
    <w:rsid w:val="006F0805"/>
    <w:rsid w:val="006F264D"/>
    <w:rsid w:val="006F311C"/>
    <w:rsid w:val="006F5A5E"/>
    <w:rsid w:val="006F5E6B"/>
    <w:rsid w:val="006F7CEB"/>
    <w:rsid w:val="00700858"/>
    <w:rsid w:val="00700E2A"/>
    <w:rsid w:val="00701C76"/>
    <w:rsid w:val="007028E0"/>
    <w:rsid w:val="00702CA6"/>
    <w:rsid w:val="00706BEE"/>
    <w:rsid w:val="007103C8"/>
    <w:rsid w:val="00710EE1"/>
    <w:rsid w:val="007110D9"/>
    <w:rsid w:val="007117FF"/>
    <w:rsid w:val="00711C01"/>
    <w:rsid w:val="007128BC"/>
    <w:rsid w:val="00713D78"/>
    <w:rsid w:val="00713E94"/>
    <w:rsid w:val="0071433E"/>
    <w:rsid w:val="00714AF4"/>
    <w:rsid w:val="00714CD0"/>
    <w:rsid w:val="00714D97"/>
    <w:rsid w:val="007155A9"/>
    <w:rsid w:val="00715AD8"/>
    <w:rsid w:val="00715B52"/>
    <w:rsid w:val="00717B6D"/>
    <w:rsid w:val="00717BED"/>
    <w:rsid w:val="00717EE4"/>
    <w:rsid w:val="00721D1F"/>
    <w:rsid w:val="00721F8B"/>
    <w:rsid w:val="0072292B"/>
    <w:rsid w:val="00722F9F"/>
    <w:rsid w:val="0072427C"/>
    <w:rsid w:val="00724A18"/>
    <w:rsid w:val="007256E1"/>
    <w:rsid w:val="00725B9B"/>
    <w:rsid w:val="00725C78"/>
    <w:rsid w:val="007304FA"/>
    <w:rsid w:val="00730BA0"/>
    <w:rsid w:val="00733600"/>
    <w:rsid w:val="0073388C"/>
    <w:rsid w:val="00734DAE"/>
    <w:rsid w:val="00735366"/>
    <w:rsid w:val="00735E88"/>
    <w:rsid w:val="00736151"/>
    <w:rsid w:val="007369AD"/>
    <w:rsid w:val="00737517"/>
    <w:rsid w:val="00740DEF"/>
    <w:rsid w:val="00741245"/>
    <w:rsid w:val="00741BE8"/>
    <w:rsid w:val="007425AF"/>
    <w:rsid w:val="0074265E"/>
    <w:rsid w:val="00742F95"/>
    <w:rsid w:val="0074388A"/>
    <w:rsid w:val="007467F1"/>
    <w:rsid w:val="00747ACA"/>
    <w:rsid w:val="00750CFA"/>
    <w:rsid w:val="00751A6A"/>
    <w:rsid w:val="00751D62"/>
    <w:rsid w:val="00752C8D"/>
    <w:rsid w:val="007533F6"/>
    <w:rsid w:val="007537F5"/>
    <w:rsid w:val="007542E9"/>
    <w:rsid w:val="00755D7C"/>
    <w:rsid w:val="007568FA"/>
    <w:rsid w:val="007569F5"/>
    <w:rsid w:val="007573A4"/>
    <w:rsid w:val="00760B1D"/>
    <w:rsid w:val="0076126F"/>
    <w:rsid w:val="00763BF3"/>
    <w:rsid w:val="00764482"/>
    <w:rsid w:val="00764BEF"/>
    <w:rsid w:val="00765BDC"/>
    <w:rsid w:val="00766DB0"/>
    <w:rsid w:val="0076700E"/>
    <w:rsid w:val="00767ED9"/>
    <w:rsid w:val="0077029A"/>
    <w:rsid w:val="007713D8"/>
    <w:rsid w:val="00771A1F"/>
    <w:rsid w:val="00772249"/>
    <w:rsid w:val="00772D4D"/>
    <w:rsid w:val="00773C1C"/>
    <w:rsid w:val="00773D6F"/>
    <w:rsid w:val="00773EEE"/>
    <w:rsid w:val="00774C1E"/>
    <w:rsid w:val="00774D97"/>
    <w:rsid w:val="007750CB"/>
    <w:rsid w:val="00775A5A"/>
    <w:rsid w:val="007765EE"/>
    <w:rsid w:val="00776AA0"/>
    <w:rsid w:val="00776DD7"/>
    <w:rsid w:val="007803B0"/>
    <w:rsid w:val="00780BF6"/>
    <w:rsid w:val="0078210E"/>
    <w:rsid w:val="00782FEA"/>
    <w:rsid w:val="0078499E"/>
    <w:rsid w:val="007872C9"/>
    <w:rsid w:val="007872DD"/>
    <w:rsid w:val="007875D1"/>
    <w:rsid w:val="00787DC0"/>
    <w:rsid w:val="00790791"/>
    <w:rsid w:val="00791086"/>
    <w:rsid w:val="007912E7"/>
    <w:rsid w:val="00793259"/>
    <w:rsid w:val="00794491"/>
    <w:rsid w:val="00796C9A"/>
    <w:rsid w:val="007A03ED"/>
    <w:rsid w:val="007A09FA"/>
    <w:rsid w:val="007A0D9D"/>
    <w:rsid w:val="007A28E4"/>
    <w:rsid w:val="007A526C"/>
    <w:rsid w:val="007A7E50"/>
    <w:rsid w:val="007B0976"/>
    <w:rsid w:val="007B0EDF"/>
    <w:rsid w:val="007B1E85"/>
    <w:rsid w:val="007B256B"/>
    <w:rsid w:val="007B2E3F"/>
    <w:rsid w:val="007B3681"/>
    <w:rsid w:val="007B589C"/>
    <w:rsid w:val="007B6FCA"/>
    <w:rsid w:val="007C15B4"/>
    <w:rsid w:val="007C2046"/>
    <w:rsid w:val="007C2A9B"/>
    <w:rsid w:val="007C2B01"/>
    <w:rsid w:val="007C3201"/>
    <w:rsid w:val="007C639C"/>
    <w:rsid w:val="007C6D93"/>
    <w:rsid w:val="007C6F69"/>
    <w:rsid w:val="007C7971"/>
    <w:rsid w:val="007C7CDA"/>
    <w:rsid w:val="007C7E6D"/>
    <w:rsid w:val="007D19CC"/>
    <w:rsid w:val="007D1A17"/>
    <w:rsid w:val="007D2BB1"/>
    <w:rsid w:val="007D3101"/>
    <w:rsid w:val="007D389B"/>
    <w:rsid w:val="007D3973"/>
    <w:rsid w:val="007D3FB9"/>
    <w:rsid w:val="007D47D5"/>
    <w:rsid w:val="007D4F36"/>
    <w:rsid w:val="007D5483"/>
    <w:rsid w:val="007D5700"/>
    <w:rsid w:val="007D6BC3"/>
    <w:rsid w:val="007D7A79"/>
    <w:rsid w:val="007E1CAB"/>
    <w:rsid w:val="007E244A"/>
    <w:rsid w:val="007E2D32"/>
    <w:rsid w:val="007E440C"/>
    <w:rsid w:val="007E44F9"/>
    <w:rsid w:val="007E4D9D"/>
    <w:rsid w:val="007E53E8"/>
    <w:rsid w:val="007E64F2"/>
    <w:rsid w:val="007E693D"/>
    <w:rsid w:val="007E7413"/>
    <w:rsid w:val="007E74BD"/>
    <w:rsid w:val="007E7E64"/>
    <w:rsid w:val="007E7F1D"/>
    <w:rsid w:val="007F1564"/>
    <w:rsid w:val="007F275B"/>
    <w:rsid w:val="007F3307"/>
    <w:rsid w:val="007F5A06"/>
    <w:rsid w:val="007F6388"/>
    <w:rsid w:val="007F6ED8"/>
    <w:rsid w:val="007F7D49"/>
    <w:rsid w:val="007F7F16"/>
    <w:rsid w:val="00800328"/>
    <w:rsid w:val="008016DF"/>
    <w:rsid w:val="00801728"/>
    <w:rsid w:val="00801D30"/>
    <w:rsid w:val="00802173"/>
    <w:rsid w:val="00802A1A"/>
    <w:rsid w:val="008040A7"/>
    <w:rsid w:val="0080545B"/>
    <w:rsid w:val="00806C3F"/>
    <w:rsid w:val="00807AE1"/>
    <w:rsid w:val="00807F24"/>
    <w:rsid w:val="00807F80"/>
    <w:rsid w:val="00810A72"/>
    <w:rsid w:val="0081277E"/>
    <w:rsid w:val="00814C28"/>
    <w:rsid w:val="00814DC7"/>
    <w:rsid w:val="00815004"/>
    <w:rsid w:val="00815F11"/>
    <w:rsid w:val="0082068C"/>
    <w:rsid w:val="008215A4"/>
    <w:rsid w:val="00821F7D"/>
    <w:rsid w:val="00823B38"/>
    <w:rsid w:val="00823F5D"/>
    <w:rsid w:val="00824E9C"/>
    <w:rsid w:val="00827150"/>
    <w:rsid w:val="00827A39"/>
    <w:rsid w:val="00830B94"/>
    <w:rsid w:val="008314FE"/>
    <w:rsid w:val="00833624"/>
    <w:rsid w:val="008339EC"/>
    <w:rsid w:val="008342B5"/>
    <w:rsid w:val="008344E6"/>
    <w:rsid w:val="00835E01"/>
    <w:rsid w:val="00836C7F"/>
    <w:rsid w:val="00836DE4"/>
    <w:rsid w:val="0083764F"/>
    <w:rsid w:val="008405F9"/>
    <w:rsid w:val="008416F0"/>
    <w:rsid w:val="0084197C"/>
    <w:rsid w:val="00842050"/>
    <w:rsid w:val="008423D8"/>
    <w:rsid w:val="00842B7B"/>
    <w:rsid w:val="00843215"/>
    <w:rsid w:val="00843BCD"/>
    <w:rsid w:val="00844AC7"/>
    <w:rsid w:val="008457E3"/>
    <w:rsid w:val="008468D2"/>
    <w:rsid w:val="00847EA7"/>
    <w:rsid w:val="00847F02"/>
    <w:rsid w:val="00851430"/>
    <w:rsid w:val="00852231"/>
    <w:rsid w:val="00852399"/>
    <w:rsid w:val="00852CD9"/>
    <w:rsid w:val="00852FA7"/>
    <w:rsid w:val="008532A9"/>
    <w:rsid w:val="0085379B"/>
    <w:rsid w:val="0085501D"/>
    <w:rsid w:val="0085583F"/>
    <w:rsid w:val="008571A6"/>
    <w:rsid w:val="0086180B"/>
    <w:rsid w:val="008635E9"/>
    <w:rsid w:val="00863B0D"/>
    <w:rsid w:val="008650CE"/>
    <w:rsid w:val="00865E40"/>
    <w:rsid w:val="008660EE"/>
    <w:rsid w:val="00866B41"/>
    <w:rsid w:val="008704DC"/>
    <w:rsid w:val="00872040"/>
    <w:rsid w:val="00872E5C"/>
    <w:rsid w:val="00873AEA"/>
    <w:rsid w:val="00873DA3"/>
    <w:rsid w:val="00873EF6"/>
    <w:rsid w:val="00874A56"/>
    <w:rsid w:val="00874DA6"/>
    <w:rsid w:val="00876684"/>
    <w:rsid w:val="00876B6E"/>
    <w:rsid w:val="00876D69"/>
    <w:rsid w:val="00880375"/>
    <w:rsid w:val="008809E1"/>
    <w:rsid w:val="00880D08"/>
    <w:rsid w:val="00880E63"/>
    <w:rsid w:val="008810E0"/>
    <w:rsid w:val="008822EC"/>
    <w:rsid w:val="008828B6"/>
    <w:rsid w:val="00884530"/>
    <w:rsid w:val="00884548"/>
    <w:rsid w:val="00885D99"/>
    <w:rsid w:val="00885EB2"/>
    <w:rsid w:val="00885F96"/>
    <w:rsid w:val="00890890"/>
    <w:rsid w:val="00890D0C"/>
    <w:rsid w:val="00890E91"/>
    <w:rsid w:val="008929B4"/>
    <w:rsid w:val="00892C60"/>
    <w:rsid w:val="008952FE"/>
    <w:rsid w:val="0089597C"/>
    <w:rsid w:val="00896510"/>
    <w:rsid w:val="008966A3"/>
    <w:rsid w:val="008975F7"/>
    <w:rsid w:val="008978CE"/>
    <w:rsid w:val="00897B65"/>
    <w:rsid w:val="00897EED"/>
    <w:rsid w:val="008A09D4"/>
    <w:rsid w:val="008A0B4F"/>
    <w:rsid w:val="008A0C65"/>
    <w:rsid w:val="008A174A"/>
    <w:rsid w:val="008A2901"/>
    <w:rsid w:val="008A2958"/>
    <w:rsid w:val="008A2D6D"/>
    <w:rsid w:val="008A2D7E"/>
    <w:rsid w:val="008A4676"/>
    <w:rsid w:val="008A4679"/>
    <w:rsid w:val="008A615A"/>
    <w:rsid w:val="008A6E25"/>
    <w:rsid w:val="008B1BAC"/>
    <w:rsid w:val="008B20EC"/>
    <w:rsid w:val="008B2AED"/>
    <w:rsid w:val="008B2F71"/>
    <w:rsid w:val="008B42CC"/>
    <w:rsid w:val="008B4FEF"/>
    <w:rsid w:val="008B5225"/>
    <w:rsid w:val="008B52E8"/>
    <w:rsid w:val="008B7BD1"/>
    <w:rsid w:val="008B7C95"/>
    <w:rsid w:val="008C0093"/>
    <w:rsid w:val="008C138B"/>
    <w:rsid w:val="008C16C4"/>
    <w:rsid w:val="008C185C"/>
    <w:rsid w:val="008C2EEA"/>
    <w:rsid w:val="008C4580"/>
    <w:rsid w:val="008C59A0"/>
    <w:rsid w:val="008C6BE4"/>
    <w:rsid w:val="008C756E"/>
    <w:rsid w:val="008C76F9"/>
    <w:rsid w:val="008D0BD4"/>
    <w:rsid w:val="008D1FF2"/>
    <w:rsid w:val="008D3035"/>
    <w:rsid w:val="008D38F5"/>
    <w:rsid w:val="008D51DD"/>
    <w:rsid w:val="008D595E"/>
    <w:rsid w:val="008D61C9"/>
    <w:rsid w:val="008D6B99"/>
    <w:rsid w:val="008D7217"/>
    <w:rsid w:val="008D7439"/>
    <w:rsid w:val="008D7C9B"/>
    <w:rsid w:val="008E05C0"/>
    <w:rsid w:val="008E16B2"/>
    <w:rsid w:val="008E1913"/>
    <w:rsid w:val="008E195E"/>
    <w:rsid w:val="008E263A"/>
    <w:rsid w:val="008E2C64"/>
    <w:rsid w:val="008E4065"/>
    <w:rsid w:val="008E481D"/>
    <w:rsid w:val="008E4ADC"/>
    <w:rsid w:val="008E65C4"/>
    <w:rsid w:val="008E735E"/>
    <w:rsid w:val="008E7C0D"/>
    <w:rsid w:val="008E7EEC"/>
    <w:rsid w:val="008F0709"/>
    <w:rsid w:val="008F088C"/>
    <w:rsid w:val="008F0B1B"/>
    <w:rsid w:val="008F1A0D"/>
    <w:rsid w:val="008F5296"/>
    <w:rsid w:val="008F52E1"/>
    <w:rsid w:val="00901037"/>
    <w:rsid w:val="0090128B"/>
    <w:rsid w:val="00902672"/>
    <w:rsid w:val="00903972"/>
    <w:rsid w:val="00903EBE"/>
    <w:rsid w:val="009051AC"/>
    <w:rsid w:val="00905578"/>
    <w:rsid w:val="00905820"/>
    <w:rsid w:val="00906948"/>
    <w:rsid w:val="00907E1C"/>
    <w:rsid w:val="00907F63"/>
    <w:rsid w:val="00910555"/>
    <w:rsid w:val="009106E9"/>
    <w:rsid w:val="009107AA"/>
    <w:rsid w:val="00911AB0"/>
    <w:rsid w:val="00911F7B"/>
    <w:rsid w:val="0091247B"/>
    <w:rsid w:val="00913711"/>
    <w:rsid w:val="0091377E"/>
    <w:rsid w:val="00913BCE"/>
    <w:rsid w:val="00914D8E"/>
    <w:rsid w:val="00916283"/>
    <w:rsid w:val="009162C1"/>
    <w:rsid w:val="0091688F"/>
    <w:rsid w:val="00917A84"/>
    <w:rsid w:val="0092165A"/>
    <w:rsid w:val="00921D39"/>
    <w:rsid w:val="009247FE"/>
    <w:rsid w:val="00924E4C"/>
    <w:rsid w:val="009259DF"/>
    <w:rsid w:val="00927227"/>
    <w:rsid w:val="00930049"/>
    <w:rsid w:val="0093033C"/>
    <w:rsid w:val="0093225C"/>
    <w:rsid w:val="009323FE"/>
    <w:rsid w:val="009348D2"/>
    <w:rsid w:val="00934ABB"/>
    <w:rsid w:val="00935067"/>
    <w:rsid w:val="00935740"/>
    <w:rsid w:val="009359A8"/>
    <w:rsid w:val="00937D0D"/>
    <w:rsid w:val="009400B7"/>
    <w:rsid w:val="00942515"/>
    <w:rsid w:val="0094303F"/>
    <w:rsid w:val="00943167"/>
    <w:rsid w:val="0094371B"/>
    <w:rsid w:val="00943BAE"/>
    <w:rsid w:val="00943D9F"/>
    <w:rsid w:val="00945D79"/>
    <w:rsid w:val="009461A6"/>
    <w:rsid w:val="00946459"/>
    <w:rsid w:val="0094647D"/>
    <w:rsid w:val="00947376"/>
    <w:rsid w:val="00950246"/>
    <w:rsid w:val="00951E87"/>
    <w:rsid w:val="00952421"/>
    <w:rsid w:val="00954185"/>
    <w:rsid w:val="0095455C"/>
    <w:rsid w:val="00960022"/>
    <w:rsid w:val="009601E4"/>
    <w:rsid w:val="00960433"/>
    <w:rsid w:val="00960467"/>
    <w:rsid w:val="0096127C"/>
    <w:rsid w:val="00962911"/>
    <w:rsid w:val="00962D5C"/>
    <w:rsid w:val="00963B4B"/>
    <w:rsid w:val="00966973"/>
    <w:rsid w:val="009701B6"/>
    <w:rsid w:val="00970D4B"/>
    <w:rsid w:val="009716C9"/>
    <w:rsid w:val="00971978"/>
    <w:rsid w:val="00971FDB"/>
    <w:rsid w:val="00972935"/>
    <w:rsid w:val="00974D7A"/>
    <w:rsid w:val="00974E5D"/>
    <w:rsid w:val="00976692"/>
    <w:rsid w:val="00976FF0"/>
    <w:rsid w:val="00977595"/>
    <w:rsid w:val="00980F62"/>
    <w:rsid w:val="0098122B"/>
    <w:rsid w:val="00982157"/>
    <w:rsid w:val="00984077"/>
    <w:rsid w:val="00985B79"/>
    <w:rsid w:val="00985FDC"/>
    <w:rsid w:val="009866D0"/>
    <w:rsid w:val="00986BF0"/>
    <w:rsid w:val="0099107A"/>
    <w:rsid w:val="00991AF3"/>
    <w:rsid w:val="009930BA"/>
    <w:rsid w:val="009935AA"/>
    <w:rsid w:val="00993A08"/>
    <w:rsid w:val="00993D11"/>
    <w:rsid w:val="00993DE6"/>
    <w:rsid w:val="00994B2B"/>
    <w:rsid w:val="00995176"/>
    <w:rsid w:val="00995CD1"/>
    <w:rsid w:val="00996945"/>
    <w:rsid w:val="009969B7"/>
    <w:rsid w:val="00996F47"/>
    <w:rsid w:val="00996FB6"/>
    <w:rsid w:val="009A061F"/>
    <w:rsid w:val="009A2F07"/>
    <w:rsid w:val="009A3A38"/>
    <w:rsid w:val="009A41AF"/>
    <w:rsid w:val="009A461F"/>
    <w:rsid w:val="009A5B08"/>
    <w:rsid w:val="009A5CD3"/>
    <w:rsid w:val="009A6478"/>
    <w:rsid w:val="009A7A15"/>
    <w:rsid w:val="009B07C1"/>
    <w:rsid w:val="009B3430"/>
    <w:rsid w:val="009B39D9"/>
    <w:rsid w:val="009B43FD"/>
    <w:rsid w:val="009B4D53"/>
    <w:rsid w:val="009B5724"/>
    <w:rsid w:val="009B5FC0"/>
    <w:rsid w:val="009B78C4"/>
    <w:rsid w:val="009C093E"/>
    <w:rsid w:val="009C16E2"/>
    <w:rsid w:val="009C24B6"/>
    <w:rsid w:val="009C351F"/>
    <w:rsid w:val="009C35B0"/>
    <w:rsid w:val="009C416C"/>
    <w:rsid w:val="009C45E9"/>
    <w:rsid w:val="009C4C57"/>
    <w:rsid w:val="009C4D95"/>
    <w:rsid w:val="009C5399"/>
    <w:rsid w:val="009C6879"/>
    <w:rsid w:val="009C7905"/>
    <w:rsid w:val="009C7E05"/>
    <w:rsid w:val="009D1172"/>
    <w:rsid w:val="009D2EE1"/>
    <w:rsid w:val="009D2F5D"/>
    <w:rsid w:val="009D37E6"/>
    <w:rsid w:val="009D3EDA"/>
    <w:rsid w:val="009D420E"/>
    <w:rsid w:val="009D6277"/>
    <w:rsid w:val="009D6BB4"/>
    <w:rsid w:val="009D6BC3"/>
    <w:rsid w:val="009D6E25"/>
    <w:rsid w:val="009D73C9"/>
    <w:rsid w:val="009E2872"/>
    <w:rsid w:val="009E4FB2"/>
    <w:rsid w:val="009E560F"/>
    <w:rsid w:val="009E7931"/>
    <w:rsid w:val="009F0043"/>
    <w:rsid w:val="009F0F87"/>
    <w:rsid w:val="009F1C49"/>
    <w:rsid w:val="009F20B4"/>
    <w:rsid w:val="009F2605"/>
    <w:rsid w:val="009F3DB6"/>
    <w:rsid w:val="009F44C1"/>
    <w:rsid w:val="009F4784"/>
    <w:rsid w:val="009F6191"/>
    <w:rsid w:val="009F6E77"/>
    <w:rsid w:val="009F75FA"/>
    <w:rsid w:val="00A008FE"/>
    <w:rsid w:val="00A00E24"/>
    <w:rsid w:val="00A01702"/>
    <w:rsid w:val="00A019FB"/>
    <w:rsid w:val="00A03399"/>
    <w:rsid w:val="00A04498"/>
    <w:rsid w:val="00A04F95"/>
    <w:rsid w:val="00A05875"/>
    <w:rsid w:val="00A06198"/>
    <w:rsid w:val="00A066FC"/>
    <w:rsid w:val="00A07483"/>
    <w:rsid w:val="00A10955"/>
    <w:rsid w:val="00A11AB6"/>
    <w:rsid w:val="00A14D38"/>
    <w:rsid w:val="00A14DF2"/>
    <w:rsid w:val="00A163E2"/>
    <w:rsid w:val="00A16496"/>
    <w:rsid w:val="00A2068F"/>
    <w:rsid w:val="00A2086C"/>
    <w:rsid w:val="00A210EB"/>
    <w:rsid w:val="00A214C4"/>
    <w:rsid w:val="00A23935"/>
    <w:rsid w:val="00A23936"/>
    <w:rsid w:val="00A23C7C"/>
    <w:rsid w:val="00A2576C"/>
    <w:rsid w:val="00A25A04"/>
    <w:rsid w:val="00A26EBD"/>
    <w:rsid w:val="00A26F67"/>
    <w:rsid w:val="00A27A95"/>
    <w:rsid w:val="00A27FF5"/>
    <w:rsid w:val="00A306FF"/>
    <w:rsid w:val="00A30778"/>
    <w:rsid w:val="00A307DD"/>
    <w:rsid w:val="00A31085"/>
    <w:rsid w:val="00A32080"/>
    <w:rsid w:val="00A3269F"/>
    <w:rsid w:val="00A32B9B"/>
    <w:rsid w:val="00A33541"/>
    <w:rsid w:val="00A34239"/>
    <w:rsid w:val="00A3436B"/>
    <w:rsid w:val="00A34A7A"/>
    <w:rsid w:val="00A34CE1"/>
    <w:rsid w:val="00A40AD6"/>
    <w:rsid w:val="00A40FC8"/>
    <w:rsid w:val="00A410B1"/>
    <w:rsid w:val="00A41746"/>
    <w:rsid w:val="00A41A37"/>
    <w:rsid w:val="00A41C04"/>
    <w:rsid w:val="00A420E4"/>
    <w:rsid w:val="00A427CB"/>
    <w:rsid w:val="00A446F1"/>
    <w:rsid w:val="00A44FD3"/>
    <w:rsid w:val="00A4545C"/>
    <w:rsid w:val="00A4589E"/>
    <w:rsid w:val="00A45C4B"/>
    <w:rsid w:val="00A4712D"/>
    <w:rsid w:val="00A474D7"/>
    <w:rsid w:val="00A47E06"/>
    <w:rsid w:val="00A47EFA"/>
    <w:rsid w:val="00A507D2"/>
    <w:rsid w:val="00A51582"/>
    <w:rsid w:val="00A51AFF"/>
    <w:rsid w:val="00A51C64"/>
    <w:rsid w:val="00A527B9"/>
    <w:rsid w:val="00A52B07"/>
    <w:rsid w:val="00A537C7"/>
    <w:rsid w:val="00A5389E"/>
    <w:rsid w:val="00A554C2"/>
    <w:rsid w:val="00A55B1D"/>
    <w:rsid w:val="00A55E59"/>
    <w:rsid w:val="00A56C21"/>
    <w:rsid w:val="00A579CD"/>
    <w:rsid w:val="00A614F1"/>
    <w:rsid w:val="00A63BB8"/>
    <w:rsid w:val="00A64159"/>
    <w:rsid w:val="00A647A6"/>
    <w:rsid w:val="00A64E24"/>
    <w:rsid w:val="00A661EB"/>
    <w:rsid w:val="00A66951"/>
    <w:rsid w:val="00A700E2"/>
    <w:rsid w:val="00A708B8"/>
    <w:rsid w:val="00A7192F"/>
    <w:rsid w:val="00A71E58"/>
    <w:rsid w:val="00A72366"/>
    <w:rsid w:val="00A72E2A"/>
    <w:rsid w:val="00A73D93"/>
    <w:rsid w:val="00A73DA8"/>
    <w:rsid w:val="00A74024"/>
    <w:rsid w:val="00A80C02"/>
    <w:rsid w:val="00A81B2F"/>
    <w:rsid w:val="00A81C9C"/>
    <w:rsid w:val="00A83322"/>
    <w:rsid w:val="00A83564"/>
    <w:rsid w:val="00A835C3"/>
    <w:rsid w:val="00A844CC"/>
    <w:rsid w:val="00A85B9C"/>
    <w:rsid w:val="00A86196"/>
    <w:rsid w:val="00A86F74"/>
    <w:rsid w:val="00A91382"/>
    <w:rsid w:val="00A925F3"/>
    <w:rsid w:val="00A92C88"/>
    <w:rsid w:val="00A93903"/>
    <w:rsid w:val="00A94121"/>
    <w:rsid w:val="00A9507F"/>
    <w:rsid w:val="00AA0B1B"/>
    <w:rsid w:val="00AA0CFA"/>
    <w:rsid w:val="00AA1E0C"/>
    <w:rsid w:val="00AA2AD4"/>
    <w:rsid w:val="00AA314F"/>
    <w:rsid w:val="00AA39D4"/>
    <w:rsid w:val="00AA6267"/>
    <w:rsid w:val="00AA71B6"/>
    <w:rsid w:val="00AA7546"/>
    <w:rsid w:val="00AA79E0"/>
    <w:rsid w:val="00AA7A07"/>
    <w:rsid w:val="00AB1470"/>
    <w:rsid w:val="00AB1562"/>
    <w:rsid w:val="00AB191B"/>
    <w:rsid w:val="00AB38A2"/>
    <w:rsid w:val="00AB5ABC"/>
    <w:rsid w:val="00AB6561"/>
    <w:rsid w:val="00AC0FC1"/>
    <w:rsid w:val="00AC121C"/>
    <w:rsid w:val="00AC16C4"/>
    <w:rsid w:val="00AC19E2"/>
    <w:rsid w:val="00AC1A96"/>
    <w:rsid w:val="00AC2646"/>
    <w:rsid w:val="00AC2D83"/>
    <w:rsid w:val="00AC3B4B"/>
    <w:rsid w:val="00AC43C4"/>
    <w:rsid w:val="00AC4401"/>
    <w:rsid w:val="00AC5033"/>
    <w:rsid w:val="00AC578F"/>
    <w:rsid w:val="00AC5F7B"/>
    <w:rsid w:val="00AC6097"/>
    <w:rsid w:val="00AC6BF2"/>
    <w:rsid w:val="00AD075A"/>
    <w:rsid w:val="00AD0C1E"/>
    <w:rsid w:val="00AD0E54"/>
    <w:rsid w:val="00AD1119"/>
    <w:rsid w:val="00AD20AB"/>
    <w:rsid w:val="00AD296C"/>
    <w:rsid w:val="00AD2C94"/>
    <w:rsid w:val="00AD3515"/>
    <w:rsid w:val="00AD38BC"/>
    <w:rsid w:val="00AD50F8"/>
    <w:rsid w:val="00AD5AB1"/>
    <w:rsid w:val="00AD5E0D"/>
    <w:rsid w:val="00AD600D"/>
    <w:rsid w:val="00AD6911"/>
    <w:rsid w:val="00AD6F98"/>
    <w:rsid w:val="00AE1279"/>
    <w:rsid w:val="00AE199E"/>
    <w:rsid w:val="00AE1B0C"/>
    <w:rsid w:val="00AE1B5F"/>
    <w:rsid w:val="00AE227C"/>
    <w:rsid w:val="00AE587D"/>
    <w:rsid w:val="00AE59DE"/>
    <w:rsid w:val="00AE5F7C"/>
    <w:rsid w:val="00AE7D60"/>
    <w:rsid w:val="00AE7EEF"/>
    <w:rsid w:val="00AE7EF9"/>
    <w:rsid w:val="00AF034C"/>
    <w:rsid w:val="00AF0AA7"/>
    <w:rsid w:val="00AF0BA3"/>
    <w:rsid w:val="00AF0BDF"/>
    <w:rsid w:val="00AF0D13"/>
    <w:rsid w:val="00AF1BD9"/>
    <w:rsid w:val="00AF34EF"/>
    <w:rsid w:val="00AF362B"/>
    <w:rsid w:val="00AF3FCE"/>
    <w:rsid w:val="00AF7A2E"/>
    <w:rsid w:val="00B00007"/>
    <w:rsid w:val="00B00353"/>
    <w:rsid w:val="00B01799"/>
    <w:rsid w:val="00B01C81"/>
    <w:rsid w:val="00B02562"/>
    <w:rsid w:val="00B0285F"/>
    <w:rsid w:val="00B02E6E"/>
    <w:rsid w:val="00B04B5D"/>
    <w:rsid w:val="00B053BC"/>
    <w:rsid w:val="00B05CEC"/>
    <w:rsid w:val="00B05F9F"/>
    <w:rsid w:val="00B10E3C"/>
    <w:rsid w:val="00B121F6"/>
    <w:rsid w:val="00B12443"/>
    <w:rsid w:val="00B1254C"/>
    <w:rsid w:val="00B1283A"/>
    <w:rsid w:val="00B13110"/>
    <w:rsid w:val="00B134C0"/>
    <w:rsid w:val="00B1350A"/>
    <w:rsid w:val="00B14002"/>
    <w:rsid w:val="00B142FB"/>
    <w:rsid w:val="00B1484D"/>
    <w:rsid w:val="00B14924"/>
    <w:rsid w:val="00B14E4C"/>
    <w:rsid w:val="00B15396"/>
    <w:rsid w:val="00B1544E"/>
    <w:rsid w:val="00B155E0"/>
    <w:rsid w:val="00B15723"/>
    <w:rsid w:val="00B16686"/>
    <w:rsid w:val="00B17152"/>
    <w:rsid w:val="00B20C92"/>
    <w:rsid w:val="00B218EA"/>
    <w:rsid w:val="00B23439"/>
    <w:rsid w:val="00B23E46"/>
    <w:rsid w:val="00B23FF3"/>
    <w:rsid w:val="00B24037"/>
    <w:rsid w:val="00B24C58"/>
    <w:rsid w:val="00B2532F"/>
    <w:rsid w:val="00B25E27"/>
    <w:rsid w:val="00B26250"/>
    <w:rsid w:val="00B26841"/>
    <w:rsid w:val="00B26ECD"/>
    <w:rsid w:val="00B270BE"/>
    <w:rsid w:val="00B277A7"/>
    <w:rsid w:val="00B27BA1"/>
    <w:rsid w:val="00B3262F"/>
    <w:rsid w:val="00B32B0D"/>
    <w:rsid w:val="00B32F03"/>
    <w:rsid w:val="00B33B40"/>
    <w:rsid w:val="00B359E3"/>
    <w:rsid w:val="00B35D74"/>
    <w:rsid w:val="00B35FBB"/>
    <w:rsid w:val="00B361D1"/>
    <w:rsid w:val="00B3738D"/>
    <w:rsid w:val="00B37ABB"/>
    <w:rsid w:val="00B40350"/>
    <w:rsid w:val="00B40F64"/>
    <w:rsid w:val="00B425CF"/>
    <w:rsid w:val="00B43CD2"/>
    <w:rsid w:val="00B45857"/>
    <w:rsid w:val="00B45EC7"/>
    <w:rsid w:val="00B4633D"/>
    <w:rsid w:val="00B4672D"/>
    <w:rsid w:val="00B468A2"/>
    <w:rsid w:val="00B46C22"/>
    <w:rsid w:val="00B4791D"/>
    <w:rsid w:val="00B52600"/>
    <w:rsid w:val="00B53182"/>
    <w:rsid w:val="00B55532"/>
    <w:rsid w:val="00B56723"/>
    <w:rsid w:val="00B571AD"/>
    <w:rsid w:val="00B5775D"/>
    <w:rsid w:val="00B60179"/>
    <w:rsid w:val="00B604DE"/>
    <w:rsid w:val="00B62C23"/>
    <w:rsid w:val="00B64CEC"/>
    <w:rsid w:val="00B65EA6"/>
    <w:rsid w:val="00B6608C"/>
    <w:rsid w:val="00B66549"/>
    <w:rsid w:val="00B667F5"/>
    <w:rsid w:val="00B66A92"/>
    <w:rsid w:val="00B70423"/>
    <w:rsid w:val="00B704FD"/>
    <w:rsid w:val="00B7344C"/>
    <w:rsid w:val="00B73C42"/>
    <w:rsid w:val="00B73EFE"/>
    <w:rsid w:val="00B741EC"/>
    <w:rsid w:val="00B75A5E"/>
    <w:rsid w:val="00B77968"/>
    <w:rsid w:val="00B80D80"/>
    <w:rsid w:val="00B80DB7"/>
    <w:rsid w:val="00B8158F"/>
    <w:rsid w:val="00B81F00"/>
    <w:rsid w:val="00B82427"/>
    <w:rsid w:val="00B82688"/>
    <w:rsid w:val="00B82F9C"/>
    <w:rsid w:val="00B83901"/>
    <w:rsid w:val="00B83B6F"/>
    <w:rsid w:val="00B84879"/>
    <w:rsid w:val="00B84A5E"/>
    <w:rsid w:val="00B8544C"/>
    <w:rsid w:val="00B86EF9"/>
    <w:rsid w:val="00B87453"/>
    <w:rsid w:val="00B90723"/>
    <w:rsid w:val="00B90DEB"/>
    <w:rsid w:val="00B914FB"/>
    <w:rsid w:val="00B925D0"/>
    <w:rsid w:val="00B94DB5"/>
    <w:rsid w:val="00B957CD"/>
    <w:rsid w:val="00B95D9D"/>
    <w:rsid w:val="00B9682E"/>
    <w:rsid w:val="00B96DAD"/>
    <w:rsid w:val="00BA1F12"/>
    <w:rsid w:val="00BA2B9B"/>
    <w:rsid w:val="00BA37AD"/>
    <w:rsid w:val="00BA3D67"/>
    <w:rsid w:val="00BA3D77"/>
    <w:rsid w:val="00BA4C27"/>
    <w:rsid w:val="00BA51F3"/>
    <w:rsid w:val="00BA51FA"/>
    <w:rsid w:val="00BA57E0"/>
    <w:rsid w:val="00BA5C2B"/>
    <w:rsid w:val="00BA64BC"/>
    <w:rsid w:val="00BA7A20"/>
    <w:rsid w:val="00BA7FCB"/>
    <w:rsid w:val="00BB20EA"/>
    <w:rsid w:val="00BB25AE"/>
    <w:rsid w:val="00BB42AC"/>
    <w:rsid w:val="00BB4F9E"/>
    <w:rsid w:val="00BB5953"/>
    <w:rsid w:val="00BB6317"/>
    <w:rsid w:val="00BB719D"/>
    <w:rsid w:val="00BB789B"/>
    <w:rsid w:val="00BC0964"/>
    <w:rsid w:val="00BC150D"/>
    <w:rsid w:val="00BC159D"/>
    <w:rsid w:val="00BC228E"/>
    <w:rsid w:val="00BC23A9"/>
    <w:rsid w:val="00BC5207"/>
    <w:rsid w:val="00BC7E8B"/>
    <w:rsid w:val="00BD0EC6"/>
    <w:rsid w:val="00BD1389"/>
    <w:rsid w:val="00BD191C"/>
    <w:rsid w:val="00BD3EE4"/>
    <w:rsid w:val="00BD3F57"/>
    <w:rsid w:val="00BD582D"/>
    <w:rsid w:val="00BD5DAA"/>
    <w:rsid w:val="00BD6ACF"/>
    <w:rsid w:val="00BE03C0"/>
    <w:rsid w:val="00BE07E4"/>
    <w:rsid w:val="00BE0AD7"/>
    <w:rsid w:val="00BE0C4B"/>
    <w:rsid w:val="00BE124B"/>
    <w:rsid w:val="00BE16E7"/>
    <w:rsid w:val="00BE1BA7"/>
    <w:rsid w:val="00BE238C"/>
    <w:rsid w:val="00BE2BBE"/>
    <w:rsid w:val="00BE3354"/>
    <w:rsid w:val="00BE369D"/>
    <w:rsid w:val="00BE3D26"/>
    <w:rsid w:val="00BE5795"/>
    <w:rsid w:val="00BE5892"/>
    <w:rsid w:val="00BE5B8C"/>
    <w:rsid w:val="00BE5FC4"/>
    <w:rsid w:val="00BF07CF"/>
    <w:rsid w:val="00BF1FC6"/>
    <w:rsid w:val="00BF5084"/>
    <w:rsid w:val="00BF50E7"/>
    <w:rsid w:val="00BF60FA"/>
    <w:rsid w:val="00BF658C"/>
    <w:rsid w:val="00BF740B"/>
    <w:rsid w:val="00BF7A90"/>
    <w:rsid w:val="00BF7BAA"/>
    <w:rsid w:val="00C029FB"/>
    <w:rsid w:val="00C04455"/>
    <w:rsid w:val="00C04461"/>
    <w:rsid w:val="00C04B09"/>
    <w:rsid w:val="00C069BD"/>
    <w:rsid w:val="00C10662"/>
    <w:rsid w:val="00C10B8D"/>
    <w:rsid w:val="00C119A8"/>
    <w:rsid w:val="00C11D92"/>
    <w:rsid w:val="00C14988"/>
    <w:rsid w:val="00C20022"/>
    <w:rsid w:val="00C209AA"/>
    <w:rsid w:val="00C21095"/>
    <w:rsid w:val="00C21B10"/>
    <w:rsid w:val="00C22135"/>
    <w:rsid w:val="00C2241E"/>
    <w:rsid w:val="00C22442"/>
    <w:rsid w:val="00C2345A"/>
    <w:rsid w:val="00C242C8"/>
    <w:rsid w:val="00C243BD"/>
    <w:rsid w:val="00C26915"/>
    <w:rsid w:val="00C26E46"/>
    <w:rsid w:val="00C26FBB"/>
    <w:rsid w:val="00C277A3"/>
    <w:rsid w:val="00C27A8A"/>
    <w:rsid w:val="00C30300"/>
    <w:rsid w:val="00C3101F"/>
    <w:rsid w:val="00C3472B"/>
    <w:rsid w:val="00C40274"/>
    <w:rsid w:val="00C41299"/>
    <w:rsid w:val="00C412E8"/>
    <w:rsid w:val="00C42281"/>
    <w:rsid w:val="00C42404"/>
    <w:rsid w:val="00C43111"/>
    <w:rsid w:val="00C4462D"/>
    <w:rsid w:val="00C44685"/>
    <w:rsid w:val="00C44BAA"/>
    <w:rsid w:val="00C465B2"/>
    <w:rsid w:val="00C473B0"/>
    <w:rsid w:val="00C5042E"/>
    <w:rsid w:val="00C5137B"/>
    <w:rsid w:val="00C52BB1"/>
    <w:rsid w:val="00C53FD1"/>
    <w:rsid w:val="00C55308"/>
    <w:rsid w:val="00C5575E"/>
    <w:rsid w:val="00C55B04"/>
    <w:rsid w:val="00C601E5"/>
    <w:rsid w:val="00C60B2B"/>
    <w:rsid w:val="00C61973"/>
    <w:rsid w:val="00C63162"/>
    <w:rsid w:val="00C63B8F"/>
    <w:rsid w:val="00C64CA8"/>
    <w:rsid w:val="00C663CD"/>
    <w:rsid w:val="00C66B4A"/>
    <w:rsid w:val="00C67B1E"/>
    <w:rsid w:val="00C70EF7"/>
    <w:rsid w:val="00C70F46"/>
    <w:rsid w:val="00C72302"/>
    <w:rsid w:val="00C72F7C"/>
    <w:rsid w:val="00C73090"/>
    <w:rsid w:val="00C74B51"/>
    <w:rsid w:val="00C762F3"/>
    <w:rsid w:val="00C7707C"/>
    <w:rsid w:val="00C77144"/>
    <w:rsid w:val="00C7761F"/>
    <w:rsid w:val="00C77C92"/>
    <w:rsid w:val="00C8012F"/>
    <w:rsid w:val="00C8069E"/>
    <w:rsid w:val="00C81BA0"/>
    <w:rsid w:val="00C81CEA"/>
    <w:rsid w:val="00C81FC2"/>
    <w:rsid w:val="00C82222"/>
    <w:rsid w:val="00C827D7"/>
    <w:rsid w:val="00C83477"/>
    <w:rsid w:val="00C8540C"/>
    <w:rsid w:val="00C85BD9"/>
    <w:rsid w:val="00C85D63"/>
    <w:rsid w:val="00C87283"/>
    <w:rsid w:val="00C91C48"/>
    <w:rsid w:val="00C92AF5"/>
    <w:rsid w:val="00C94DD7"/>
    <w:rsid w:val="00C95255"/>
    <w:rsid w:val="00C95524"/>
    <w:rsid w:val="00C9658D"/>
    <w:rsid w:val="00CA02C4"/>
    <w:rsid w:val="00CA094E"/>
    <w:rsid w:val="00CA09FA"/>
    <w:rsid w:val="00CA2905"/>
    <w:rsid w:val="00CA341A"/>
    <w:rsid w:val="00CA3A77"/>
    <w:rsid w:val="00CA4886"/>
    <w:rsid w:val="00CA5770"/>
    <w:rsid w:val="00CA59C8"/>
    <w:rsid w:val="00CA5D02"/>
    <w:rsid w:val="00CA6813"/>
    <w:rsid w:val="00CA7A29"/>
    <w:rsid w:val="00CB0843"/>
    <w:rsid w:val="00CB17A3"/>
    <w:rsid w:val="00CB1E86"/>
    <w:rsid w:val="00CB25D5"/>
    <w:rsid w:val="00CB29AA"/>
    <w:rsid w:val="00CB2DDF"/>
    <w:rsid w:val="00CB323B"/>
    <w:rsid w:val="00CB3BAE"/>
    <w:rsid w:val="00CB6750"/>
    <w:rsid w:val="00CB6B85"/>
    <w:rsid w:val="00CB71FB"/>
    <w:rsid w:val="00CC01BD"/>
    <w:rsid w:val="00CC128A"/>
    <w:rsid w:val="00CC2FCD"/>
    <w:rsid w:val="00CC4317"/>
    <w:rsid w:val="00CC4750"/>
    <w:rsid w:val="00CC624B"/>
    <w:rsid w:val="00CC69A0"/>
    <w:rsid w:val="00CC6A14"/>
    <w:rsid w:val="00CC6A96"/>
    <w:rsid w:val="00CC71AA"/>
    <w:rsid w:val="00CC7B36"/>
    <w:rsid w:val="00CD0239"/>
    <w:rsid w:val="00CD07B3"/>
    <w:rsid w:val="00CD0BA7"/>
    <w:rsid w:val="00CD1FBC"/>
    <w:rsid w:val="00CD224C"/>
    <w:rsid w:val="00CD235F"/>
    <w:rsid w:val="00CD4227"/>
    <w:rsid w:val="00CD554A"/>
    <w:rsid w:val="00CD5EEF"/>
    <w:rsid w:val="00CD70D8"/>
    <w:rsid w:val="00CD70E1"/>
    <w:rsid w:val="00CE07E2"/>
    <w:rsid w:val="00CE0C32"/>
    <w:rsid w:val="00CE3AAD"/>
    <w:rsid w:val="00CE3F95"/>
    <w:rsid w:val="00CE70A0"/>
    <w:rsid w:val="00CF1E92"/>
    <w:rsid w:val="00CF2218"/>
    <w:rsid w:val="00CF2FF0"/>
    <w:rsid w:val="00CF32EF"/>
    <w:rsid w:val="00CF394A"/>
    <w:rsid w:val="00CF4517"/>
    <w:rsid w:val="00CF587B"/>
    <w:rsid w:val="00CF5AFD"/>
    <w:rsid w:val="00CF6409"/>
    <w:rsid w:val="00CF6A02"/>
    <w:rsid w:val="00CF7C65"/>
    <w:rsid w:val="00D0070B"/>
    <w:rsid w:val="00D00887"/>
    <w:rsid w:val="00D01442"/>
    <w:rsid w:val="00D01514"/>
    <w:rsid w:val="00D04814"/>
    <w:rsid w:val="00D04B62"/>
    <w:rsid w:val="00D05942"/>
    <w:rsid w:val="00D05C35"/>
    <w:rsid w:val="00D068B5"/>
    <w:rsid w:val="00D07F50"/>
    <w:rsid w:val="00D10372"/>
    <w:rsid w:val="00D114AA"/>
    <w:rsid w:val="00D11727"/>
    <w:rsid w:val="00D11F24"/>
    <w:rsid w:val="00D13041"/>
    <w:rsid w:val="00D13B05"/>
    <w:rsid w:val="00D14C8B"/>
    <w:rsid w:val="00D15865"/>
    <w:rsid w:val="00D15A2A"/>
    <w:rsid w:val="00D167EE"/>
    <w:rsid w:val="00D177A5"/>
    <w:rsid w:val="00D17BD3"/>
    <w:rsid w:val="00D20AFB"/>
    <w:rsid w:val="00D216F6"/>
    <w:rsid w:val="00D21AAD"/>
    <w:rsid w:val="00D23132"/>
    <w:rsid w:val="00D23E67"/>
    <w:rsid w:val="00D24E36"/>
    <w:rsid w:val="00D260D0"/>
    <w:rsid w:val="00D27661"/>
    <w:rsid w:val="00D27D88"/>
    <w:rsid w:val="00D301BF"/>
    <w:rsid w:val="00D3130A"/>
    <w:rsid w:val="00D353F7"/>
    <w:rsid w:val="00D361D9"/>
    <w:rsid w:val="00D369E1"/>
    <w:rsid w:val="00D37DE5"/>
    <w:rsid w:val="00D410B3"/>
    <w:rsid w:val="00D412CE"/>
    <w:rsid w:val="00D4140D"/>
    <w:rsid w:val="00D41BE6"/>
    <w:rsid w:val="00D429C6"/>
    <w:rsid w:val="00D4450B"/>
    <w:rsid w:val="00D45163"/>
    <w:rsid w:val="00D4716F"/>
    <w:rsid w:val="00D472D9"/>
    <w:rsid w:val="00D50207"/>
    <w:rsid w:val="00D51CB5"/>
    <w:rsid w:val="00D51E53"/>
    <w:rsid w:val="00D55439"/>
    <w:rsid w:val="00D559B9"/>
    <w:rsid w:val="00D5723B"/>
    <w:rsid w:val="00D60231"/>
    <w:rsid w:val="00D6162C"/>
    <w:rsid w:val="00D61FCD"/>
    <w:rsid w:val="00D6320D"/>
    <w:rsid w:val="00D6366D"/>
    <w:rsid w:val="00D63B2D"/>
    <w:rsid w:val="00D66E6B"/>
    <w:rsid w:val="00D66EC4"/>
    <w:rsid w:val="00D672EF"/>
    <w:rsid w:val="00D70D5A"/>
    <w:rsid w:val="00D713CD"/>
    <w:rsid w:val="00D71854"/>
    <w:rsid w:val="00D72594"/>
    <w:rsid w:val="00D743A5"/>
    <w:rsid w:val="00D74E68"/>
    <w:rsid w:val="00D75094"/>
    <w:rsid w:val="00D76766"/>
    <w:rsid w:val="00D76B06"/>
    <w:rsid w:val="00D7761D"/>
    <w:rsid w:val="00D8045E"/>
    <w:rsid w:val="00D80D5E"/>
    <w:rsid w:val="00D8162E"/>
    <w:rsid w:val="00D81B9C"/>
    <w:rsid w:val="00D82DA5"/>
    <w:rsid w:val="00D834A8"/>
    <w:rsid w:val="00D8492D"/>
    <w:rsid w:val="00D85B06"/>
    <w:rsid w:val="00D85CB8"/>
    <w:rsid w:val="00D865C7"/>
    <w:rsid w:val="00D86881"/>
    <w:rsid w:val="00D86A95"/>
    <w:rsid w:val="00D86E32"/>
    <w:rsid w:val="00D87448"/>
    <w:rsid w:val="00D87EED"/>
    <w:rsid w:val="00D902AF"/>
    <w:rsid w:val="00D9074F"/>
    <w:rsid w:val="00D92E52"/>
    <w:rsid w:val="00D92F80"/>
    <w:rsid w:val="00D93A61"/>
    <w:rsid w:val="00D942D4"/>
    <w:rsid w:val="00D947AC"/>
    <w:rsid w:val="00D958E3"/>
    <w:rsid w:val="00DA0261"/>
    <w:rsid w:val="00DA0AF4"/>
    <w:rsid w:val="00DA0C83"/>
    <w:rsid w:val="00DA10F6"/>
    <w:rsid w:val="00DA116B"/>
    <w:rsid w:val="00DA142B"/>
    <w:rsid w:val="00DA3519"/>
    <w:rsid w:val="00DA4681"/>
    <w:rsid w:val="00DA612A"/>
    <w:rsid w:val="00DA73EF"/>
    <w:rsid w:val="00DA7FBA"/>
    <w:rsid w:val="00DA7FC2"/>
    <w:rsid w:val="00DB0C17"/>
    <w:rsid w:val="00DB6217"/>
    <w:rsid w:val="00DC0038"/>
    <w:rsid w:val="00DC052A"/>
    <w:rsid w:val="00DC1694"/>
    <w:rsid w:val="00DC1777"/>
    <w:rsid w:val="00DC2241"/>
    <w:rsid w:val="00DC33C7"/>
    <w:rsid w:val="00DC4514"/>
    <w:rsid w:val="00DC5514"/>
    <w:rsid w:val="00DC57A5"/>
    <w:rsid w:val="00DC5CEC"/>
    <w:rsid w:val="00DC5D61"/>
    <w:rsid w:val="00DC5DB3"/>
    <w:rsid w:val="00DC7433"/>
    <w:rsid w:val="00DD24DA"/>
    <w:rsid w:val="00DD26D9"/>
    <w:rsid w:val="00DD3C31"/>
    <w:rsid w:val="00DD4E9F"/>
    <w:rsid w:val="00DD506C"/>
    <w:rsid w:val="00DD5835"/>
    <w:rsid w:val="00DD724A"/>
    <w:rsid w:val="00DD744E"/>
    <w:rsid w:val="00DD749D"/>
    <w:rsid w:val="00DE1DB4"/>
    <w:rsid w:val="00DE2222"/>
    <w:rsid w:val="00DE2348"/>
    <w:rsid w:val="00DE28DE"/>
    <w:rsid w:val="00DE2F15"/>
    <w:rsid w:val="00DE3B56"/>
    <w:rsid w:val="00DE3F57"/>
    <w:rsid w:val="00DE41E0"/>
    <w:rsid w:val="00DE485C"/>
    <w:rsid w:val="00DE487F"/>
    <w:rsid w:val="00DE6263"/>
    <w:rsid w:val="00DF235A"/>
    <w:rsid w:val="00DF27E2"/>
    <w:rsid w:val="00DF328C"/>
    <w:rsid w:val="00DF3AF7"/>
    <w:rsid w:val="00DF468A"/>
    <w:rsid w:val="00DF4967"/>
    <w:rsid w:val="00DF4F64"/>
    <w:rsid w:val="00DF4FA8"/>
    <w:rsid w:val="00DF501D"/>
    <w:rsid w:val="00DF5A61"/>
    <w:rsid w:val="00DF5E2E"/>
    <w:rsid w:val="00DF5F40"/>
    <w:rsid w:val="00DF642D"/>
    <w:rsid w:val="00E005BF"/>
    <w:rsid w:val="00E011D9"/>
    <w:rsid w:val="00E039A2"/>
    <w:rsid w:val="00E042B0"/>
    <w:rsid w:val="00E04322"/>
    <w:rsid w:val="00E05EF6"/>
    <w:rsid w:val="00E062F4"/>
    <w:rsid w:val="00E07651"/>
    <w:rsid w:val="00E07DEB"/>
    <w:rsid w:val="00E100D3"/>
    <w:rsid w:val="00E10C2C"/>
    <w:rsid w:val="00E1298E"/>
    <w:rsid w:val="00E12C29"/>
    <w:rsid w:val="00E1491F"/>
    <w:rsid w:val="00E162AF"/>
    <w:rsid w:val="00E16396"/>
    <w:rsid w:val="00E177BC"/>
    <w:rsid w:val="00E17F75"/>
    <w:rsid w:val="00E24741"/>
    <w:rsid w:val="00E2502C"/>
    <w:rsid w:val="00E25C93"/>
    <w:rsid w:val="00E265DB"/>
    <w:rsid w:val="00E26F81"/>
    <w:rsid w:val="00E27143"/>
    <w:rsid w:val="00E27D9F"/>
    <w:rsid w:val="00E27E91"/>
    <w:rsid w:val="00E30709"/>
    <w:rsid w:val="00E30B7A"/>
    <w:rsid w:val="00E336B9"/>
    <w:rsid w:val="00E33788"/>
    <w:rsid w:val="00E355E5"/>
    <w:rsid w:val="00E3593F"/>
    <w:rsid w:val="00E35A3A"/>
    <w:rsid w:val="00E35ABD"/>
    <w:rsid w:val="00E36E9F"/>
    <w:rsid w:val="00E370C5"/>
    <w:rsid w:val="00E373FB"/>
    <w:rsid w:val="00E4129A"/>
    <w:rsid w:val="00E426C7"/>
    <w:rsid w:val="00E4308C"/>
    <w:rsid w:val="00E43D10"/>
    <w:rsid w:val="00E442D3"/>
    <w:rsid w:val="00E45B47"/>
    <w:rsid w:val="00E479C4"/>
    <w:rsid w:val="00E47F41"/>
    <w:rsid w:val="00E51460"/>
    <w:rsid w:val="00E523E6"/>
    <w:rsid w:val="00E52B6B"/>
    <w:rsid w:val="00E52DC1"/>
    <w:rsid w:val="00E53DF5"/>
    <w:rsid w:val="00E53FBC"/>
    <w:rsid w:val="00E55F86"/>
    <w:rsid w:val="00E565EE"/>
    <w:rsid w:val="00E6089F"/>
    <w:rsid w:val="00E623BB"/>
    <w:rsid w:val="00E634E5"/>
    <w:rsid w:val="00E636DE"/>
    <w:rsid w:val="00E64423"/>
    <w:rsid w:val="00E64BDA"/>
    <w:rsid w:val="00E64C19"/>
    <w:rsid w:val="00E66625"/>
    <w:rsid w:val="00E66730"/>
    <w:rsid w:val="00E70F8A"/>
    <w:rsid w:val="00E7108A"/>
    <w:rsid w:val="00E71B6C"/>
    <w:rsid w:val="00E725F0"/>
    <w:rsid w:val="00E7322B"/>
    <w:rsid w:val="00E732EB"/>
    <w:rsid w:val="00E7367D"/>
    <w:rsid w:val="00E738C4"/>
    <w:rsid w:val="00E74449"/>
    <w:rsid w:val="00E74E92"/>
    <w:rsid w:val="00E7521C"/>
    <w:rsid w:val="00E777F8"/>
    <w:rsid w:val="00E80E7E"/>
    <w:rsid w:val="00E8148C"/>
    <w:rsid w:val="00E8159D"/>
    <w:rsid w:val="00E81C6A"/>
    <w:rsid w:val="00E82078"/>
    <w:rsid w:val="00E821CE"/>
    <w:rsid w:val="00E82803"/>
    <w:rsid w:val="00E82D66"/>
    <w:rsid w:val="00E83B38"/>
    <w:rsid w:val="00E846A1"/>
    <w:rsid w:val="00E84D82"/>
    <w:rsid w:val="00E901B5"/>
    <w:rsid w:val="00E905DC"/>
    <w:rsid w:val="00E92849"/>
    <w:rsid w:val="00E93D96"/>
    <w:rsid w:val="00E943D9"/>
    <w:rsid w:val="00E95A75"/>
    <w:rsid w:val="00E96F4E"/>
    <w:rsid w:val="00E974FE"/>
    <w:rsid w:val="00EA0374"/>
    <w:rsid w:val="00EA07BB"/>
    <w:rsid w:val="00EA1F2A"/>
    <w:rsid w:val="00EA2428"/>
    <w:rsid w:val="00EA2B4C"/>
    <w:rsid w:val="00EA3F14"/>
    <w:rsid w:val="00EA46BF"/>
    <w:rsid w:val="00EA62F8"/>
    <w:rsid w:val="00EA6D2D"/>
    <w:rsid w:val="00EA703B"/>
    <w:rsid w:val="00EA774E"/>
    <w:rsid w:val="00EA7907"/>
    <w:rsid w:val="00EA7A28"/>
    <w:rsid w:val="00EA7C43"/>
    <w:rsid w:val="00EB0339"/>
    <w:rsid w:val="00EB0957"/>
    <w:rsid w:val="00EB1254"/>
    <w:rsid w:val="00EB18D0"/>
    <w:rsid w:val="00EB1DDA"/>
    <w:rsid w:val="00EB204C"/>
    <w:rsid w:val="00EB353D"/>
    <w:rsid w:val="00EB36C0"/>
    <w:rsid w:val="00EB5BA4"/>
    <w:rsid w:val="00EB61E7"/>
    <w:rsid w:val="00EB6789"/>
    <w:rsid w:val="00EB703D"/>
    <w:rsid w:val="00EB7C3B"/>
    <w:rsid w:val="00EC0665"/>
    <w:rsid w:val="00EC1B99"/>
    <w:rsid w:val="00EC2D9F"/>
    <w:rsid w:val="00EC2DDE"/>
    <w:rsid w:val="00EC3C3F"/>
    <w:rsid w:val="00EC4BBF"/>
    <w:rsid w:val="00EC4D31"/>
    <w:rsid w:val="00EC5B5B"/>
    <w:rsid w:val="00EC6A08"/>
    <w:rsid w:val="00EC6C06"/>
    <w:rsid w:val="00ED0991"/>
    <w:rsid w:val="00ED0CCF"/>
    <w:rsid w:val="00ED1775"/>
    <w:rsid w:val="00ED2576"/>
    <w:rsid w:val="00ED4111"/>
    <w:rsid w:val="00ED51CD"/>
    <w:rsid w:val="00ED5A03"/>
    <w:rsid w:val="00ED64EE"/>
    <w:rsid w:val="00ED7057"/>
    <w:rsid w:val="00ED74B1"/>
    <w:rsid w:val="00EE0A87"/>
    <w:rsid w:val="00EE1D65"/>
    <w:rsid w:val="00EE1FAF"/>
    <w:rsid w:val="00EE2E26"/>
    <w:rsid w:val="00EE3CD3"/>
    <w:rsid w:val="00EE4115"/>
    <w:rsid w:val="00EE433E"/>
    <w:rsid w:val="00EE49D0"/>
    <w:rsid w:val="00EE4C14"/>
    <w:rsid w:val="00EE62FD"/>
    <w:rsid w:val="00EE6B5A"/>
    <w:rsid w:val="00EF00C2"/>
    <w:rsid w:val="00EF1080"/>
    <w:rsid w:val="00EF1264"/>
    <w:rsid w:val="00EF1D89"/>
    <w:rsid w:val="00EF300E"/>
    <w:rsid w:val="00EF5007"/>
    <w:rsid w:val="00EF538A"/>
    <w:rsid w:val="00EF54E2"/>
    <w:rsid w:val="00EF598A"/>
    <w:rsid w:val="00EF6A5E"/>
    <w:rsid w:val="00EF7BF2"/>
    <w:rsid w:val="00F00CEA"/>
    <w:rsid w:val="00F0317D"/>
    <w:rsid w:val="00F03712"/>
    <w:rsid w:val="00F05941"/>
    <w:rsid w:val="00F05D49"/>
    <w:rsid w:val="00F079AA"/>
    <w:rsid w:val="00F105BD"/>
    <w:rsid w:val="00F11582"/>
    <w:rsid w:val="00F118CF"/>
    <w:rsid w:val="00F14F16"/>
    <w:rsid w:val="00F15655"/>
    <w:rsid w:val="00F15DEF"/>
    <w:rsid w:val="00F16652"/>
    <w:rsid w:val="00F16ACF"/>
    <w:rsid w:val="00F16C9F"/>
    <w:rsid w:val="00F175F0"/>
    <w:rsid w:val="00F20460"/>
    <w:rsid w:val="00F213A5"/>
    <w:rsid w:val="00F236CD"/>
    <w:rsid w:val="00F25495"/>
    <w:rsid w:val="00F26098"/>
    <w:rsid w:val="00F26DA0"/>
    <w:rsid w:val="00F27B6E"/>
    <w:rsid w:val="00F30886"/>
    <w:rsid w:val="00F3099E"/>
    <w:rsid w:val="00F309CA"/>
    <w:rsid w:val="00F30C3F"/>
    <w:rsid w:val="00F30F44"/>
    <w:rsid w:val="00F3174A"/>
    <w:rsid w:val="00F31FAC"/>
    <w:rsid w:val="00F32DA5"/>
    <w:rsid w:val="00F33E7A"/>
    <w:rsid w:val="00F350D6"/>
    <w:rsid w:val="00F37319"/>
    <w:rsid w:val="00F37593"/>
    <w:rsid w:val="00F37966"/>
    <w:rsid w:val="00F40C73"/>
    <w:rsid w:val="00F40E13"/>
    <w:rsid w:val="00F4131D"/>
    <w:rsid w:val="00F4221D"/>
    <w:rsid w:val="00F42B92"/>
    <w:rsid w:val="00F4406C"/>
    <w:rsid w:val="00F443F2"/>
    <w:rsid w:val="00F44940"/>
    <w:rsid w:val="00F449C3"/>
    <w:rsid w:val="00F465DD"/>
    <w:rsid w:val="00F47BE0"/>
    <w:rsid w:val="00F502A5"/>
    <w:rsid w:val="00F50C90"/>
    <w:rsid w:val="00F50EA8"/>
    <w:rsid w:val="00F519F7"/>
    <w:rsid w:val="00F5234D"/>
    <w:rsid w:val="00F534A9"/>
    <w:rsid w:val="00F550B3"/>
    <w:rsid w:val="00F55111"/>
    <w:rsid w:val="00F56A55"/>
    <w:rsid w:val="00F602A2"/>
    <w:rsid w:val="00F60487"/>
    <w:rsid w:val="00F60F08"/>
    <w:rsid w:val="00F61CE7"/>
    <w:rsid w:val="00F63333"/>
    <w:rsid w:val="00F63639"/>
    <w:rsid w:val="00F63DC4"/>
    <w:rsid w:val="00F63ECA"/>
    <w:rsid w:val="00F64340"/>
    <w:rsid w:val="00F665D0"/>
    <w:rsid w:val="00F66919"/>
    <w:rsid w:val="00F66E8C"/>
    <w:rsid w:val="00F67117"/>
    <w:rsid w:val="00F67648"/>
    <w:rsid w:val="00F70AA8"/>
    <w:rsid w:val="00F70DD7"/>
    <w:rsid w:val="00F7127A"/>
    <w:rsid w:val="00F71DCA"/>
    <w:rsid w:val="00F73C55"/>
    <w:rsid w:val="00F73C60"/>
    <w:rsid w:val="00F746D0"/>
    <w:rsid w:val="00F74DAD"/>
    <w:rsid w:val="00F75325"/>
    <w:rsid w:val="00F75352"/>
    <w:rsid w:val="00F75EFF"/>
    <w:rsid w:val="00F76005"/>
    <w:rsid w:val="00F76651"/>
    <w:rsid w:val="00F779DF"/>
    <w:rsid w:val="00F80068"/>
    <w:rsid w:val="00F80226"/>
    <w:rsid w:val="00F81D3F"/>
    <w:rsid w:val="00F8455D"/>
    <w:rsid w:val="00F85157"/>
    <w:rsid w:val="00F8550E"/>
    <w:rsid w:val="00F863B7"/>
    <w:rsid w:val="00F87038"/>
    <w:rsid w:val="00F87D39"/>
    <w:rsid w:val="00F90A3E"/>
    <w:rsid w:val="00F90A98"/>
    <w:rsid w:val="00F92622"/>
    <w:rsid w:val="00F92B3B"/>
    <w:rsid w:val="00F932C8"/>
    <w:rsid w:val="00F93736"/>
    <w:rsid w:val="00F93C05"/>
    <w:rsid w:val="00F95CF8"/>
    <w:rsid w:val="00F95D02"/>
    <w:rsid w:val="00F974C9"/>
    <w:rsid w:val="00F975E1"/>
    <w:rsid w:val="00F97770"/>
    <w:rsid w:val="00FA03AB"/>
    <w:rsid w:val="00FA1DD8"/>
    <w:rsid w:val="00FA258B"/>
    <w:rsid w:val="00FA39F6"/>
    <w:rsid w:val="00FA4579"/>
    <w:rsid w:val="00FA502E"/>
    <w:rsid w:val="00FA55DC"/>
    <w:rsid w:val="00FA64B2"/>
    <w:rsid w:val="00FA7091"/>
    <w:rsid w:val="00FA7C8E"/>
    <w:rsid w:val="00FA7E96"/>
    <w:rsid w:val="00FB025E"/>
    <w:rsid w:val="00FB04C3"/>
    <w:rsid w:val="00FB1368"/>
    <w:rsid w:val="00FB25B1"/>
    <w:rsid w:val="00FB3341"/>
    <w:rsid w:val="00FB3A94"/>
    <w:rsid w:val="00FB404B"/>
    <w:rsid w:val="00FB4C4D"/>
    <w:rsid w:val="00FB658F"/>
    <w:rsid w:val="00FB6619"/>
    <w:rsid w:val="00FB719D"/>
    <w:rsid w:val="00FB79C6"/>
    <w:rsid w:val="00FB7FC0"/>
    <w:rsid w:val="00FC10ED"/>
    <w:rsid w:val="00FC1394"/>
    <w:rsid w:val="00FC1D43"/>
    <w:rsid w:val="00FC22F1"/>
    <w:rsid w:val="00FC2871"/>
    <w:rsid w:val="00FC3266"/>
    <w:rsid w:val="00FC33E9"/>
    <w:rsid w:val="00FC4BBB"/>
    <w:rsid w:val="00FC4EC1"/>
    <w:rsid w:val="00FC534A"/>
    <w:rsid w:val="00FC6166"/>
    <w:rsid w:val="00FC62D4"/>
    <w:rsid w:val="00FD0FC8"/>
    <w:rsid w:val="00FD10AF"/>
    <w:rsid w:val="00FD1672"/>
    <w:rsid w:val="00FD330E"/>
    <w:rsid w:val="00FD5A83"/>
    <w:rsid w:val="00FD6056"/>
    <w:rsid w:val="00FD6F8F"/>
    <w:rsid w:val="00FD7E0C"/>
    <w:rsid w:val="00FE0074"/>
    <w:rsid w:val="00FE1968"/>
    <w:rsid w:val="00FE1B6D"/>
    <w:rsid w:val="00FE3147"/>
    <w:rsid w:val="00FE3FE0"/>
    <w:rsid w:val="00FE430F"/>
    <w:rsid w:val="00FE4551"/>
    <w:rsid w:val="00FE497A"/>
    <w:rsid w:val="00FE4F72"/>
    <w:rsid w:val="00FE6112"/>
    <w:rsid w:val="00FE660E"/>
    <w:rsid w:val="00FE68EF"/>
    <w:rsid w:val="00FE6FAB"/>
    <w:rsid w:val="00FE71A4"/>
    <w:rsid w:val="00FE7FE6"/>
    <w:rsid w:val="00FF224B"/>
    <w:rsid w:val="00FF29B9"/>
    <w:rsid w:val="00FF3230"/>
    <w:rsid w:val="00FF3309"/>
    <w:rsid w:val="00FF3680"/>
    <w:rsid w:val="00FF3C66"/>
    <w:rsid w:val="00FF5694"/>
    <w:rsid w:val="00FF5DBD"/>
    <w:rsid w:val="00FF69AD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7303F"/>
  <w15:chartTrackingRefBased/>
  <w15:docId w15:val="{B9BD3FD4-6AE0-5C49-AB2B-4F890A26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C95"/>
    <w:pPr>
      <w:spacing w:line="360" w:lineRule="auto"/>
      <w:ind w:firstLine="851"/>
      <w:contextualSpacing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3401D"/>
    <w:pPr>
      <w:keepNext/>
      <w:keepLines/>
      <w:pageBreakBefore/>
      <w:numPr>
        <w:numId w:val="1"/>
      </w:numPr>
      <w:suppressAutoHyphens/>
      <w:spacing w:after="240"/>
      <w:ind w:left="431" w:hanging="431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B80DB7"/>
    <w:pPr>
      <w:keepNext/>
      <w:keepLines/>
      <w:numPr>
        <w:ilvl w:val="1"/>
        <w:numId w:val="1"/>
      </w:numPr>
      <w:suppressAutoHyphens/>
      <w:spacing w:before="240" w:after="120"/>
      <w:ind w:left="578" w:hanging="578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1F00FE"/>
    <w:pPr>
      <w:numPr>
        <w:ilvl w:val="2"/>
      </w:numPr>
      <w:spacing w:before="120" w:after="60"/>
      <w:outlineLvl w:val="2"/>
    </w:pPr>
    <w:rPr>
      <w:bCs w:val="0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471CE3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 w:eastAsia="x-none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71CE3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CE3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CE3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CE3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CE3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3401D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paragraph" w:styleId="a6">
    <w:name w:val="List Paragraph"/>
    <w:basedOn w:val="a2"/>
    <w:uiPriority w:val="34"/>
    <w:rsid w:val="00066AB3"/>
  </w:style>
  <w:style w:type="character" w:customStyle="1" w:styleId="22">
    <w:name w:val="Заголовок 2 Знак"/>
    <w:link w:val="21"/>
    <w:uiPriority w:val="9"/>
    <w:rsid w:val="00B80DB7"/>
    <w:rPr>
      <w:rFonts w:eastAsia="Times New Roman"/>
      <w:b/>
      <w:bCs/>
      <w:sz w:val="24"/>
      <w:szCs w:val="26"/>
      <w:lang w:val="x-none" w:eastAsia="x-none"/>
    </w:rPr>
  </w:style>
  <w:style w:type="character" w:customStyle="1" w:styleId="code">
    <w:name w:val="code"/>
    <w:qFormat/>
    <w:rsid w:val="00FC33E9"/>
    <w:rPr>
      <w:rFonts w:ascii="Consolas" w:hAnsi="Consolas"/>
      <w:noProof/>
      <w:sz w:val="20"/>
      <w:lang w:val="en-US"/>
    </w:rPr>
  </w:style>
  <w:style w:type="paragraph" w:styleId="a7">
    <w:name w:val="header"/>
    <w:basedOn w:val="a2"/>
    <w:link w:val="a8"/>
    <w:uiPriority w:val="99"/>
    <w:unhideWhenUsed/>
    <w:rsid w:val="006A48C4"/>
    <w:pPr>
      <w:tabs>
        <w:tab w:val="center" w:pos="4677"/>
        <w:tab w:val="right" w:pos="9355"/>
      </w:tabs>
      <w:spacing w:line="240" w:lineRule="auto"/>
      <w:ind w:firstLine="0"/>
    </w:pPr>
    <w:rPr>
      <w:szCs w:val="22"/>
      <w:lang w:val="x-none" w:eastAsia="en-US"/>
    </w:rPr>
  </w:style>
  <w:style w:type="character" w:customStyle="1" w:styleId="a8">
    <w:name w:val="Верхний колонтитул Знак"/>
    <w:link w:val="a7"/>
    <w:uiPriority w:val="99"/>
    <w:rsid w:val="006A48C4"/>
    <w:rPr>
      <w:rFonts w:ascii="Times New Roman" w:hAnsi="Times New Roman"/>
      <w:sz w:val="24"/>
      <w:szCs w:val="22"/>
      <w:lang w:val="x-none" w:eastAsia="en-US"/>
    </w:rPr>
  </w:style>
  <w:style w:type="paragraph" w:styleId="a9">
    <w:name w:val="footer"/>
    <w:basedOn w:val="a2"/>
    <w:link w:val="aa"/>
    <w:unhideWhenUsed/>
    <w:rsid w:val="00ED51CD"/>
    <w:pPr>
      <w:tabs>
        <w:tab w:val="center" w:pos="4677"/>
        <w:tab w:val="right" w:pos="9355"/>
      </w:tabs>
    </w:pPr>
    <w:rPr>
      <w:szCs w:val="22"/>
      <w:lang w:val="x-none" w:eastAsia="en-US"/>
    </w:rPr>
  </w:style>
  <w:style w:type="character" w:customStyle="1" w:styleId="aa">
    <w:name w:val="Нижний колонтитул Знак"/>
    <w:link w:val="a9"/>
    <w:rsid w:val="00ED51CD"/>
    <w:rPr>
      <w:rFonts w:ascii="Times New Roman" w:hAnsi="Times New Roman"/>
      <w:sz w:val="24"/>
      <w:szCs w:val="22"/>
      <w:lang w:eastAsia="en-US"/>
    </w:rPr>
  </w:style>
  <w:style w:type="paragraph" w:customStyle="1" w:styleId="listing">
    <w:name w:val="listing"/>
    <w:basedOn w:val="a2"/>
    <w:qFormat/>
    <w:rsid w:val="007155A9"/>
    <w:pPr>
      <w:keepNext/>
      <w:keepLines/>
      <w:numPr>
        <w:numId w:val="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jc w:val="left"/>
    </w:pPr>
    <w:rPr>
      <w:rFonts w:ascii="Consolas" w:hAnsi="Consolas"/>
      <w:noProof/>
      <w:sz w:val="18"/>
      <w:lang w:val="en-US"/>
    </w:rPr>
  </w:style>
  <w:style w:type="character" w:customStyle="1" w:styleId="code-highlight">
    <w:name w:val="code-highlight"/>
    <w:rsid w:val="00510A1A"/>
    <w:rPr>
      <w:rFonts w:ascii="Courier New" w:hAnsi="Courier New"/>
      <w:b/>
      <w:noProof/>
      <w:sz w:val="20"/>
      <w:lang w:val="en-US"/>
    </w:rPr>
  </w:style>
  <w:style w:type="character" w:customStyle="1" w:styleId="code-italic">
    <w:name w:val="code-italic"/>
    <w:rsid w:val="00510A1A"/>
    <w:rPr>
      <w:rFonts w:ascii="Courier New" w:hAnsi="Courier New"/>
      <w:i/>
      <w:noProof/>
      <w:sz w:val="20"/>
      <w:lang w:val="en-US"/>
    </w:rPr>
  </w:style>
  <w:style w:type="paragraph" w:styleId="ab">
    <w:name w:val="TOC Heading"/>
    <w:basedOn w:val="1"/>
    <w:next w:val="a2"/>
    <w:uiPriority w:val="39"/>
    <w:semiHidden/>
    <w:unhideWhenUsed/>
    <w:qFormat/>
    <w:rsid w:val="007B1E85"/>
    <w:p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11">
    <w:name w:val="toc 1"/>
    <w:basedOn w:val="a2"/>
    <w:next w:val="a2"/>
    <w:autoRedefine/>
    <w:uiPriority w:val="39"/>
    <w:unhideWhenUsed/>
    <w:rsid w:val="00193C72"/>
    <w:pPr>
      <w:tabs>
        <w:tab w:val="left" w:pos="284"/>
        <w:tab w:val="right" w:leader="dot" w:pos="9639"/>
      </w:tabs>
      <w:ind w:right="397" w:firstLine="0"/>
      <w:jc w:val="left"/>
    </w:pPr>
  </w:style>
  <w:style w:type="paragraph" w:styleId="23">
    <w:name w:val="toc 2"/>
    <w:basedOn w:val="a2"/>
    <w:next w:val="a2"/>
    <w:autoRedefine/>
    <w:uiPriority w:val="39"/>
    <w:unhideWhenUsed/>
    <w:rsid w:val="00772D4D"/>
    <w:pPr>
      <w:tabs>
        <w:tab w:val="left" w:pos="703"/>
        <w:tab w:val="right" w:leader="dot" w:pos="9639"/>
      </w:tabs>
      <w:ind w:left="238" w:right="397" w:firstLine="0"/>
    </w:pPr>
  </w:style>
  <w:style w:type="character" w:styleId="ac">
    <w:name w:val="Hyperlink"/>
    <w:uiPriority w:val="99"/>
    <w:unhideWhenUsed/>
    <w:rsid w:val="00364031"/>
    <w:rPr>
      <w:color w:val="0000FF"/>
      <w:u w:val="dotted"/>
    </w:rPr>
  </w:style>
  <w:style w:type="character" w:customStyle="1" w:styleId="30">
    <w:name w:val="Заголовок 3 Знак"/>
    <w:link w:val="3"/>
    <w:uiPriority w:val="9"/>
    <w:rsid w:val="001F00FE"/>
    <w:rPr>
      <w:rFonts w:eastAsia="Times New Roman"/>
      <w:b/>
      <w:sz w:val="24"/>
      <w:szCs w:val="26"/>
      <w:lang w:val="x-none" w:eastAsia="x-none"/>
    </w:rPr>
  </w:style>
  <w:style w:type="paragraph" w:styleId="ad">
    <w:name w:val="Subtitle"/>
    <w:basedOn w:val="a2"/>
    <w:next w:val="a2"/>
    <w:link w:val="ae"/>
    <w:uiPriority w:val="11"/>
    <w:rsid w:val="009701B6"/>
    <w:pPr>
      <w:ind w:firstLine="0"/>
      <w:contextualSpacing w:val="0"/>
      <w:jc w:val="center"/>
    </w:pPr>
    <w:rPr>
      <w:rFonts w:eastAsia="Times New Roman"/>
      <w:lang w:val="x-none" w:eastAsia="en-US"/>
    </w:rPr>
  </w:style>
  <w:style w:type="character" w:customStyle="1" w:styleId="ae">
    <w:name w:val="Подзаголовок Знак"/>
    <w:link w:val="ad"/>
    <w:uiPriority w:val="11"/>
    <w:rsid w:val="009701B6"/>
    <w:rPr>
      <w:rFonts w:ascii="Times New Roman" w:eastAsia="Times New Roman" w:hAnsi="Times New Roman"/>
      <w:sz w:val="24"/>
      <w:szCs w:val="24"/>
      <w:lang w:eastAsia="en-US"/>
    </w:rPr>
  </w:style>
  <w:style w:type="paragraph" w:styleId="af">
    <w:name w:val="Название"/>
    <w:basedOn w:val="a2"/>
    <w:next w:val="a2"/>
    <w:link w:val="af0"/>
    <w:uiPriority w:val="10"/>
    <w:rsid w:val="00766DB0"/>
    <w:pPr>
      <w:spacing w:before="240" w:after="60"/>
      <w:ind w:firstLine="0"/>
      <w:jc w:val="center"/>
    </w:pPr>
    <w:rPr>
      <w:rFonts w:eastAsia="Times New Roman"/>
      <w:b/>
      <w:bCs/>
      <w:caps/>
      <w:sz w:val="36"/>
      <w:szCs w:val="32"/>
      <w:lang w:val="x-none" w:eastAsia="en-US"/>
    </w:rPr>
  </w:style>
  <w:style w:type="character" w:customStyle="1" w:styleId="af0">
    <w:name w:val="Название Знак"/>
    <w:link w:val="af"/>
    <w:uiPriority w:val="10"/>
    <w:rsid w:val="00766DB0"/>
    <w:rPr>
      <w:rFonts w:ascii="Times New Roman" w:eastAsia="Times New Roman" w:hAnsi="Times New Roman"/>
      <w:b/>
      <w:bCs/>
      <w:caps/>
      <w:sz w:val="36"/>
      <w:szCs w:val="32"/>
      <w:lang w:eastAsia="en-US"/>
    </w:rPr>
  </w:style>
  <w:style w:type="character" w:styleId="af1">
    <w:name w:val="Intense Emphasis"/>
    <w:uiPriority w:val="21"/>
    <w:rsid w:val="000009B9"/>
    <w:rPr>
      <w:b/>
      <w:bCs/>
      <w:i/>
      <w:iCs/>
      <w:color w:val="4F81BD"/>
    </w:rPr>
  </w:style>
  <w:style w:type="character" w:styleId="af2">
    <w:name w:val="Intense Reference"/>
    <w:uiPriority w:val="32"/>
    <w:rsid w:val="006F03CF"/>
    <w:rPr>
      <w:b/>
      <w:bCs/>
      <w:smallCaps/>
      <w:color w:val="FF0000"/>
      <w:spacing w:val="5"/>
      <w:u w:val="single"/>
    </w:rPr>
  </w:style>
  <w:style w:type="paragraph" w:customStyle="1" w:styleId="rightcaption">
    <w:name w:val="right caption"/>
    <w:basedOn w:val="a2"/>
    <w:next w:val="a2"/>
    <w:rsid w:val="00EE433E"/>
    <w:pPr>
      <w:spacing w:after="240"/>
      <w:jc w:val="right"/>
    </w:pPr>
    <w:rPr>
      <w:b/>
    </w:rPr>
  </w:style>
  <w:style w:type="paragraph" w:customStyle="1" w:styleId="picture">
    <w:name w:val="picture"/>
    <w:basedOn w:val="a2"/>
    <w:next w:val="picture-title"/>
    <w:qFormat/>
    <w:rsid w:val="00793259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righttitle1">
    <w:name w:val="right title 1"/>
    <w:basedOn w:val="1"/>
    <w:next w:val="a2"/>
    <w:rsid w:val="00C64CA8"/>
    <w:pPr>
      <w:spacing w:after="0"/>
      <w:jc w:val="right"/>
    </w:pPr>
  </w:style>
  <w:style w:type="paragraph" w:customStyle="1" w:styleId="af3">
    <w:name w:val="Чертежный"/>
    <w:qFormat/>
    <w:rsid w:val="00B1254C"/>
    <w:rPr>
      <w:rFonts w:ascii="ISOCPEUR" w:eastAsia="Times New Roman" w:hAnsi="ISOCPEUR"/>
      <w:sz w:val="24"/>
      <w:szCs w:val="24"/>
    </w:rPr>
  </w:style>
  <w:style w:type="paragraph" w:styleId="af4">
    <w:name w:val="caption"/>
    <w:basedOn w:val="a2"/>
    <w:next w:val="a2"/>
    <w:uiPriority w:val="35"/>
    <w:unhideWhenUsed/>
    <w:rsid w:val="000509E9"/>
    <w:pPr>
      <w:spacing w:before="120" w:after="240" w:line="240" w:lineRule="auto"/>
      <w:ind w:firstLine="0"/>
      <w:jc w:val="center"/>
    </w:pPr>
    <w:rPr>
      <w:b/>
      <w:bCs/>
      <w:sz w:val="20"/>
      <w:szCs w:val="20"/>
    </w:rPr>
  </w:style>
  <w:style w:type="character" w:styleId="af5">
    <w:name w:val="line number"/>
    <w:basedOn w:val="a3"/>
    <w:uiPriority w:val="99"/>
    <w:semiHidden/>
    <w:unhideWhenUsed/>
    <w:rsid w:val="008E4ADC"/>
  </w:style>
  <w:style w:type="table" w:styleId="af6">
    <w:name w:val="Table Grid"/>
    <w:basedOn w:val="a4"/>
    <w:uiPriority w:val="59"/>
    <w:rsid w:val="005C4F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Balloon Text"/>
    <w:basedOn w:val="a2"/>
    <w:link w:val="af8"/>
    <w:uiPriority w:val="99"/>
    <w:semiHidden/>
    <w:unhideWhenUsed/>
    <w:rsid w:val="0010204A"/>
    <w:pPr>
      <w:spacing w:line="240" w:lineRule="auto"/>
    </w:pPr>
    <w:rPr>
      <w:rFonts w:ascii="Tahoma" w:hAnsi="Tahoma"/>
      <w:sz w:val="16"/>
      <w:szCs w:val="16"/>
      <w:lang w:val="x-none" w:eastAsia="en-US"/>
    </w:rPr>
  </w:style>
  <w:style w:type="character" w:customStyle="1" w:styleId="af8">
    <w:name w:val="Текст выноски Знак"/>
    <w:link w:val="af7"/>
    <w:uiPriority w:val="99"/>
    <w:semiHidden/>
    <w:rsid w:val="0010204A"/>
    <w:rPr>
      <w:rFonts w:ascii="Tahoma" w:hAnsi="Tahoma" w:cs="Tahoma"/>
      <w:sz w:val="16"/>
      <w:szCs w:val="16"/>
      <w:lang w:eastAsia="en-US"/>
    </w:rPr>
  </w:style>
  <w:style w:type="paragraph" w:customStyle="1" w:styleId="12">
    <w:name w:val="Заголовок 1 без нумерации"/>
    <w:basedOn w:val="1"/>
    <w:next w:val="a2"/>
    <w:rsid w:val="00471CE3"/>
    <w:pPr>
      <w:numPr>
        <w:numId w:val="0"/>
      </w:numPr>
    </w:pPr>
  </w:style>
  <w:style w:type="character" w:customStyle="1" w:styleId="40">
    <w:name w:val="Заголовок 4 Знак"/>
    <w:link w:val="4"/>
    <w:uiPriority w:val="9"/>
    <w:semiHidden/>
    <w:rsid w:val="00471CE3"/>
    <w:rPr>
      <w:rFonts w:ascii="Cambria" w:eastAsia="Times New Roman" w:hAnsi="Cambria"/>
      <w:b/>
      <w:bCs/>
      <w:i/>
      <w:iCs/>
      <w:color w:val="4F81BD"/>
      <w:sz w:val="24"/>
      <w:szCs w:val="24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471CE3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471CE3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471CE3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471CE3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471CE3"/>
    <w:rPr>
      <w:rFonts w:ascii="Cambria" w:eastAsia="Times New Roman" w:hAnsi="Cambria"/>
      <w:i/>
      <w:iCs/>
      <w:color w:val="404040"/>
      <w:lang w:val="x-none" w:eastAsia="x-none"/>
    </w:rPr>
  </w:style>
  <w:style w:type="paragraph" w:customStyle="1" w:styleId="table-title">
    <w:name w:val="table-title"/>
    <w:basedOn w:val="af4"/>
    <w:rsid w:val="00687B15"/>
    <w:pPr>
      <w:keepNext/>
      <w:keepLines/>
      <w:suppressAutoHyphens/>
      <w:spacing w:after="180"/>
      <w:ind w:right="567"/>
      <w:jc w:val="left"/>
    </w:pPr>
    <w:rPr>
      <w:b w:val="0"/>
      <w:sz w:val="24"/>
    </w:rPr>
  </w:style>
  <w:style w:type="paragraph" w:customStyle="1" w:styleId="table-text">
    <w:name w:val="table-text"/>
    <w:basedOn w:val="a2"/>
    <w:rsid w:val="000525E5"/>
    <w:pPr>
      <w:keepNext/>
      <w:keepLines/>
      <w:spacing w:before="60" w:after="60" w:line="240" w:lineRule="auto"/>
      <w:ind w:firstLine="0"/>
      <w:jc w:val="center"/>
    </w:pPr>
    <w:rPr>
      <w:sz w:val="20"/>
    </w:rPr>
  </w:style>
  <w:style w:type="paragraph" w:customStyle="1" w:styleId="table-caption">
    <w:name w:val="table-caption"/>
    <w:basedOn w:val="table-text"/>
    <w:rsid w:val="006D7F53"/>
    <w:pPr>
      <w:contextualSpacing w:val="0"/>
    </w:pPr>
    <w:rPr>
      <w:b/>
    </w:rPr>
  </w:style>
  <w:style w:type="paragraph" w:customStyle="1" w:styleId="listing-title">
    <w:name w:val="listing-title"/>
    <w:basedOn w:val="af4"/>
    <w:next w:val="listing"/>
    <w:qFormat/>
    <w:rsid w:val="00C95524"/>
    <w:pPr>
      <w:keepNext/>
      <w:keepLines/>
      <w:suppressAutoHyphens/>
      <w:spacing w:after="0"/>
      <w:jc w:val="left"/>
    </w:pPr>
    <w:rPr>
      <w:b w:val="0"/>
      <w:sz w:val="24"/>
    </w:rPr>
  </w:style>
  <w:style w:type="paragraph" w:customStyle="1" w:styleId="temp">
    <w:name w:val="temp"/>
    <w:basedOn w:val="a2"/>
    <w:link w:val="temp0"/>
    <w:qFormat/>
    <w:rsid w:val="0022068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220680"/>
    <w:rPr>
      <w:rFonts w:ascii="Times New Roman" w:hAnsi="Times New Roman"/>
      <w:strike/>
      <w:color w:val="FF0000"/>
      <w:sz w:val="24"/>
      <w:szCs w:val="22"/>
      <w:shd w:val="clear" w:color="auto" w:fill="FFFF00"/>
      <w:lang w:val="x-none" w:eastAsia="en-US"/>
    </w:rPr>
  </w:style>
  <w:style w:type="paragraph" w:customStyle="1" w:styleId="13">
    <w:name w:val="Заголовок 1  вне содержания"/>
    <w:basedOn w:val="12"/>
    <w:next w:val="a2"/>
    <w:rsid w:val="002953D6"/>
    <w:pPr>
      <w:outlineLvl w:val="9"/>
    </w:pPr>
  </w:style>
  <w:style w:type="paragraph" w:customStyle="1" w:styleId="picture-title">
    <w:name w:val="picture-title"/>
    <w:basedOn w:val="af4"/>
    <w:next w:val="a2"/>
    <w:qFormat/>
    <w:rsid w:val="00687B15"/>
    <w:pPr>
      <w:suppressAutoHyphens/>
      <w:spacing w:before="60"/>
    </w:pPr>
    <w:rPr>
      <w:b w:val="0"/>
    </w:rPr>
  </w:style>
  <w:style w:type="paragraph" w:customStyle="1" w:styleId="-">
    <w:name w:val="Заголовок - Приложения"/>
    <w:basedOn w:val="1"/>
    <w:next w:val="a2"/>
    <w:rsid w:val="001A144A"/>
    <w:pPr>
      <w:numPr>
        <w:numId w:val="0"/>
      </w:numPr>
      <w:spacing w:before="4520" w:after="120"/>
    </w:pPr>
  </w:style>
  <w:style w:type="paragraph" w:styleId="31">
    <w:name w:val="toc 3"/>
    <w:basedOn w:val="a2"/>
    <w:next w:val="a2"/>
    <w:autoRedefine/>
    <w:uiPriority w:val="39"/>
    <w:unhideWhenUsed/>
    <w:rsid w:val="00021858"/>
    <w:pPr>
      <w:tabs>
        <w:tab w:val="left" w:pos="1134"/>
        <w:tab w:val="right" w:leader="dot" w:pos="9639"/>
      </w:tabs>
      <w:ind w:left="454" w:right="397" w:firstLine="0"/>
    </w:pPr>
  </w:style>
  <w:style w:type="character" w:customStyle="1" w:styleId="entity">
    <w:name w:val="entity"/>
    <w:uiPriority w:val="1"/>
    <w:qFormat/>
    <w:rsid w:val="00193C72"/>
    <w:rPr>
      <w:rFonts w:ascii="Courier New" w:hAnsi="Courier New"/>
      <w:b/>
      <w:noProof/>
      <w:sz w:val="20"/>
      <w:lang w:val="en-US"/>
    </w:rPr>
  </w:style>
  <w:style w:type="paragraph" w:customStyle="1" w:styleId="-X">
    <w:name w:val="Заголовок - Приложение X"/>
    <w:basedOn w:val="1"/>
    <w:next w:val="-X-2"/>
    <w:rsid w:val="00F63333"/>
    <w:pPr>
      <w:numPr>
        <w:numId w:val="0"/>
      </w:numPr>
      <w:spacing w:after="60" w:line="240" w:lineRule="auto"/>
      <w:outlineLvl w:val="3"/>
    </w:pPr>
  </w:style>
  <w:style w:type="paragraph" w:customStyle="1" w:styleId="-X-2">
    <w:name w:val="Заголовок - Приложение X - 2"/>
    <w:basedOn w:val="-X"/>
    <w:next w:val="-X-3"/>
    <w:rsid w:val="00CC6A96"/>
    <w:pPr>
      <w:pageBreakBefore w:val="0"/>
      <w:spacing w:after="120"/>
      <w:contextualSpacing w:val="0"/>
      <w:outlineLvl w:val="9"/>
    </w:pPr>
    <w:rPr>
      <w:b w:val="0"/>
      <w:caps w:val="0"/>
      <w:spacing w:val="0"/>
    </w:rPr>
  </w:style>
  <w:style w:type="character" w:styleId="af9">
    <w:name w:val="FollowedHyperlink"/>
    <w:uiPriority w:val="99"/>
    <w:semiHidden/>
    <w:unhideWhenUsed/>
    <w:rsid w:val="007A7E50"/>
    <w:rPr>
      <w:color w:val="800080"/>
      <w:u w:val="single"/>
    </w:rPr>
  </w:style>
  <w:style w:type="paragraph" w:customStyle="1" w:styleId="-X-3">
    <w:name w:val="Заголовок - Приложение X - 3"/>
    <w:basedOn w:val="-X-2"/>
    <w:next w:val="a2"/>
    <w:rsid w:val="00CC6A96"/>
    <w:pPr>
      <w:spacing w:after="480"/>
    </w:pPr>
    <w:rPr>
      <w:b/>
    </w:rPr>
  </w:style>
  <w:style w:type="paragraph" w:styleId="afa">
    <w:name w:val="table of authorities"/>
    <w:basedOn w:val="a2"/>
    <w:next w:val="a2"/>
    <w:uiPriority w:val="99"/>
    <w:unhideWhenUsed/>
    <w:rsid w:val="007875D1"/>
    <w:pPr>
      <w:ind w:left="240" w:hanging="240"/>
      <w:jc w:val="left"/>
    </w:pPr>
    <w:rPr>
      <w:rFonts w:ascii="Calibri" w:hAnsi="Calibri" w:cs="Calibri"/>
      <w:sz w:val="20"/>
      <w:szCs w:val="20"/>
    </w:rPr>
  </w:style>
  <w:style w:type="paragraph" w:styleId="afb">
    <w:name w:val="toa heading"/>
    <w:basedOn w:val="a2"/>
    <w:next w:val="a2"/>
    <w:uiPriority w:val="99"/>
    <w:unhideWhenUsed/>
    <w:rsid w:val="007875D1"/>
    <w:pPr>
      <w:spacing w:before="120"/>
      <w:jc w:val="left"/>
    </w:pPr>
    <w:rPr>
      <w:rFonts w:ascii="Calibri" w:hAnsi="Calibri" w:cs="Calibri"/>
      <w:sz w:val="20"/>
      <w:szCs w:val="20"/>
      <w:u w:val="single"/>
    </w:rPr>
  </w:style>
  <w:style w:type="paragraph" w:customStyle="1" w:styleId="14">
    <w:name w:val="Заголовок 1 в Приложении"/>
    <w:basedOn w:val="1"/>
    <w:next w:val="a2"/>
    <w:rsid w:val="00BE3354"/>
    <w:pPr>
      <w:pageBreakBefore w:val="0"/>
      <w:numPr>
        <w:numId w:val="0"/>
      </w:numPr>
      <w:spacing w:before="360" w:after="120"/>
      <w:contextualSpacing w:val="0"/>
      <w:outlineLvl w:val="4"/>
    </w:pPr>
    <w:rPr>
      <w:lang w:eastAsia="en-US"/>
    </w:rPr>
  </w:style>
  <w:style w:type="paragraph" w:customStyle="1" w:styleId="24">
    <w:name w:val="Заголовок 2 в Приложении"/>
    <w:basedOn w:val="21"/>
    <w:next w:val="a2"/>
    <w:rsid w:val="005115B3"/>
    <w:pPr>
      <w:numPr>
        <w:ilvl w:val="0"/>
        <w:numId w:val="0"/>
      </w:numPr>
      <w:ind w:firstLine="680"/>
      <w:outlineLvl w:val="5"/>
    </w:pPr>
    <w:rPr>
      <w:lang w:val="ru-RU" w:eastAsia="en-US"/>
    </w:rPr>
  </w:style>
  <w:style w:type="paragraph" w:customStyle="1" w:styleId="-X0">
    <w:name w:val="Заголовок - Приложение X (отдельно)"/>
    <w:basedOn w:val="-X"/>
    <w:next w:val="-X-2"/>
    <w:rsid w:val="00DA612A"/>
    <w:pPr>
      <w:spacing w:before="4520"/>
    </w:pPr>
  </w:style>
  <w:style w:type="paragraph" w:customStyle="1" w:styleId="15">
    <w:name w:val="Заголовок 1 в Приложении без нумерации"/>
    <w:basedOn w:val="14"/>
    <w:next w:val="a2"/>
    <w:rsid w:val="00392B6E"/>
  </w:style>
  <w:style w:type="character" w:customStyle="1" w:styleId="consoleinline">
    <w:name w:val="console inline"/>
    <w:uiPriority w:val="1"/>
    <w:rsid w:val="00333533"/>
    <w:rPr>
      <w:rFonts w:ascii="Lucida Console" w:hAnsi="Lucida Console"/>
      <w:b w:val="0"/>
      <w:noProof/>
      <w:color w:val="FFFFFF"/>
      <w:sz w:val="18"/>
      <w:bdr w:val="none" w:sz="0" w:space="0" w:color="auto"/>
      <w:shd w:val="clear" w:color="auto" w:fill="595959"/>
      <w:lang w:val="en-US"/>
    </w:rPr>
  </w:style>
  <w:style w:type="paragraph" w:customStyle="1" w:styleId="console">
    <w:name w:val="console"/>
    <w:basedOn w:val="a2"/>
    <w:qFormat/>
    <w:rsid w:val="00633BC5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paragraph" w:customStyle="1" w:styleId="TAGS">
    <w:name w:val="TAGS"/>
    <w:basedOn w:val="a2"/>
    <w:next w:val="a2"/>
    <w:rsid w:val="00B27BA1"/>
    <w:pPr>
      <w:suppressAutoHyphens/>
      <w:spacing w:before="600" w:after="600"/>
      <w:contextualSpacing w:val="0"/>
    </w:pPr>
    <w:rPr>
      <w:caps/>
    </w:rPr>
  </w:style>
  <w:style w:type="paragraph" w:styleId="41">
    <w:name w:val="toc 4"/>
    <w:basedOn w:val="11"/>
    <w:next w:val="a2"/>
    <w:autoRedefine/>
    <w:uiPriority w:val="39"/>
    <w:unhideWhenUsed/>
    <w:rsid w:val="00193C72"/>
    <w:pPr>
      <w:tabs>
        <w:tab w:val="clear" w:pos="284"/>
        <w:tab w:val="clear" w:pos="9639"/>
        <w:tab w:val="right" w:pos="9657"/>
      </w:tabs>
    </w:pPr>
  </w:style>
  <w:style w:type="paragraph" w:styleId="51">
    <w:name w:val="toc 5"/>
    <w:basedOn w:val="a2"/>
    <w:next w:val="a2"/>
    <w:autoRedefine/>
    <w:uiPriority w:val="39"/>
    <w:unhideWhenUsed/>
    <w:rsid w:val="00077DF7"/>
    <w:pPr>
      <w:ind w:left="960"/>
    </w:pPr>
  </w:style>
  <w:style w:type="paragraph" w:styleId="61">
    <w:name w:val="toc 6"/>
    <w:basedOn w:val="a2"/>
    <w:next w:val="a2"/>
    <w:autoRedefine/>
    <w:uiPriority w:val="39"/>
    <w:unhideWhenUsed/>
    <w:rsid w:val="00077DF7"/>
    <w:pPr>
      <w:ind w:left="1200"/>
    </w:pPr>
  </w:style>
  <w:style w:type="character" w:customStyle="1" w:styleId="equation-inline">
    <w:name w:val="equation-inline"/>
    <w:uiPriority w:val="1"/>
    <w:qFormat/>
    <w:rsid w:val="004017D5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0728BE"/>
    <w:pPr>
      <w:tabs>
        <w:tab w:val="center" w:pos="4820"/>
        <w:tab w:val="right" w:pos="9639"/>
      </w:tabs>
      <w:ind w:firstLine="0"/>
      <w:jc w:val="left"/>
    </w:pPr>
    <w:rPr>
      <w:lang w:val="x-none" w:eastAsia="x-none"/>
    </w:rPr>
  </w:style>
  <w:style w:type="paragraph" w:customStyle="1" w:styleId="equation-where">
    <w:name w:val="equation-where"/>
    <w:basedOn w:val="a2"/>
    <w:qFormat/>
    <w:rsid w:val="00A25A04"/>
    <w:pPr>
      <w:tabs>
        <w:tab w:val="left" w:pos="851"/>
      </w:tabs>
      <w:ind w:left="851" w:hanging="851"/>
    </w:pPr>
  </w:style>
  <w:style w:type="character" w:customStyle="1" w:styleId="equation0">
    <w:name w:val="equation Знак"/>
    <w:link w:val="equation"/>
    <w:rsid w:val="000728BE"/>
    <w:rPr>
      <w:sz w:val="24"/>
      <w:szCs w:val="24"/>
    </w:rPr>
  </w:style>
  <w:style w:type="character" w:customStyle="1" w:styleId="price">
    <w:name w:val="price"/>
    <w:rsid w:val="00073F01"/>
  </w:style>
  <w:style w:type="character" w:customStyle="1" w:styleId="russianrubble">
    <w:name w:val="russian rubble"/>
    <w:uiPriority w:val="1"/>
    <w:rsid w:val="00905820"/>
    <w:rPr>
      <w:rFonts w:ascii="Arial" w:hAnsi="Arial"/>
      <w:strike/>
      <w:dstrike w:val="0"/>
      <w:sz w:val="20"/>
    </w:rPr>
  </w:style>
  <w:style w:type="paragraph" w:styleId="afc">
    <w:name w:val="footnote text"/>
    <w:basedOn w:val="a2"/>
    <w:link w:val="afd"/>
    <w:uiPriority w:val="99"/>
    <w:semiHidden/>
    <w:unhideWhenUsed/>
    <w:rsid w:val="00A92C88"/>
    <w:rPr>
      <w:sz w:val="20"/>
      <w:szCs w:val="20"/>
    </w:rPr>
  </w:style>
  <w:style w:type="character" w:customStyle="1" w:styleId="afd">
    <w:name w:val="Текст сноски Знак"/>
    <w:basedOn w:val="a3"/>
    <w:link w:val="afc"/>
    <w:uiPriority w:val="99"/>
    <w:semiHidden/>
    <w:rsid w:val="00A92C88"/>
  </w:style>
  <w:style w:type="character" w:styleId="afe">
    <w:name w:val="footnote reference"/>
    <w:uiPriority w:val="99"/>
    <w:semiHidden/>
    <w:unhideWhenUsed/>
    <w:rsid w:val="00A92C88"/>
    <w:rPr>
      <w:vertAlign w:val="superscript"/>
    </w:rPr>
  </w:style>
  <w:style w:type="paragraph" w:styleId="a">
    <w:name w:val="List Number"/>
    <w:basedOn w:val="a2"/>
    <w:uiPriority w:val="99"/>
    <w:unhideWhenUsed/>
    <w:qFormat/>
    <w:rsid w:val="008A4679"/>
    <w:pPr>
      <w:numPr>
        <w:numId w:val="16"/>
      </w:numPr>
    </w:pPr>
  </w:style>
  <w:style w:type="paragraph" w:styleId="a0">
    <w:name w:val="List Bullet"/>
    <w:basedOn w:val="a2"/>
    <w:uiPriority w:val="99"/>
    <w:unhideWhenUsed/>
    <w:qFormat/>
    <w:rsid w:val="008A4679"/>
    <w:pPr>
      <w:numPr>
        <w:numId w:val="14"/>
      </w:numPr>
    </w:pPr>
  </w:style>
  <w:style w:type="paragraph" w:styleId="20">
    <w:name w:val="List Bullet 2"/>
    <w:basedOn w:val="a2"/>
    <w:uiPriority w:val="99"/>
    <w:unhideWhenUsed/>
    <w:qFormat/>
    <w:rsid w:val="008A4679"/>
    <w:pPr>
      <w:numPr>
        <w:numId w:val="15"/>
      </w:numPr>
    </w:pPr>
  </w:style>
  <w:style w:type="character" w:customStyle="1" w:styleId="selection1">
    <w:name w:val="selection 1"/>
    <w:uiPriority w:val="1"/>
    <w:qFormat/>
    <w:rsid w:val="005A6CCB"/>
    <w:rPr>
      <w:i/>
    </w:rPr>
  </w:style>
  <w:style w:type="character" w:customStyle="1" w:styleId="selection2">
    <w:name w:val="selection 2"/>
    <w:uiPriority w:val="1"/>
    <w:qFormat/>
    <w:rsid w:val="005A6CCB"/>
    <w:rPr>
      <w:b/>
      <w:i/>
    </w:rPr>
  </w:style>
  <w:style w:type="paragraph" w:styleId="2">
    <w:name w:val="List Number 2"/>
    <w:basedOn w:val="a2"/>
    <w:uiPriority w:val="99"/>
    <w:unhideWhenUsed/>
    <w:qFormat/>
    <w:rsid w:val="00D93A61"/>
    <w:pPr>
      <w:numPr>
        <w:numId w:val="17"/>
      </w:numPr>
    </w:pPr>
  </w:style>
  <w:style w:type="paragraph" w:customStyle="1" w:styleId="a1">
    <w:name w:val="Список используемых источников"/>
    <w:basedOn w:val="a2"/>
    <w:qFormat/>
    <w:rsid w:val="00FC22F1"/>
    <w:pPr>
      <w:numPr>
        <w:numId w:val="2"/>
      </w:numPr>
      <w:tabs>
        <w:tab w:val="left" w:pos="851"/>
      </w:tabs>
    </w:pPr>
  </w:style>
  <w:style w:type="table" w:styleId="aff">
    <w:name w:val="Light Shading"/>
    <w:basedOn w:val="a4"/>
    <w:uiPriority w:val="60"/>
    <w:rsid w:val="007537F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Documents_\_&#1064;&#1072;&#1073;&#1083;&#1086;&#1085;&#1099;_\&#1082;&#1091;&#1088;&#1089;&#1086;&#1074;&#1072;&#1103;%20&#1088;&#1072;&#1073;&#1086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A6224-876C-4D76-AF8D-DB1787F47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E:\_Documents_\_Шаблоны_\курсовая работа.dot</Template>
  <TotalTime>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</vt:lpstr>
    </vt:vector>
  </TitlesOfParts>
  <Manager/>
  <Company>Home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</dc:title>
  <dc:subject/>
  <dc:creator>Phil Tsarik</dc:creator>
  <cp:keywords>1.0.2</cp:keywords>
  <cp:lastModifiedBy>Артур Князев</cp:lastModifiedBy>
  <cp:revision>2</cp:revision>
  <cp:lastPrinted>2011-06-21T07:48:00Z</cp:lastPrinted>
  <dcterms:created xsi:type="dcterms:W3CDTF">2024-02-05T11:10:00Z</dcterms:created>
  <dcterms:modified xsi:type="dcterms:W3CDTF">2024-02-05T11:10:00Z</dcterms:modified>
  <cp:category>Диплом</cp:category>
  <cp:contentStatus>1.0.2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риложения">
    <vt:i4>17</vt:i4>
  </property>
  <property fmtid="{D5CDD505-2E9C-101B-9397-08002B2CF9AE}" pid="3" name="Рисунков">
    <vt:i4>32</vt:i4>
  </property>
  <property fmtid="{D5CDD505-2E9C-101B-9397-08002B2CF9AE}" pid="4" name="Таблиц">
    <vt:i4>7</vt:i4>
  </property>
  <property fmtid="{D5CDD505-2E9C-101B-9397-08002B2CF9AE}" pid="5" name="Разработал">
    <vt:lpwstr>Царик Ф. М.</vt:lpwstr>
  </property>
  <property fmtid="{D5CDD505-2E9C-101B-9397-08002B2CF9AE}" pid="6" name="Страниц">
    <vt:i4>94</vt:i4>
  </property>
</Properties>
</file>